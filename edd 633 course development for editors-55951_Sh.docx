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9EA" w14:textId="77777777" w:rsidR="00970178" w:rsidRDefault="005675AE" w:rsidP="007D7AA8">
      <w:pPr>
        <w:pStyle w:val="Heading1"/>
        <w:rPr>
          <w:rFonts w:asciiTheme="minorHAnsi" w:hAnsiTheme="minorHAnsi" w:cs="Arial"/>
          <w:color w:val="auto"/>
          <w:sz w:val="48"/>
          <w:szCs w:val="48"/>
        </w:rPr>
      </w:pPr>
      <w:bookmarkStart w:id="0" w:name="_GoBack"/>
      <w:bookmarkEnd w:id="0"/>
      <w:r>
        <w:rPr>
          <w:rFonts w:asciiTheme="minorHAnsi" w:hAnsiTheme="minorHAnsi" w:cs="Arial"/>
          <w:color w:val="auto"/>
          <w:sz w:val="48"/>
          <w:szCs w:val="48"/>
        </w:rPr>
        <w:t>6</w:t>
      </w:r>
      <w:r w:rsidR="00970178" w:rsidRPr="00970178">
        <w:rPr>
          <w:rFonts w:asciiTheme="minorHAnsi" w:hAnsiTheme="minorHAnsi" w:cs="Arial"/>
          <w:color w:val="auto"/>
          <w:sz w:val="48"/>
          <w:szCs w:val="48"/>
        </w:rPr>
        <w:t>-</w:t>
      </w:r>
      <w:r w:rsidR="0099349B">
        <w:rPr>
          <w:rFonts w:asciiTheme="minorHAnsi" w:hAnsiTheme="minorHAnsi" w:cs="Arial"/>
          <w:color w:val="auto"/>
          <w:sz w:val="48"/>
          <w:szCs w:val="48"/>
        </w:rPr>
        <w:t>M</w:t>
      </w:r>
      <w:r w:rsidR="00970178" w:rsidRPr="00970178">
        <w:rPr>
          <w:rFonts w:asciiTheme="minorHAnsi" w:hAnsiTheme="minorHAnsi" w:cs="Arial"/>
          <w:color w:val="auto"/>
          <w:sz w:val="48"/>
          <w:szCs w:val="48"/>
        </w:rPr>
        <w:t xml:space="preserve">odule </w:t>
      </w:r>
      <w:r w:rsidR="005E4F99">
        <w:rPr>
          <w:rFonts w:asciiTheme="minorHAnsi" w:hAnsiTheme="minorHAnsi" w:cs="Arial"/>
          <w:color w:val="auto"/>
          <w:sz w:val="48"/>
          <w:szCs w:val="48"/>
        </w:rPr>
        <w:t>New-</w:t>
      </w:r>
      <w:r w:rsidR="0099349B">
        <w:rPr>
          <w:rFonts w:asciiTheme="minorHAnsi" w:hAnsiTheme="minorHAnsi" w:cs="Arial"/>
          <w:color w:val="auto"/>
          <w:sz w:val="48"/>
          <w:szCs w:val="48"/>
        </w:rPr>
        <w:t>C</w:t>
      </w:r>
      <w:r w:rsidR="00970178" w:rsidRPr="00970178">
        <w:rPr>
          <w:rFonts w:asciiTheme="minorHAnsi" w:hAnsiTheme="minorHAnsi" w:cs="Arial"/>
          <w:color w:val="auto"/>
          <w:sz w:val="48"/>
          <w:szCs w:val="48"/>
        </w:rPr>
        <w:t xml:space="preserve">ourse </w:t>
      </w:r>
      <w:r w:rsidR="0099349B">
        <w:rPr>
          <w:rFonts w:asciiTheme="minorHAnsi" w:hAnsiTheme="minorHAnsi" w:cs="Arial"/>
          <w:color w:val="auto"/>
          <w:sz w:val="48"/>
          <w:szCs w:val="48"/>
        </w:rPr>
        <w:t>Template</w:t>
      </w:r>
    </w:p>
    <w:p w14:paraId="351D730A" w14:textId="77777777" w:rsidR="001728D0" w:rsidRDefault="001728D0" w:rsidP="001728D0">
      <w:pPr>
        <w:rPr>
          <w:rFonts w:asciiTheme="minorHAnsi" w:hAnsiTheme="minorHAnsi"/>
          <w:i/>
          <w:sz w:val="27"/>
          <w:szCs w:val="27"/>
        </w:rPr>
      </w:pPr>
      <w:r w:rsidRPr="001728D0">
        <w:rPr>
          <w:rFonts w:asciiTheme="minorHAnsi" w:hAnsiTheme="minorHAnsi"/>
          <w:i/>
          <w:sz w:val="27"/>
          <w:szCs w:val="27"/>
        </w:rPr>
        <w:t>Instructions: Please enter information in each red field throughout th</w:t>
      </w:r>
      <w:r w:rsidR="0099349B">
        <w:rPr>
          <w:rFonts w:asciiTheme="minorHAnsi" w:hAnsiTheme="minorHAnsi"/>
          <w:i/>
          <w:sz w:val="27"/>
          <w:szCs w:val="27"/>
        </w:rPr>
        <w:t xml:space="preserve">is </w:t>
      </w:r>
      <w:r w:rsidRPr="001728D0">
        <w:rPr>
          <w:rFonts w:asciiTheme="minorHAnsi" w:hAnsiTheme="minorHAnsi"/>
          <w:i/>
          <w:sz w:val="27"/>
          <w:szCs w:val="27"/>
        </w:rPr>
        <w:t xml:space="preserve">form. </w:t>
      </w:r>
    </w:p>
    <w:p w14:paraId="45D326D7" w14:textId="77777777" w:rsidR="001728D0" w:rsidRDefault="001728D0" w:rsidP="001728D0">
      <w:pPr>
        <w:rPr>
          <w:rFonts w:asciiTheme="minorHAnsi" w:hAnsiTheme="minorHAnsi"/>
          <w:i/>
          <w:sz w:val="27"/>
          <w:szCs w:val="27"/>
        </w:rPr>
      </w:pPr>
      <w:r w:rsidRPr="001728D0">
        <w:rPr>
          <w:rFonts w:asciiTheme="minorHAnsi" w:hAnsiTheme="minorHAnsi"/>
          <w:i/>
          <w:sz w:val="27"/>
          <w:szCs w:val="27"/>
        </w:rPr>
        <w:t>If the information requested i</w:t>
      </w:r>
      <w:r w:rsidR="004D1C5A">
        <w:rPr>
          <w:rFonts w:asciiTheme="minorHAnsi" w:hAnsiTheme="minorHAnsi"/>
          <w:i/>
          <w:sz w:val="27"/>
          <w:szCs w:val="27"/>
        </w:rPr>
        <w:t>s</w:t>
      </w:r>
      <w:r w:rsidRPr="001728D0">
        <w:rPr>
          <w:rFonts w:asciiTheme="minorHAnsi" w:hAnsiTheme="minorHAnsi"/>
          <w:i/>
          <w:sz w:val="27"/>
          <w:szCs w:val="27"/>
        </w:rPr>
        <w:t xml:space="preserve"> not applicable, please enter “n/a.”</w:t>
      </w:r>
    </w:p>
    <w:p w14:paraId="5085E8A3" w14:textId="77777777" w:rsidR="001728D0" w:rsidRDefault="001728D0" w:rsidP="001728D0">
      <w:pPr>
        <w:rPr>
          <w:rFonts w:asciiTheme="minorHAnsi" w:hAnsiTheme="minorHAnsi"/>
          <w:i/>
          <w:sz w:val="27"/>
          <w:szCs w:val="27"/>
        </w:rPr>
      </w:pPr>
    </w:p>
    <w:p w14:paraId="3C3A8996" w14:textId="4A3A2411" w:rsidR="00711455" w:rsidRPr="00754084" w:rsidRDefault="00D00815" w:rsidP="00D216C8">
      <w:pPr>
        <w:tabs>
          <w:tab w:val="left" w:pos="3630"/>
        </w:tabs>
        <w:rPr>
          <w:rFonts w:cs="Arial"/>
        </w:rPr>
      </w:pPr>
      <w:r>
        <w:rPr>
          <w:rFonts w:cs="Arial"/>
        </w:rPr>
        <w:t xml:space="preserve">Today’s date: </w:t>
      </w:r>
      <w:r w:rsidR="007254B8">
        <w:rPr>
          <w:rFonts w:cs="Arial"/>
        </w:rPr>
        <w:t>March 13, 2019</w:t>
      </w:r>
    </w:p>
    <w:p w14:paraId="2CBD0733" w14:textId="6F1C778A" w:rsidR="0099349B" w:rsidRDefault="00D00815" w:rsidP="00D216C8">
      <w:pPr>
        <w:tabs>
          <w:tab w:val="left" w:pos="2415"/>
        </w:tabs>
        <w:rPr>
          <w:rFonts w:cs="Arial"/>
        </w:rPr>
      </w:pPr>
      <w:r>
        <w:rPr>
          <w:rFonts w:cs="Arial"/>
        </w:rPr>
        <w:t xml:space="preserve">Course developer: </w:t>
      </w:r>
      <w:r w:rsidR="007254B8">
        <w:rPr>
          <w:rFonts w:cs="Arial"/>
        </w:rPr>
        <w:t xml:space="preserve">Dr. </w:t>
      </w:r>
      <w:proofErr w:type="spellStart"/>
      <w:r w:rsidR="007254B8">
        <w:rPr>
          <w:rFonts w:cs="Arial"/>
        </w:rPr>
        <w:t>HeidiLinn</w:t>
      </w:r>
      <w:proofErr w:type="spellEnd"/>
      <w:r w:rsidR="007254B8">
        <w:rPr>
          <w:rFonts w:cs="Arial"/>
        </w:rPr>
        <w:t xml:space="preserve"> Smith</w:t>
      </w:r>
    </w:p>
    <w:p w14:paraId="6ACA02D8" w14:textId="5EFFA73F" w:rsidR="0099349B" w:rsidRDefault="00D00815" w:rsidP="00D216C8">
      <w:pPr>
        <w:tabs>
          <w:tab w:val="left" w:pos="2415"/>
        </w:tabs>
        <w:rPr>
          <w:rFonts w:cs="Arial"/>
        </w:rPr>
      </w:pPr>
      <w:r>
        <w:rPr>
          <w:rFonts w:cs="Arial"/>
        </w:rPr>
        <w:t>Session length:</w:t>
      </w:r>
      <w:r w:rsidR="007254B8">
        <w:rPr>
          <w:rFonts w:cs="Arial"/>
        </w:rPr>
        <w:t xml:space="preserve"> 12 week</w:t>
      </w:r>
      <w:r>
        <w:rPr>
          <w:rFonts w:cs="Arial"/>
        </w:rPr>
        <w:t xml:space="preserve"> </w:t>
      </w:r>
      <w:r w:rsidR="001728D0">
        <w:rPr>
          <w:rFonts w:cs="Arial"/>
        </w:rPr>
        <w:t xml:space="preserve"> </w:t>
      </w:r>
      <w:r w:rsidR="00345546">
        <w:rPr>
          <w:rFonts w:cs="Arial"/>
        </w:rPr>
        <w:t xml:space="preserve"> </w:t>
      </w:r>
    </w:p>
    <w:p w14:paraId="62DC1812" w14:textId="0A269F86" w:rsidR="0099349B" w:rsidRDefault="00D00815" w:rsidP="00D216C8">
      <w:pPr>
        <w:tabs>
          <w:tab w:val="left" w:pos="2415"/>
        </w:tabs>
        <w:rPr>
          <w:rFonts w:cs="Arial"/>
        </w:rPr>
      </w:pPr>
      <w:r>
        <w:rPr>
          <w:rFonts w:cs="Arial"/>
        </w:rPr>
        <w:t xml:space="preserve">Session: </w:t>
      </w:r>
      <w:r w:rsidR="00345546">
        <w:rPr>
          <w:rFonts w:cs="Arial"/>
        </w:rPr>
        <w:t xml:space="preserve"> </w:t>
      </w:r>
      <w:r w:rsidR="001728D0">
        <w:rPr>
          <w:rFonts w:cs="Arial"/>
        </w:rPr>
        <w:t xml:space="preserve"> </w:t>
      </w:r>
      <w:r w:rsidR="007254B8">
        <w:rPr>
          <w:rFonts w:cs="Arial"/>
        </w:rPr>
        <w:t>Spring 2019</w:t>
      </w:r>
    </w:p>
    <w:p w14:paraId="30945144" w14:textId="491F48AA" w:rsidR="00FC75A4" w:rsidRDefault="00D00815" w:rsidP="00D216C8">
      <w:pPr>
        <w:tabs>
          <w:tab w:val="left" w:pos="2415"/>
        </w:tabs>
        <w:rPr>
          <w:rFonts w:cs="Arial"/>
        </w:rPr>
      </w:pPr>
      <w:r>
        <w:rPr>
          <w:rFonts w:cs="Arial"/>
        </w:rPr>
        <w:t xml:space="preserve">Session year: </w:t>
      </w:r>
      <w:r w:rsidR="007254B8">
        <w:rPr>
          <w:rFonts w:cs="Arial"/>
        </w:rPr>
        <w:t xml:space="preserve"> 2019</w:t>
      </w:r>
    </w:p>
    <w:p w14:paraId="44FE78AB" w14:textId="77777777" w:rsidR="00345546" w:rsidRDefault="00FC75A4" w:rsidP="00D216C8">
      <w:pPr>
        <w:tabs>
          <w:tab w:val="left" w:pos="2415"/>
        </w:tabs>
        <w:rPr>
          <w:rFonts w:cs="Arial"/>
        </w:rPr>
      </w:pPr>
      <w:r>
        <w:rPr>
          <w:rFonts w:cs="Arial"/>
        </w:rPr>
        <w:t xml:space="preserve">Person filling out this form </w:t>
      </w:r>
      <w:r>
        <w:rPr>
          <w:rFonts w:cs="Arial"/>
        </w:rPr>
        <w:br/>
        <w:t xml:space="preserve">(if different from Course Developer): </w:t>
      </w:r>
    </w:p>
    <w:p w14:paraId="7167FF3A" w14:textId="0D1A8AAA" w:rsidR="00A85269" w:rsidRDefault="00A85269" w:rsidP="00A85269">
      <w:pPr>
        <w:tabs>
          <w:tab w:val="left" w:pos="2415"/>
        </w:tabs>
        <w:rPr>
          <w:rFonts w:cs="Arial"/>
        </w:rPr>
      </w:pPr>
      <w:r>
        <w:rPr>
          <w:rFonts w:cs="Arial"/>
        </w:rPr>
        <w:t xml:space="preserve">Reason for changes in course: </w:t>
      </w:r>
      <w:r w:rsidR="007254B8">
        <w:rPr>
          <w:rFonts w:cs="Arial"/>
        </w:rPr>
        <w:t>New course in the revised EDD program</w:t>
      </w:r>
      <w:r>
        <w:rPr>
          <w:rFonts w:cs="Arial"/>
        </w:rPr>
        <w:br/>
      </w:r>
      <w:r w:rsidRPr="008F4DD8">
        <w:rPr>
          <w:rFonts w:cs="Arial"/>
          <w:sz w:val="20"/>
          <w:szCs w:val="20"/>
        </w:rPr>
        <w:t>(If reason(s) are quantitative add the metric and score so that we will be able to compare to post changes</w:t>
      </w:r>
      <w:r>
        <w:rPr>
          <w:rFonts w:cs="Arial"/>
          <w:sz w:val="20"/>
          <w:szCs w:val="20"/>
        </w:rPr>
        <w:t xml:space="preserve"> </w:t>
      </w:r>
      <w:r w:rsidRPr="008F4DD8">
        <w:rPr>
          <w:rFonts w:cs="Arial"/>
          <w:sz w:val="20"/>
          <w:szCs w:val="20"/>
        </w:rPr>
        <w:t xml:space="preserve">score. </w:t>
      </w:r>
      <w:r>
        <w:rPr>
          <w:rFonts w:cs="Arial"/>
          <w:sz w:val="20"/>
          <w:szCs w:val="20"/>
        </w:rPr>
        <w:t>See example below.</w:t>
      </w:r>
      <w:r w:rsidRPr="008F4DD8">
        <w:rPr>
          <w:rFonts w:cs="Arial"/>
          <w:sz w:val="20"/>
          <w:szCs w:val="20"/>
        </w:rPr>
        <w:t>)</w:t>
      </w:r>
    </w:p>
    <w:p w14:paraId="3DB73C5F" w14:textId="5AEAA0F2" w:rsidR="00A85269" w:rsidRDefault="00A85269" w:rsidP="00A85269">
      <w:pPr>
        <w:rPr>
          <w:rFonts w:cs="Arial"/>
        </w:rPr>
      </w:pPr>
      <w:r w:rsidRPr="0E267B75">
        <w:rPr>
          <w:rFonts w:cs="Arial"/>
        </w:rPr>
        <w:t>Person to contact if we have questions:</w:t>
      </w:r>
      <w:r w:rsidR="007254B8">
        <w:rPr>
          <w:rFonts w:cs="Arial"/>
        </w:rPr>
        <w:t xml:space="preserve"> Dr. Heidi Linn Smith</w:t>
      </w:r>
    </w:p>
    <w:p w14:paraId="3993DC5B" w14:textId="77777777" w:rsidR="00A85269" w:rsidRDefault="00A85269" w:rsidP="00A85269">
      <w:pPr>
        <w:tabs>
          <w:tab w:val="left" w:pos="2415"/>
        </w:tabs>
        <w:spacing w:before="120" w:beforeAutospacing="0" w:after="0" w:afterAutospacing="0"/>
        <w:rPr>
          <w:rFonts w:cs="Arial"/>
          <w:sz w:val="20"/>
          <w:szCs w:val="20"/>
        </w:rPr>
      </w:pPr>
      <w:r>
        <w:rPr>
          <w:rFonts w:cs="Arial"/>
          <w:sz w:val="20"/>
          <w:szCs w:val="20"/>
        </w:rPr>
        <w:t>****************************************************************</w:t>
      </w:r>
    </w:p>
    <w:p w14:paraId="787972B6" w14:textId="77777777" w:rsidR="00A85269" w:rsidRPr="008F4DD8" w:rsidRDefault="00A85269" w:rsidP="00A85269">
      <w:pPr>
        <w:tabs>
          <w:tab w:val="left" w:pos="2415"/>
        </w:tabs>
        <w:spacing w:before="120" w:beforeAutospacing="0" w:after="0" w:afterAutospacing="0"/>
        <w:rPr>
          <w:rFonts w:cs="Arial"/>
          <w:b/>
          <w:sz w:val="20"/>
          <w:szCs w:val="20"/>
        </w:rPr>
      </w:pPr>
      <w:r w:rsidRPr="008F4DD8">
        <w:rPr>
          <w:rFonts w:cs="Arial"/>
          <w:b/>
          <w:sz w:val="20"/>
          <w:szCs w:val="20"/>
        </w:rPr>
        <w:t>Example:</w:t>
      </w:r>
    </w:p>
    <w:p w14:paraId="6632A048" w14:textId="77777777" w:rsidR="00A85269" w:rsidRPr="008F4DD8" w:rsidRDefault="00A85269" w:rsidP="00A85269">
      <w:pPr>
        <w:tabs>
          <w:tab w:val="left" w:pos="3630"/>
        </w:tabs>
        <w:spacing w:before="120" w:beforeAutospacing="0" w:after="0" w:afterAutospacing="0"/>
        <w:rPr>
          <w:rFonts w:cs="Arial"/>
          <w:sz w:val="20"/>
          <w:szCs w:val="20"/>
        </w:rPr>
      </w:pPr>
      <w:r w:rsidRPr="008F4DD8">
        <w:rPr>
          <w:rFonts w:cs="Arial"/>
          <w:sz w:val="20"/>
          <w:szCs w:val="20"/>
        </w:rPr>
        <w:t>Today’s date:</w:t>
      </w:r>
      <w:r>
        <w:rPr>
          <w:rFonts w:cs="Arial"/>
          <w:sz w:val="20"/>
          <w:szCs w:val="20"/>
        </w:rPr>
        <w:t xml:space="preserve"> 5/10/20XX</w:t>
      </w:r>
    </w:p>
    <w:p w14:paraId="3F3BE736" w14:textId="77777777" w:rsidR="00A85269" w:rsidRPr="008F4DD8" w:rsidRDefault="00A85269" w:rsidP="00A85269">
      <w:pPr>
        <w:tabs>
          <w:tab w:val="left" w:pos="2415"/>
        </w:tabs>
        <w:spacing w:before="120" w:beforeAutospacing="0" w:after="0" w:afterAutospacing="0"/>
        <w:rPr>
          <w:rFonts w:cs="Arial"/>
          <w:sz w:val="20"/>
          <w:szCs w:val="20"/>
        </w:rPr>
      </w:pPr>
      <w:r w:rsidRPr="008F4DD8">
        <w:rPr>
          <w:rFonts w:cs="Arial"/>
          <w:sz w:val="20"/>
          <w:szCs w:val="20"/>
        </w:rPr>
        <w:t>College:</w:t>
      </w:r>
      <w:r>
        <w:rPr>
          <w:rFonts w:cs="Arial"/>
          <w:sz w:val="20"/>
          <w:szCs w:val="20"/>
        </w:rPr>
        <w:t xml:space="preserve"> CHHS</w:t>
      </w:r>
    </w:p>
    <w:p w14:paraId="7821E286" w14:textId="77777777" w:rsidR="00A85269" w:rsidRPr="008F4DD8" w:rsidRDefault="00A85269" w:rsidP="00A85269">
      <w:pPr>
        <w:tabs>
          <w:tab w:val="left" w:pos="2415"/>
        </w:tabs>
        <w:spacing w:before="120" w:beforeAutospacing="0" w:after="0" w:afterAutospacing="0"/>
        <w:rPr>
          <w:rFonts w:cs="Arial"/>
          <w:sz w:val="20"/>
          <w:szCs w:val="20"/>
        </w:rPr>
      </w:pPr>
      <w:r w:rsidRPr="008F4DD8">
        <w:rPr>
          <w:rFonts w:cs="Arial"/>
          <w:sz w:val="20"/>
          <w:szCs w:val="20"/>
        </w:rPr>
        <w:t>Department:</w:t>
      </w:r>
      <w:r>
        <w:rPr>
          <w:rFonts w:cs="Arial"/>
          <w:sz w:val="20"/>
          <w:szCs w:val="20"/>
        </w:rPr>
        <w:t xml:space="preserve"> HLS</w:t>
      </w:r>
    </w:p>
    <w:p w14:paraId="46FC1BB3" w14:textId="77777777" w:rsidR="00A85269" w:rsidRPr="008F4DD8" w:rsidRDefault="00A85269" w:rsidP="00A85269">
      <w:pPr>
        <w:tabs>
          <w:tab w:val="left" w:pos="2415"/>
        </w:tabs>
        <w:spacing w:before="120" w:beforeAutospacing="0" w:after="0" w:afterAutospacing="0"/>
        <w:rPr>
          <w:rFonts w:cs="Arial"/>
          <w:sz w:val="20"/>
          <w:szCs w:val="20"/>
        </w:rPr>
      </w:pPr>
      <w:r w:rsidRPr="008F4DD8">
        <w:rPr>
          <w:rFonts w:cs="Arial"/>
          <w:sz w:val="20"/>
          <w:szCs w:val="20"/>
        </w:rPr>
        <w:t>Course number:</w:t>
      </w:r>
      <w:r>
        <w:rPr>
          <w:rFonts w:cs="Arial"/>
          <w:sz w:val="20"/>
          <w:szCs w:val="20"/>
        </w:rPr>
        <w:t xml:space="preserve"> HLS101</w:t>
      </w:r>
    </w:p>
    <w:p w14:paraId="50BF86F4" w14:textId="77777777" w:rsidR="00A85269" w:rsidRPr="008F4DD8" w:rsidRDefault="00A85269" w:rsidP="00A85269">
      <w:pPr>
        <w:tabs>
          <w:tab w:val="left" w:pos="2415"/>
        </w:tabs>
        <w:spacing w:before="120" w:beforeAutospacing="0" w:after="0" w:afterAutospacing="0"/>
        <w:rPr>
          <w:rFonts w:cs="Arial"/>
          <w:sz w:val="20"/>
          <w:szCs w:val="20"/>
        </w:rPr>
      </w:pPr>
      <w:r w:rsidRPr="008F4DD8">
        <w:rPr>
          <w:rFonts w:cs="Arial"/>
          <w:sz w:val="20"/>
          <w:szCs w:val="20"/>
        </w:rPr>
        <w:t xml:space="preserve">Course developer: </w:t>
      </w:r>
      <w:r>
        <w:rPr>
          <w:rFonts w:cs="Arial"/>
          <w:sz w:val="20"/>
          <w:szCs w:val="20"/>
        </w:rPr>
        <w:t>Dr. Mickey Shachar</w:t>
      </w:r>
    </w:p>
    <w:p w14:paraId="5EA9322E" w14:textId="77777777" w:rsidR="00A85269" w:rsidRPr="008F4DD8" w:rsidRDefault="00A85269" w:rsidP="00A85269">
      <w:pPr>
        <w:tabs>
          <w:tab w:val="left" w:pos="2415"/>
        </w:tabs>
        <w:spacing w:before="120" w:beforeAutospacing="0" w:after="0" w:afterAutospacing="0"/>
        <w:rPr>
          <w:rFonts w:cs="Arial"/>
          <w:sz w:val="16"/>
          <w:szCs w:val="16"/>
        </w:rPr>
      </w:pPr>
      <w:r w:rsidRPr="008F4DD8">
        <w:rPr>
          <w:rFonts w:cs="Arial"/>
          <w:sz w:val="20"/>
          <w:szCs w:val="20"/>
        </w:rPr>
        <w:t>Reason for changes in course:</w:t>
      </w:r>
      <w:r>
        <w:rPr>
          <w:rFonts w:cs="Arial"/>
          <w:sz w:val="20"/>
          <w:szCs w:val="20"/>
        </w:rPr>
        <w:t xml:space="preserve"> T</w:t>
      </w:r>
      <w:r w:rsidRPr="008F4DD8">
        <w:rPr>
          <w:rFonts w:cs="Arial"/>
          <w:sz w:val="20"/>
          <w:szCs w:val="20"/>
        </w:rPr>
        <w:t>he ABC123 persistence score was 60% in FY17</w:t>
      </w:r>
      <w:r>
        <w:rPr>
          <w:rFonts w:cs="Arial"/>
          <w:sz w:val="20"/>
          <w:szCs w:val="20"/>
        </w:rPr>
        <w:t>. Trying to improve persistence rate; results of 2017 academic program review (APR)</w:t>
      </w:r>
      <w:r w:rsidRPr="008F4DD8">
        <w:rPr>
          <w:rFonts w:cs="Arial"/>
          <w:sz w:val="20"/>
          <w:szCs w:val="20"/>
        </w:rPr>
        <w:br/>
      </w:r>
      <w:r w:rsidRPr="008F4DD8">
        <w:rPr>
          <w:rFonts w:cs="Arial"/>
          <w:sz w:val="16"/>
          <w:szCs w:val="16"/>
        </w:rPr>
        <w:t>(If reason(s) are quantitative add the metric and score so that we will be able to compare to post changes’ score. Example: the ABC123 persistence score was 60% in FY17.)</w:t>
      </w:r>
    </w:p>
    <w:p w14:paraId="1BF6EC00" w14:textId="77777777" w:rsidR="00A85269" w:rsidRDefault="00A85269" w:rsidP="00A85269">
      <w:pPr>
        <w:tabs>
          <w:tab w:val="left" w:pos="2415"/>
        </w:tabs>
        <w:spacing w:before="120" w:beforeAutospacing="0" w:after="0" w:afterAutospacing="0"/>
        <w:rPr>
          <w:rFonts w:cs="Arial"/>
        </w:rPr>
      </w:pPr>
      <w:r w:rsidRPr="008F4DD8">
        <w:rPr>
          <w:rFonts w:cs="Arial"/>
          <w:sz w:val="20"/>
          <w:szCs w:val="20"/>
        </w:rPr>
        <w:t>First session new version of course will be offered:</w:t>
      </w:r>
      <w:r>
        <w:rPr>
          <w:rFonts w:cs="Arial"/>
          <w:sz w:val="20"/>
          <w:szCs w:val="20"/>
        </w:rPr>
        <w:t xml:space="preserve"> August 12, 20XX, Fastrac.</w:t>
      </w:r>
    </w:p>
    <w:p w14:paraId="6AC874F1" w14:textId="77777777" w:rsidR="00A85269" w:rsidRPr="007E46B6" w:rsidRDefault="00A85269" w:rsidP="00A85269">
      <w:pPr>
        <w:tabs>
          <w:tab w:val="left" w:pos="2415"/>
        </w:tabs>
        <w:spacing w:after="0" w:afterAutospacing="0"/>
        <w:rPr>
          <w:rFonts w:cs="Arial"/>
        </w:rPr>
      </w:pPr>
      <w:r>
        <w:rPr>
          <w:rFonts w:cs="Arial"/>
        </w:rPr>
        <w:lastRenderedPageBreak/>
        <w:t>*****************************************************</w:t>
      </w:r>
      <w:r w:rsidRPr="007E46B6">
        <w:rPr>
          <w:rFonts w:cs="Arial"/>
        </w:rPr>
        <w:t xml:space="preserve"> </w:t>
      </w:r>
    </w:p>
    <w:p w14:paraId="273B438E" w14:textId="77777777" w:rsidR="00FC75A4" w:rsidRDefault="00FC75A4" w:rsidP="00D216C8">
      <w:pPr>
        <w:tabs>
          <w:tab w:val="left" w:pos="2415"/>
        </w:tabs>
        <w:rPr>
          <w:rFonts w:cs="Arial"/>
        </w:rPr>
      </w:pPr>
    </w:p>
    <w:p w14:paraId="279B57C2" w14:textId="77777777" w:rsidR="001728D0" w:rsidRPr="00C32381" w:rsidRDefault="001728D0" w:rsidP="001728D0">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0D8277A9" w14:textId="77777777" w:rsidR="00970178" w:rsidRPr="00754084" w:rsidRDefault="00970178" w:rsidP="00754084">
      <w:pPr>
        <w:rPr>
          <w:rFonts w:eastAsiaTheme="majorEastAsia" w:cs="Arial"/>
          <w:color w:val="365F91" w:themeColor="accent1" w:themeShade="BF"/>
        </w:rPr>
      </w:pPr>
      <w:r w:rsidRPr="00754084">
        <w:rPr>
          <w:rFonts w:cs="Arial"/>
        </w:rPr>
        <w:br w:type="page"/>
      </w:r>
    </w:p>
    <w:p w14:paraId="61353B20" w14:textId="77777777" w:rsidR="007D7AA8" w:rsidRPr="00970178" w:rsidRDefault="007D7AA8" w:rsidP="00631404">
      <w:pPr>
        <w:pStyle w:val="Heading1"/>
      </w:pPr>
      <w:r w:rsidRPr="00970178">
        <w:lastRenderedPageBreak/>
        <w:t>Syllabus</w:t>
      </w:r>
    </w:p>
    <w:p w14:paraId="522A2552" w14:textId="77777777" w:rsidR="00711455" w:rsidRPr="003B2629" w:rsidRDefault="007A700F" w:rsidP="003B2629">
      <w:pPr>
        <w:pStyle w:val="Heading3"/>
        <w:shd w:val="clear" w:color="auto" w:fill="C4D5DD"/>
        <w:spacing w:before="0" w:beforeAutospacing="0" w:afterAutospacing="0" w:line="312" w:lineRule="atLeast"/>
        <w:rPr>
          <w:color w:val="005697"/>
          <w:sz w:val="29"/>
          <w:szCs w:val="29"/>
        </w:rPr>
      </w:pPr>
      <w:r>
        <w:rPr>
          <w:rFonts w:ascii="Arial" w:hAnsi="Arial" w:cs="Arial"/>
          <w:color w:val="005697"/>
          <w:sz w:val="29"/>
          <w:szCs w:val="29"/>
        </w:rPr>
        <w:t>Course Name and Credit Information</w:t>
      </w:r>
    </w:p>
    <w:p w14:paraId="35E6ADCE" w14:textId="7F34C6FD" w:rsidR="00C32381" w:rsidRPr="00C32381" w:rsidRDefault="00985FE2" w:rsidP="00C32381">
      <w:pPr>
        <w:pStyle w:val="NormalWeb"/>
        <w:tabs>
          <w:tab w:val="left" w:pos="3585"/>
        </w:tabs>
        <w:rPr>
          <w:rFonts w:cs="Arial"/>
        </w:rPr>
      </w:pPr>
      <w:r w:rsidRPr="0081636E">
        <w:rPr>
          <w:rFonts w:cs="Arial"/>
          <w:b/>
        </w:rPr>
        <w:t>Course number:</w:t>
      </w:r>
      <w:r>
        <w:rPr>
          <w:rFonts w:cs="Arial"/>
        </w:rPr>
        <w:t xml:space="preserve"> </w:t>
      </w:r>
      <w:sdt>
        <w:sdtPr>
          <w:rPr>
            <w:rFonts w:cs="Arial"/>
          </w:rPr>
          <w:id w:val="1042862348"/>
          <w:placeholder>
            <w:docPart w:val="40F862DA82FD4CCC83FF4AEB864A4ABB"/>
          </w:placeholder>
        </w:sdtPr>
        <w:sdtEndPr/>
        <w:sdtContent>
          <w:r w:rsidR="007254B8">
            <w:rPr>
              <w:rFonts w:cs="Arial"/>
            </w:rPr>
            <w:t>EDD 633</w:t>
          </w:r>
        </w:sdtContent>
      </w:sdt>
    </w:p>
    <w:p w14:paraId="6DA68AB4" w14:textId="573B1EB8" w:rsidR="00C32381" w:rsidRPr="00C32381" w:rsidRDefault="00985FE2" w:rsidP="00C32381">
      <w:pPr>
        <w:pStyle w:val="NormalWeb"/>
        <w:tabs>
          <w:tab w:val="left" w:pos="3585"/>
        </w:tabs>
        <w:rPr>
          <w:rFonts w:cs="Arial"/>
        </w:rPr>
      </w:pPr>
      <w:r w:rsidRPr="0081636E">
        <w:rPr>
          <w:rFonts w:cs="Arial"/>
          <w:b/>
        </w:rPr>
        <w:t>Course name:</w:t>
      </w:r>
      <w:r>
        <w:rPr>
          <w:rFonts w:cs="Arial"/>
        </w:rPr>
        <w:t xml:space="preserve"> </w:t>
      </w:r>
      <w:sdt>
        <w:sdtPr>
          <w:rPr>
            <w:rFonts w:cs="Arial"/>
          </w:rPr>
          <w:id w:val="2043935152"/>
          <w:placeholder>
            <w:docPart w:val="416D9D2C131F424D9AA8C31BA0188FCE"/>
          </w:placeholder>
        </w:sdtPr>
        <w:sdtEndPr/>
        <w:sdtContent>
          <w:r w:rsidR="007254B8">
            <w:t>Law and Policy in Education</w:t>
          </w:r>
        </w:sdtContent>
      </w:sdt>
    </w:p>
    <w:p w14:paraId="2924178C" w14:textId="677D7736" w:rsidR="001B2F3E" w:rsidRPr="00C32381" w:rsidRDefault="001B2F3E" w:rsidP="00C32381">
      <w:pPr>
        <w:pStyle w:val="NormalWeb"/>
        <w:rPr>
          <w:rFonts w:cs="Arial"/>
        </w:rPr>
      </w:pPr>
      <w:r w:rsidRPr="0081636E">
        <w:rPr>
          <w:rStyle w:val="Strong"/>
          <w:rFonts w:cs="Arial"/>
        </w:rPr>
        <w:t>Credit Hours:</w:t>
      </w:r>
      <w:r w:rsidR="0081636E">
        <w:rPr>
          <w:rFonts w:cs="Arial"/>
        </w:rPr>
        <w:t xml:space="preserve"> </w:t>
      </w:r>
      <w:sdt>
        <w:sdtPr>
          <w:rPr>
            <w:rFonts w:cs="Arial"/>
          </w:rPr>
          <w:id w:val="-1564943415"/>
          <w:placeholder>
            <w:docPart w:val="BE0017419AD646DC8D47A5C65448E14F"/>
          </w:placeholder>
          <w:dropDownList>
            <w:listItem w:displayText="4" w:value="4"/>
            <w:listItem w:displayText="3" w:value="3"/>
            <w:listItem w:displayText="2" w:value="2"/>
            <w:listItem w:displayText="1" w:value="1"/>
            <w:listItem w:displayText="0" w:value="0"/>
          </w:dropDownList>
        </w:sdtPr>
        <w:sdtEndPr/>
        <w:sdtContent>
          <w:r w:rsidR="007254B8">
            <w:rPr>
              <w:rFonts w:cs="Arial"/>
            </w:rPr>
            <w:t>4</w:t>
          </w:r>
        </w:sdtContent>
      </w:sdt>
    </w:p>
    <w:p w14:paraId="68A82EF2" w14:textId="77777777" w:rsidR="008F537B" w:rsidRPr="00616258" w:rsidRDefault="008F537B" w:rsidP="008F537B">
      <w:pPr>
        <w:pStyle w:val="NormalWeb"/>
        <w:rPr>
          <w:b/>
        </w:rPr>
      </w:pPr>
      <w:r w:rsidRPr="00616258">
        <w:rPr>
          <w:b/>
        </w:rPr>
        <w:t>Attach</w:t>
      </w:r>
      <w:r>
        <w:rPr>
          <w:b/>
        </w:rPr>
        <w:t xml:space="preserve"> completed</w:t>
      </w:r>
      <w:r w:rsidRPr="00616258">
        <w:rPr>
          <w:b/>
        </w:rPr>
        <w:t xml:space="preserve"> </w:t>
      </w:r>
      <w:hyperlink r:id="rId11" w:history="1">
        <w:r w:rsidRPr="00C43AE9">
          <w:rPr>
            <w:rStyle w:val="Hyperlink"/>
            <w:b/>
          </w:rPr>
          <w:t>Credit Hour Analysis</w:t>
        </w:r>
      </w:hyperlink>
      <w:r>
        <w:rPr>
          <w:b/>
        </w:rPr>
        <w:t xml:space="preserve">- refer to </w:t>
      </w:r>
      <w:hyperlink r:id="rId12" w:history="1">
        <w:r w:rsidRPr="001F0EB9">
          <w:rPr>
            <w:rStyle w:val="Hyperlink"/>
            <w:b/>
          </w:rPr>
          <w:t>Credit Hour Policy</w:t>
        </w:r>
      </w:hyperlink>
      <w:r>
        <w:rPr>
          <w:b/>
        </w:rPr>
        <w:t xml:space="preserve"> for details:</w:t>
      </w:r>
    </w:p>
    <w:p w14:paraId="171DF8FF" w14:textId="77777777" w:rsidR="00985FE2" w:rsidRDefault="00985FE2" w:rsidP="00C32381">
      <w:pPr>
        <w:pStyle w:val="NormalWeb"/>
      </w:pPr>
    </w:p>
    <w:p w14:paraId="73E60482" w14:textId="77777777" w:rsidR="00C32381" w:rsidRPr="00C32381" w:rsidRDefault="00C32381" w:rsidP="00C32381">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5A47E011" w14:textId="77777777" w:rsidR="00C32381" w:rsidRDefault="00C32381">
      <w:pPr>
        <w:spacing w:after="200"/>
        <w:rPr>
          <w:rFonts w:cs="Arial"/>
          <w:b/>
          <w:bCs/>
          <w:color w:val="005697"/>
          <w:sz w:val="29"/>
          <w:szCs w:val="29"/>
        </w:rPr>
      </w:pPr>
      <w:r>
        <w:rPr>
          <w:rFonts w:cs="Arial"/>
          <w:color w:val="005697"/>
          <w:sz w:val="29"/>
          <w:szCs w:val="29"/>
        </w:rPr>
        <w:br w:type="page"/>
      </w:r>
    </w:p>
    <w:p w14:paraId="126BDB4C" w14:textId="77777777" w:rsidR="001B2F3E" w:rsidRDefault="009714BF" w:rsidP="001B2F3E">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C</w:t>
      </w:r>
      <w:r w:rsidR="001B2F3E">
        <w:rPr>
          <w:rFonts w:ascii="Arial" w:hAnsi="Arial" w:cs="Arial"/>
          <w:color w:val="005697"/>
          <w:sz w:val="29"/>
          <w:szCs w:val="29"/>
        </w:rPr>
        <w:t>ourse Description</w:t>
      </w:r>
    </w:p>
    <w:p w14:paraId="4EC8B465" w14:textId="77777777" w:rsidR="003B2629" w:rsidRPr="003B2629" w:rsidRDefault="003B2629" w:rsidP="004F243B">
      <w:pPr>
        <w:pStyle w:val="NormalWeb"/>
        <w:rPr>
          <w:rFonts w:asciiTheme="minorHAnsi" w:hAnsiTheme="minorHAnsi"/>
          <w:i/>
          <w:sz w:val="27"/>
          <w:szCs w:val="27"/>
        </w:rPr>
      </w:pPr>
      <w:r w:rsidRPr="00AC5DD3">
        <w:rPr>
          <w:rFonts w:asciiTheme="minorHAnsi" w:hAnsiTheme="minorHAnsi"/>
          <w:i/>
          <w:sz w:val="27"/>
          <w:szCs w:val="27"/>
          <w:highlight w:val="yellow"/>
        </w:rPr>
        <w:t>Choose one:</w:t>
      </w:r>
    </w:p>
    <w:p w14:paraId="04BD72F7" w14:textId="3C109152" w:rsidR="003B2629" w:rsidRDefault="006D3303" w:rsidP="004F243B">
      <w:pPr>
        <w:pStyle w:val="NormalWeb"/>
      </w:pPr>
      <w:sdt>
        <w:sdtPr>
          <w:id w:val="-1031716621"/>
          <w14:checkbox>
            <w14:checked w14:val="1"/>
            <w14:checkedState w14:val="2612" w14:font="MS Gothic"/>
            <w14:uncheckedState w14:val="2610" w14:font="MS Gothic"/>
          </w14:checkbox>
        </w:sdtPr>
        <w:sdtEndPr/>
        <w:sdtContent>
          <w:r w:rsidR="007254B8">
            <w:rPr>
              <w:rFonts w:ascii="MS Gothic" w:eastAsia="MS Gothic" w:hAnsi="MS Gothic" w:hint="eastAsia"/>
            </w:rPr>
            <w:t>☒</w:t>
          </w:r>
        </w:sdtContent>
      </w:sdt>
      <w:r w:rsidR="003B2629">
        <w:t xml:space="preserve"> Use catalog version of course description.</w:t>
      </w:r>
    </w:p>
    <w:p w14:paraId="72F03343" w14:textId="77777777" w:rsidR="003B2629" w:rsidRPr="003B2629" w:rsidRDefault="003B2629" w:rsidP="004F243B">
      <w:pPr>
        <w:pStyle w:val="NormalWeb"/>
        <w:rPr>
          <w:rFonts w:asciiTheme="minorHAnsi" w:hAnsiTheme="minorHAnsi"/>
          <w:i/>
          <w:sz w:val="27"/>
          <w:szCs w:val="27"/>
        </w:rPr>
      </w:pPr>
      <w:r w:rsidRPr="003B2629">
        <w:rPr>
          <w:rFonts w:asciiTheme="minorHAnsi" w:hAnsiTheme="minorHAnsi"/>
          <w:i/>
          <w:sz w:val="27"/>
          <w:szCs w:val="27"/>
        </w:rPr>
        <w:t>OR</w:t>
      </w:r>
    </w:p>
    <w:p w14:paraId="03EB80C3" w14:textId="77777777" w:rsidR="00C8580A" w:rsidRDefault="00C8580A" w:rsidP="004F243B">
      <w:pPr>
        <w:pStyle w:val="NormalWeb"/>
        <w:rPr>
          <w:rFonts w:cs="Arial"/>
        </w:rPr>
      </w:pPr>
      <w:r>
        <w:rPr>
          <w:rFonts w:cs="Arial"/>
        </w:rPr>
        <w:t xml:space="preserve">Course description: </w:t>
      </w:r>
    </w:p>
    <w:p w14:paraId="7CB77035" w14:textId="2017D4A5" w:rsidR="00C32381" w:rsidRPr="00C32381" w:rsidRDefault="006D3303" w:rsidP="004F243B">
      <w:pPr>
        <w:pStyle w:val="NormalWeb"/>
        <w:rPr>
          <w:rFonts w:cs="Arial"/>
        </w:rPr>
      </w:pPr>
      <w:sdt>
        <w:sdtPr>
          <w:rPr>
            <w:rFonts w:cs="Arial"/>
          </w:rPr>
          <w:id w:val="2074845972"/>
          <w:placeholder>
            <w:docPart w:val="70E40B34D6A6408588CC5190F656E191"/>
          </w:placeholder>
        </w:sdtPr>
        <w:sdtEndPr/>
        <w:sdtContent>
          <w:r w:rsidR="007254B8">
            <w:t>This course explores key issues in education law and education policy. Students will research and evaluate legislative enactments, legislative cases, and current and proposed educational policies that impact the professional practice of education leaders in the United States.</w:t>
          </w:r>
        </w:sdtContent>
      </w:sdt>
    </w:p>
    <w:p w14:paraId="2458AA60" w14:textId="77777777" w:rsidR="009714BF" w:rsidRPr="004F243B" w:rsidRDefault="00C32381" w:rsidP="004F243B">
      <w:pPr>
        <w:pStyle w:val="NormalWeb"/>
        <w:rPr>
          <w:rFonts w:asciiTheme="minorHAnsi" w:hAnsiTheme="minorHAnsi" w:cs="Arial"/>
          <w:i/>
          <w:sz w:val="27"/>
          <w:szCs w:val="27"/>
        </w:rPr>
      </w:pPr>
      <w:r w:rsidRPr="004F243B">
        <w:rPr>
          <w:rFonts w:asciiTheme="minorHAnsi" w:hAnsiTheme="minorHAnsi" w:cs="Arial"/>
          <w:i/>
          <w:sz w:val="27"/>
          <w:szCs w:val="27"/>
        </w:rPr>
        <w:t xml:space="preserve">Note: Any course description changes </w:t>
      </w:r>
      <w:r w:rsidR="001B2F3E" w:rsidRPr="004F243B">
        <w:rPr>
          <w:rFonts w:asciiTheme="minorHAnsi" w:hAnsiTheme="minorHAnsi" w:cs="Arial"/>
          <w:b/>
          <w:i/>
          <w:sz w:val="27"/>
          <w:szCs w:val="27"/>
        </w:rPr>
        <w:t>must</w:t>
      </w:r>
      <w:r w:rsidR="001B2F3E" w:rsidRPr="004F243B">
        <w:rPr>
          <w:rFonts w:asciiTheme="minorHAnsi" w:hAnsiTheme="minorHAnsi" w:cs="Arial"/>
          <w:i/>
          <w:sz w:val="27"/>
          <w:szCs w:val="27"/>
        </w:rPr>
        <w:t xml:space="preserve"> be approved by the Curriculum Committee </w:t>
      </w:r>
      <w:r w:rsidR="001B2F3E" w:rsidRPr="004F243B">
        <w:rPr>
          <w:rFonts w:asciiTheme="minorHAnsi" w:hAnsiTheme="minorHAnsi" w:cs="Arial"/>
          <w:b/>
          <w:i/>
          <w:sz w:val="27"/>
          <w:szCs w:val="27"/>
        </w:rPr>
        <w:t>and</w:t>
      </w:r>
      <w:r w:rsidR="00694D0A">
        <w:rPr>
          <w:rFonts w:asciiTheme="minorHAnsi" w:hAnsiTheme="minorHAnsi" w:cs="Arial"/>
          <w:b/>
          <w:i/>
          <w:sz w:val="27"/>
          <w:szCs w:val="27"/>
        </w:rPr>
        <w:t xml:space="preserve"> </w:t>
      </w:r>
      <w:r w:rsidR="001B2F3E" w:rsidRPr="004F243B">
        <w:rPr>
          <w:rFonts w:asciiTheme="minorHAnsi" w:hAnsiTheme="minorHAnsi" w:cs="Arial"/>
          <w:i/>
          <w:sz w:val="27"/>
          <w:szCs w:val="27"/>
        </w:rPr>
        <w:t xml:space="preserve">also </w:t>
      </w:r>
      <w:r w:rsidR="00694D0A" w:rsidRPr="00694D0A">
        <w:rPr>
          <w:rFonts w:asciiTheme="minorHAnsi" w:hAnsiTheme="minorHAnsi" w:cs="Arial"/>
          <w:b/>
          <w:i/>
          <w:sz w:val="27"/>
          <w:szCs w:val="27"/>
        </w:rPr>
        <w:t>must</w:t>
      </w:r>
      <w:r w:rsidR="00694D0A">
        <w:rPr>
          <w:rFonts w:asciiTheme="minorHAnsi" w:hAnsiTheme="minorHAnsi" w:cs="Arial"/>
          <w:i/>
          <w:sz w:val="27"/>
          <w:szCs w:val="27"/>
        </w:rPr>
        <w:t xml:space="preserve"> </w:t>
      </w:r>
      <w:r w:rsidR="001B2F3E" w:rsidRPr="004F243B">
        <w:rPr>
          <w:rFonts w:asciiTheme="minorHAnsi" w:hAnsiTheme="minorHAnsi" w:cs="Arial"/>
          <w:i/>
          <w:sz w:val="27"/>
          <w:szCs w:val="27"/>
        </w:rPr>
        <w:t>match the content in the Catalog.</w:t>
      </w:r>
    </w:p>
    <w:p w14:paraId="788CE7EF" w14:textId="77777777" w:rsidR="004F243B" w:rsidRDefault="004F243B" w:rsidP="004F243B">
      <w:pPr>
        <w:pStyle w:val="NormalWeb"/>
        <w:ind w:left="360"/>
        <w:rPr>
          <w:rFonts w:cs="Arial"/>
        </w:rPr>
      </w:pPr>
    </w:p>
    <w:p w14:paraId="50AAAB77" w14:textId="77777777" w:rsidR="004F243B" w:rsidRPr="00C32381" w:rsidRDefault="004F243B" w:rsidP="004F243B">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3E80E6F2" w14:textId="77777777" w:rsidR="004F243B" w:rsidRDefault="004F243B">
      <w:pPr>
        <w:spacing w:after="200"/>
        <w:rPr>
          <w:rFonts w:cs="Arial"/>
        </w:rPr>
      </w:pPr>
      <w:r>
        <w:rPr>
          <w:rFonts w:cs="Arial"/>
        </w:rPr>
        <w:br w:type="page"/>
      </w:r>
    </w:p>
    <w:p w14:paraId="7228AF46" w14:textId="77777777" w:rsidR="007A700F" w:rsidRDefault="007A700F" w:rsidP="007A700F">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Significance of the Course within the Program</w:t>
      </w:r>
    </w:p>
    <w:p w14:paraId="1DD8F6B6" w14:textId="78D93E78" w:rsidR="001B2F3E" w:rsidRPr="004F243B" w:rsidRDefault="004F243B" w:rsidP="001B2F3E">
      <w:pPr>
        <w:pStyle w:val="NormalWeb"/>
        <w:rPr>
          <w:rFonts w:cs="Arial"/>
        </w:rPr>
      </w:pPr>
      <w:r w:rsidRPr="004F243B">
        <w:rPr>
          <w:rFonts w:cs="Arial"/>
        </w:rPr>
        <w:t xml:space="preserve">The </w:t>
      </w:r>
      <w:sdt>
        <w:sdtPr>
          <w:rPr>
            <w:rFonts w:cs="Arial"/>
          </w:rPr>
          <w:id w:val="-420259756"/>
          <w:placeholder>
            <w:docPart w:val="ADA78EFDF3514504996C138522A4A2FF"/>
          </w:placeholder>
        </w:sdtPr>
        <w:sdtEndPr/>
        <w:sdtContent>
          <w:r w:rsidR="007254B8">
            <w:rPr>
              <w:rFonts w:cs="Arial"/>
            </w:rPr>
            <w:t>Ed.D. Program</w:t>
          </w:r>
        </w:sdtContent>
      </w:sdt>
      <w:r w:rsidRPr="004F243B">
        <w:rPr>
          <w:rFonts w:cs="Arial"/>
        </w:rPr>
        <w:t xml:space="preserve"> outcomes are listed in Trident’s catalog a</w:t>
      </w:r>
      <w:r w:rsidR="001B2F3E" w:rsidRPr="004F243B">
        <w:rPr>
          <w:rFonts w:cs="Arial"/>
        </w:rPr>
        <w:t xml:space="preserve">t </w:t>
      </w:r>
      <w:hyperlink r:id="rId13" w:tgtFrame="_blank" w:history="1">
        <w:r w:rsidR="001B2F3E" w:rsidRPr="004F243B">
          <w:rPr>
            <w:rStyle w:val="Hyperlink"/>
            <w:rFonts w:cs="Arial"/>
          </w:rPr>
          <w:t>http://www.trident.edu/university-catalog-student-hand-book</w:t>
        </w:r>
      </w:hyperlink>
      <w:r w:rsidR="001B2F3E" w:rsidRPr="004F243B">
        <w:rPr>
          <w:rFonts w:cs="Arial"/>
        </w:rPr>
        <w:t>.</w:t>
      </w:r>
    </w:p>
    <w:p w14:paraId="277D5559" w14:textId="77777777" w:rsidR="00C8580A" w:rsidRDefault="009043D3" w:rsidP="001B2F3E">
      <w:pPr>
        <w:pStyle w:val="NormalWeb"/>
        <w:rPr>
          <w:rFonts w:cs="Arial"/>
        </w:rPr>
      </w:pPr>
      <w:r w:rsidRPr="004F243B">
        <w:rPr>
          <w:rFonts w:cs="Arial"/>
        </w:rPr>
        <w:t>This course will either implicitly or explicitly address the following</w:t>
      </w:r>
      <w:r w:rsidR="00D0643B">
        <w:rPr>
          <w:rFonts w:cs="Arial"/>
        </w:rPr>
        <w:t xml:space="preserve"> </w:t>
      </w:r>
      <w:r w:rsidRPr="004F243B">
        <w:rPr>
          <w:rFonts w:cs="Arial"/>
        </w:rPr>
        <w:t>program outcomes:</w:t>
      </w:r>
    </w:p>
    <w:sdt>
      <w:sdtPr>
        <w:rPr>
          <w:rFonts w:cs="Arial"/>
        </w:rPr>
        <w:id w:val="1129978292"/>
        <w:placeholder>
          <w:docPart w:val="26122FA4AD2C4DEEAD3454DFABB3D785"/>
        </w:placeholder>
      </w:sdtPr>
      <w:sdtEndPr>
        <w:rPr>
          <w:rFonts w:cstheme="minorBidi"/>
        </w:rPr>
      </w:sdtEndPr>
      <w:sdtContent>
        <w:p w14:paraId="0E3FF7C6" w14:textId="5FA88A8D" w:rsidR="00840593" w:rsidRPr="000D1C05" w:rsidRDefault="007254B8" w:rsidP="007254B8">
          <w:pPr>
            <w:autoSpaceDE w:val="0"/>
            <w:autoSpaceDN w:val="0"/>
            <w:adjustRightInd w:val="0"/>
          </w:pPr>
          <w:r w:rsidRPr="000D1C05">
            <w:t>PLO 4. Select appropriate legal policy to lead equitable and ethical practices within educational organizations.</w:t>
          </w:r>
        </w:p>
      </w:sdtContent>
    </w:sdt>
    <w:p w14:paraId="4711227F" w14:textId="77777777" w:rsidR="009714BF" w:rsidRDefault="001B2F3E" w:rsidP="001B2F3E">
      <w:pPr>
        <w:pStyle w:val="NormalWeb"/>
        <w:rPr>
          <w:rFonts w:asciiTheme="minorHAnsi" w:hAnsiTheme="minorHAnsi" w:cs="Arial"/>
          <w:i/>
          <w:sz w:val="27"/>
          <w:szCs w:val="27"/>
        </w:rPr>
      </w:pPr>
      <w:r w:rsidRPr="004F243B">
        <w:rPr>
          <w:rFonts w:asciiTheme="minorHAnsi" w:hAnsiTheme="minorHAnsi" w:cs="Arial"/>
          <w:i/>
          <w:sz w:val="27"/>
          <w:szCs w:val="27"/>
        </w:rPr>
        <w:t>(Outcomes should match those in the Catalog for this program</w:t>
      </w:r>
      <w:r w:rsidR="004F243B" w:rsidRPr="004F243B">
        <w:rPr>
          <w:rFonts w:asciiTheme="minorHAnsi" w:hAnsiTheme="minorHAnsi" w:cs="Arial"/>
          <w:i/>
          <w:sz w:val="27"/>
          <w:szCs w:val="27"/>
        </w:rPr>
        <w:t>.</w:t>
      </w:r>
      <w:r w:rsidRPr="004F243B">
        <w:rPr>
          <w:rFonts w:asciiTheme="minorHAnsi" w:hAnsiTheme="minorHAnsi" w:cs="Arial"/>
          <w:i/>
          <w:sz w:val="27"/>
          <w:szCs w:val="27"/>
        </w:rPr>
        <w:t>)</w:t>
      </w:r>
    </w:p>
    <w:p w14:paraId="77654B7C" w14:textId="77777777" w:rsidR="004F243B" w:rsidRDefault="004F243B" w:rsidP="001B2F3E">
      <w:pPr>
        <w:pStyle w:val="NormalWeb"/>
        <w:rPr>
          <w:rFonts w:asciiTheme="minorHAnsi" w:hAnsiTheme="minorHAnsi" w:cs="Arial"/>
          <w:i/>
          <w:sz w:val="27"/>
          <w:szCs w:val="27"/>
        </w:rPr>
      </w:pPr>
    </w:p>
    <w:p w14:paraId="040DBCBA" w14:textId="77777777" w:rsidR="004F243B" w:rsidRPr="00C32381" w:rsidRDefault="004F243B" w:rsidP="004F243B">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1E0DD59C" w14:textId="77777777" w:rsidR="004F243B" w:rsidRDefault="004F243B">
      <w:pPr>
        <w:spacing w:after="200"/>
        <w:rPr>
          <w:rFonts w:asciiTheme="minorHAnsi" w:hAnsiTheme="minorHAnsi" w:cs="Arial"/>
          <w:i/>
          <w:sz w:val="27"/>
          <w:szCs w:val="27"/>
        </w:rPr>
      </w:pPr>
      <w:r>
        <w:rPr>
          <w:rFonts w:asciiTheme="minorHAnsi" w:hAnsiTheme="minorHAnsi" w:cs="Arial"/>
          <w:i/>
          <w:sz w:val="27"/>
          <w:szCs w:val="27"/>
        </w:rPr>
        <w:br w:type="page"/>
      </w:r>
    </w:p>
    <w:p w14:paraId="13C87154" w14:textId="77777777" w:rsidR="001B2F3E" w:rsidRDefault="001B2F3E" w:rsidP="001B2F3E">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Course Overview</w:t>
      </w:r>
    </w:p>
    <w:sdt>
      <w:sdtPr>
        <w:id w:val="2062737345"/>
        <w:placeholder>
          <w:docPart w:val="0354A532D4294803A383475B70027FDE"/>
        </w:placeholder>
      </w:sdtPr>
      <w:sdtEndPr/>
      <w:sdtContent>
        <w:p w14:paraId="0BB06B13" w14:textId="33702D91" w:rsidR="00D95E15" w:rsidRPr="007254B8" w:rsidRDefault="007254B8" w:rsidP="007254B8">
          <w:r w:rsidRPr="007254B8">
            <w:t>This course introduces students to educational law and provides a foundation of legal knowledge necessary to successfully lead educational organization. Students will be asked to reflect on the historical impact of educational law on issues of equity, campus and study safety, personnel, and collective bargaining. Students will reflect on their role as an educational leader and discuss and apply law to their current work environment.</w:t>
          </w:r>
        </w:p>
      </w:sdtContent>
    </w:sdt>
    <w:p w14:paraId="0A087D4A" w14:textId="77777777" w:rsidR="001B2F3E" w:rsidRPr="00D95E15" w:rsidRDefault="00D95E15" w:rsidP="00D95E15">
      <w:pPr>
        <w:rPr>
          <w:rFonts w:asciiTheme="minorHAnsi" w:hAnsiTheme="minorHAnsi" w:cs="Arial"/>
          <w:i/>
          <w:sz w:val="27"/>
          <w:szCs w:val="27"/>
        </w:rPr>
      </w:pPr>
      <w:r w:rsidRPr="00D95E15">
        <w:rPr>
          <w:rFonts w:asciiTheme="minorHAnsi" w:hAnsiTheme="minorHAnsi" w:cs="Arial"/>
          <w:i/>
          <w:sz w:val="27"/>
          <w:szCs w:val="27"/>
        </w:rPr>
        <w:t xml:space="preserve">Note: The Course Overview cannot be the same as the Course Description. It </w:t>
      </w:r>
      <w:r w:rsidR="001B2F3E" w:rsidRPr="00D95E15">
        <w:rPr>
          <w:rFonts w:asciiTheme="minorHAnsi" w:hAnsiTheme="minorHAnsi" w:cs="Arial"/>
          <w:i/>
          <w:sz w:val="27"/>
          <w:szCs w:val="27"/>
        </w:rPr>
        <w:t xml:space="preserve">should give a more specific </w:t>
      </w:r>
      <w:r w:rsidRPr="00D95E15">
        <w:rPr>
          <w:rFonts w:asciiTheme="minorHAnsi" w:hAnsiTheme="minorHAnsi" w:cs="Arial"/>
          <w:i/>
          <w:sz w:val="27"/>
          <w:szCs w:val="27"/>
        </w:rPr>
        <w:t xml:space="preserve">and/or thorough </w:t>
      </w:r>
      <w:r w:rsidR="001B2F3E" w:rsidRPr="00D95E15">
        <w:rPr>
          <w:rFonts w:asciiTheme="minorHAnsi" w:hAnsiTheme="minorHAnsi" w:cs="Arial"/>
          <w:i/>
          <w:sz w:val="27"/>
          <w:szCs w:val="27"/>
        </w:rPr>
        <w:t>description of what the course entails.</w:t>
      </w:r>
    </w:p>
    <w:p w14:paraId="02BB3B01" w14:textId="77777777" w:rsidR="00D95E15" w:rsidRDefault="00D95E15" w:rsidP="00D95E15">
      <w:pPr>
        <w:rPr>
          <w:rFonts w:cs="Arial"/>
        </w:rPr>
      </w:pPr>
    </w:p>
    <w:p w14:paraId="63D354E7" w14:textId="77777777" w:rsidR="00D95E15" w:rsidRPr="00C32381" w:rsidRDefault="00D95E15" w:rsidP="00D95E15">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3D6CFCF5" w14:textId="77777777" w:rsidR="00D95E15" w:rsidRDefault="00D95E15">
      <w:pPr>
        <w:spacing w:after="200"/>
        <w:rPr>
          <w:rFonts w:cs="Arial"/>
        </w:rPr>
      </w:pPr>
      <w:r>
        <w:rPr>
          <w:rFonts w:cs="Arial"/>
        </w:rPr>
        <w:br w:type="page"/>
      </w:r>
    </w:p>
    <w:p w14:paraId="19312816" w14:textId="77777777" w:rsidR="00362B71" w:rsidRDefault="001B2F3E" w:rsidP="001B2F3E">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Learning Outcomes</w:t>
      </w:r>
    </w:p>
    <w:p w14:paraId="0DDB88BF" w14:textId="77777777" w:rsidR="00A37A2E" w:rsidRPr="00362B71" w:rsidRDefault="00362B71" w:rsidP="00A37A2E">
      <w:pPr>
        <w:rPr>
          <w:rFonts w:eastAsia="Times New Roman" w:cs="Arial"/>
        </w:rPr>
      </w:pPr>
      <w:r w:rsidRPr="00362B71">
        <w:rPr>
          <w:rFonts w:eastAsia="Times New Roman" w:cs="Arial"/>
        </w:rPr>
        <w:t>Upon successful completion of this course, the student will be able to satisfy the following outcomes:</w:t>
      </w:r>
    </w:p>
    <w:p w14:paraId="3A19B611" w14:textId="77777777" w:rsidR="00004AA9" w:rsidRPr="00004AA9" w:rsidRDefault="00004AA9" w:rsidP="00004AA9">
      <w:pPr>
        <w:pStyle w:val="ListParagraph"/>
        <w:numPr>
          <w:ilvl w:val="0"/>
          <w:numId w:val="12"/>
        </w:numPr>
        <w:rPr>
          <w:rFonts w:eastAsia="Times New Roman" w:cs="Arial"/>
        </w:rPr>
      </w:pPr>
      <w:r w:rsidRPr="00004AA9">
        <w:rPr>
          <w:rFonts w:eastAsia="Times New Roman" w:cs="Arial"/>
        </w:rPr>
        <w:t>Module 1</w:t>
      </w:r>
    </w:p>
    <w:sdt>
      <w:sdtPr>
        <w:rPr>
          <w:rFonts w:eastAsia="Times New Roman"/>
        </w:rPr>
        <w:id w:val="-1279802136"/>
        <w:placeholder>
          <w:docPart w:val="5702AD9374B9457B9D14DBF2821683BA"/>
        </w:placeholder>
      </w:sdtPr>
      <w:sdtEndPr>
        <w:rPr>
          <w:rFonts w:eastAsiaTheme="minorHAnsi"/>
        </w:rPr>
      </w:sdtEndPr>
      <w:sdtContent>
        <w:p w14:paraId="1E45F46D" w14:textId="77777777" w:rsidR="007254B8" w:rsidRPr="007254B8" w:rsidRDefault="007254B8" w:rsidP="007254B8">
          <w:pPr>
            <w:pStyle w:val="ListParagraph"/>
            <w:numPr>
              <w:ilvl w:val="1"/>
              <w:numId w:val="12"/>
            </w:numPr>
          </w:pPr>
          <w:r w:rsidRPr="007254B8">
            <w:t>Examine the intersection between law and education</w:t>
          </w:r>
        </w:p>
        <w:p w14:paraId="076A8A3D" w14:textId="16454FF7" w:rsidR="009714BF" w:rsidRPr="007254B8" w:rsidRDefault="007254B8" w:rsidP="007254B8">
          <w:pPr>
            <w:pStyle w:val="ListParagraph"/>
            <w:numPr>
              <w:ilvl w:val="1"/>
              <w:numId w:val="12"/>
            </w:numPr>
          </w:pPr>
          <w:r w:rsidRPr="007254B8">
            <w:t>Analyze how educational law impacts the day-to-day practice of an educator or educational leader</w:t>
          </w:r>
        </w:p>
      </w:sdtContent>
    </w:sdt>
    <w:p w14:paraId="1D45F465" w14:textId="77777777" w:rsidR="00004AA9" w:rsidRDefault="00004AA9" w:rsidP="00004AA9">
      <w:pPr>
        <w:pStyle w:val="ListParagraph"/>
        <w:numPr>
          <w:ilvl w:val="0"/>
          <w:numId w:val="12"/>
        </w:numPr>
        <w:tabs>
          <w:tab w:val="left" w:pos="3990"/>
        </w:tabs>
        <w:rPr>
          <w:rFonts w:eastAsia="Times New Roman" w:cs="Arial"/>
        </w:rPr>
      </w:pPr>
      <w:r w:rsidRPr="00004AA9">
        <w:rPr>
          <w:rFonts w:eastAsia="Times New Roman" w:cs="Arial"/>
        </w:rPr>
        <w:t>Module 2</w:t>
      </w:r>
    </w:p>
    <w:sdt>
      <w:sdtPr>
        <w:rPr>
          <w:rFonts w:eastAsia="Times New Roman"/>
        </w:rPr>
        <w:id w:val="-676423289"/>
        <w:placeholder>
          <w:docPart w:val="771A0D057FA84AC09BECCF6A8364CFA8"/>
        </w:placeholder>
      </w:sdtPr>
      <w:sdtEndPr>
        <w:rPr>
          <w:rFonts w:eastAsiaTheme="minorHAnsi"/>
        </w:rPr>
      </w:sdtEndPr>
      <w:sdtContent>
        <w:p w14:paraId="6FCC104B" w14:textId="77777777" w:rsidR="007254B8" w:rsidRPr="007254B8" w:rsidRDefault="007254B8" w:rsidP="007254B8">
          <w:pPr>
            <w:pStyle w:val="ListParagraph"/>
            <w:numPr>
              <w:ilvl w:val="1"/>
              <w:numId w:val="12"/>
            </w:numPr>
          </w:pPr>
          <w:r w:rsidRPr="007254B8">
            <w:t>Analyze key legal cases related to equal protection in education</w:t>
          </w:r>
        </w:p>
        <w:p w14:paraId="1FBD7CF1" w14:textId="1B12BAA8" w:rsidR="006031CF" w:rsidRPr="007254B8" w:rsidRDefault="007254B8" w:rsidP="007254B8">
          <w:pPr>
            <w:pStyle w:val="ListParagraph"/>
            <w:numPr>
              <w:ilvl w:val="1"/>
              <w:numId w:val="12"/>
            </w:numPr>
          </w:pPr>
          <w:r w:rsidRPr="007254B8">
            <w:t>Discuss the scope and content of an issue of equity or access in education</w:t>
          </w:r>
        </w:p>
      </w:sdtContent>
    </w:sdt>
    <w:p w14:paraId="436EF082" w14:textId="77777777" w:rsidR="00004AA9" w:rsidRDefault="00004AA9" w:rsidP="00004AA9">
      <w:pPr>
        <w:pStyle w:val="ListParagraph"/>
        <w:numPr>
          <w:ilvl w:val="0"/>
          <w:numId w:val="12"/>
        </w:numPr>
        <w:rPr>
          <w:rFonts w:eastAsia="Times New Roman" w:cs="Arial"/>
        </w:rPr>
      </w:pPr>
      <w:r w:rsidRPr="00004AA9">
        <w:rPr>
          <w:rFonts w:eastAsia="Times New Roman" w:cs="Arial"/>
        </w:rPr>
        <w:t>Module 3</w:t>
      </w:r>
    </w:p>
    <w:sdt>
      <w:sdtPr>
        <w:rPr>
          <w:rFonts w:eastAsia="Times New Roman"/>
        </w:rPr>
        <w:id w:val="-1185202627"/>
        <w:placeholder>
          <w:docPart w:val="7FF136FF702749CAAACE2409259ED660"/>
        </w:placeholder>
      </w:sdtPr>
      <w:sdtEndPr>
        <w:rPr>
          <w:rFonts w:eastAsiaTheme="minorHAnsi"/>
        </w:rPr>
      </w:sdtEndPr>
      <w:sdtContent>
        <w:p w14:paraId="3727A5A3" w14:textId="77777777" w:rsidR="007254B8" w:rsidRDefault="007254B8" w:rsidP="007254B8">
          <w:pPr>
            <w:pStyle w:val="ListParagraph"/>
            <w:numPr>
              <w:ilvl w:val="1"/>
              <w:numId w:val="12"/>
            </w:numPr>
          </w:pPr>
          <w:r w:rsidRPr="007254B8">
            <w:t xml:space="preserve">Evaluate the intersection of educational law, policy, and leadership on students with disability </w:t>
          </w:r>
        </w:p>
        <w:p w14:paraId="120D8598" w14:textId="29D86E05" w:rsidR="006031CF" w:rsidRPr="007254B8" w:rsidRDefault="007254B8" w:rsidP="007254B8">
          <w:pPr>
            <w:pStyle w:val="ListParagraph"/>
            <w:numPr>
              <w:ilvl w:val="1"/>
              <w:numId w:val="12"/>
            </w:numPr>
          </w:pPr>
          <w:r w:rsidRPr="007254B8">
            <w:t>Propose a policy reform to address an issue of equity or access in education</w:t>
          </w:r>
        </w:p>
      </w:sdtContent>
    </w:sdt>
    <w:p w14:paraId="2BCACDF2" w14:textId="77777777" w:rsidR="00004AA9" w:rsidRDefault="00004AA9" w:rsidP="00004AA9">
      <w:pPr>
        <w:pStyle w:val="ListParagraph"/>
        <w:numPr>
          <w:ilvl w:val="0"/>
          <w:numId w:val="12"/>
        </w:numPr>
        <w:rPr>
          <w:rFonts w:eastAsia="Times New Roman" w:cs="Arial"/>
        </w:rPr>
      </w:pPr>
      <w:r w:rsidRPr="00004AA9">
        <w:rPr>
          <w:rFonts w:eastAsia="Times New Roman" w:cs="Arial"/>
        </w:rPr>
        <w:t>Module 4</w:t>
      </w:r>
    </w:p>
    <w:sdt>
      <w:sdtPr>
        <w:rPr>
          <w:rFonts w:eastAsia="Times New Roman"/>
        </w:rPr>
        <w:id w:val="-113136949"/>
        <w:placeholder>
          <w:docPart w:val="14A319DF8ABD42ADA8924AB7E4DB82F0"/>
        </w:placeholder>
      </w:sdtPr>
      <w:sdtEndPr>
        <w:rPr>
          <w:rFonts w:eastAsiaTheme="minorHAnsi"/>
        </w:rPr>
      </w:sdtEndPr>
      <w:sdtContent>
        <w:bookmarkStart w:id="1" w:name="_Hlk3387733" w:displacedByCustomXml="prev"/>
        <w:p w14:paraId="784E643B" w14:textId="77777777" w:rsidR="000D1C05" w:rsidRDefault="000D1C05" w:rsidP="000D1C05">
          <w:pPr>
            <w:pStyle w:val="ListParagraph"/>
            <w:numPr>
              <w:ilvl w:val="1"/>
              <w:numId w:val="12"/>
            </w:numPr>
            <w:rPr>
              <w:rFonts w:eastAsia="Times New Roman"/>
            </w:rPr>
          </w:pPr>
          <w:r w:rsidRPr="000D1C05">
            <w:rPr>
              <w:rFonts w:eastAsia="Times New Roman"/>
            </w:rPr>
            <w:t xml:space="preserve">Analyze the intersection of tort liability and </w:t>
          </w:r>
          <w:r w:rsidRPr="000D1C05">
            <w:rPr>
              <w:rFonts w:eastAsia="Times New Roman"/>
              <w:i/>
            </w:rPr>
            <w:t>in loco parentis</w:t>
          </w:r>
          <w:r w:rsidRPr="000D1C05">
            <w:rPr>
              <w:rFonts w:eastAsia="Times New Roman"/>
            </w:rPr>
            <w:t xml:space="preserve"> with school/campus safety </w:t>
          </w:r>
          <w:bookmarkEnd w:id="1"/>
        </w:p>
        <w:p w14:paraId="1E4B7975" w14:textId="781872FE" w:rsidR="005675AE" w:rsidRPr="000D1C05" w:rsidRDefault="000D1C05" w:rsidP="000D1C05">
          <w:pPr>
            <w:pStyle w:val="ListParagraph"/>
            <w:numPr>
              <w:ilvl w:val="1"/>
              <w:numId w:val="12"/>
            </w:numPr>
            <w:rPr>
              <w:rFonts w:eastAsia="Times New Roman"/>
            </w:rPr>
          </w:pPr>
          <w:r>
            <w:rPr>
              <w:rFonts w:eastAsia="Times New Roman"/>
            </w:rPr>
            <w:t>Develop policy recommendations to address an issue of equity or access in education</w:t>
          </w:r>
        </w:p>
      </w:sdtContent>
    </w:sdt>
    <w:p w14:paraId="507F4E5A" w14:textId="77777777" w:rsidR="005675AE" w:rsidRDefault="005675AE" w:rsidP="00004AA9">
      <w:pPr>
        <w:pStyle w:val="ListParagraph"/>
        <w:numPr>
          <w:ilvl w:val="0"/>
          <w:numId w:val="12"/>
        </w:numPr>
        <w:rPr>
          <w:rFonts w:eastAsia="Times New Roman" w:cs="Arial"/>
        </w:rPr>
      </w:pPr>
      <w:r>
        <w:rPr>
          <w:rFonts w:eastAsia="Times New Roman" w:cs="Arial"/>
        </w:rPr>
        <w:t>Module 5</w:t>
      </w:r>
    </w:p>
    <w:p w14:paraId="6D77CAC2" w14:textId="392C134F" w:rsidR="000D1C05" w:rsidRPr="000D1C05" w:rsidRDefault="006D3303" w:rsidP="000D1C05">
      <w:pPr>
        <w:pStyle w:val="ListParagraph"/>
        <w:numPr>
          <w:ilvl w:val="1"/>
          <w:numId w:val="12"/>
        </w:numPr>
      </w:pPr>
      <w:sdt>
        <w:sdtPr>
          <w:id w:val="-2025695162"/>
          <w:placeholder>
            <w:docPart w:val="7C85A2A534F143A3AECDAD87E421EFFE"/>
          </w:placeholder>
          <w:showingPlcHdr/>
        </w:sdtPr>
        <w:sdtEndPr/>
        <w:sdtContent>
          <w:r w:rsidR="000D1C05" w:rsidRPr="00004AA9">
            <w:rPr>
              <w:rStyle w:val="PlaceholderText"/>
              <w:rFonts w:cs="Arial"/>
              <w:color w:val="FF0000"/>
            </w:rPr>
            <w:t xml:space="preserve">[Enter </w:t>
          </w:r>
          <w:r w:rsidR="000D1C05">
            <w:rPr>
              <w:rStyle w:val="PlaceholderText"/>
              <w:rFonts w:cs="Arial"/>
              <w:color w:val="FF0000"/>
            </w:rPr>
            <w:t xml:space="preserve">no more than two </w:t>
          </w:r>
          <w:r w:rsidR="000D1C05" w:rsidRPr="00004AA9">
            <w:rPr>
              <w:rStyle w:val="PlaceholderText"/>
              <w:rFonts w:cs="Arial"/>
              <w:color w:val="FF0000"/>
            </w:rPr>
            <w:t>outcome</w:t>
          </w:r>
          <w:r w:rsidR="000D1C05">
            <w:rPr>
              <w:rStyle w:val="PlaceholderText"/>
              <w:rFonts w:cs="Arial"/>
              <w:color w:val="FF0000"/>
            </w:rPr>
            <w:t>s</w:t>
          </w:r>
          <w:r w:rsidR="000D1C05" w:rsidRPr="00004AA9">
            <w:rPr>
              <w:rStyle w:val="PlaceholderText"/>
              <w:rFonts w:cs="Arial"/>
              <w:color w:val="FF0000"/>
            </w:rPr>
            <w:t>.]</w:t>
          </w:r>
        </w:sdtContent>
      </w:sdt>
      <w:bookmarkStart w:id="2" w:name="_Hlk3387980"/>
      <w:r w:rsidR="000D1C05" w:rsidRPr="000D1C05">
        <w:t xml:space="preserve">Analyze the interaction of law with dismissal, discipline, collective bargaining, and due process </w:t>
      </w:r>
    </w:p>
    <w:p w14:paraId="3EEDAC29" w14:textId="32240C20" w:rsidR="005675AE" w:rsidRPr="000D1C05" w:rsidRDefault="000D1C05" w:rsidP="000D1C05">
      <w:pPr>
        <w:pStyle w:val="ListParagraph"/>
        <w:numPr>
          <w:ilvl w:val="1"/>
          <w:numId w:val="12"/>
        </w:numPr>
      </w:pPr>
      <w:bookmarkStart w:id="3" w:name="_Hlk3387988"/>
      <w:bookmarkEnd w:id="2"/>
      <w:r w:rsidRPr="000D1C05">
        <w:t>Reflect on how the development of a policy brief will inform your practice as an educational leader</w:t>
      </w:r>
      <w:bookmarkEnd w:id="3"/>
    </w:p>
    <w:p w14:paraId="3EF27617" w14:textId="77777777" w:rsidR="005675AE" w:rsidRDefault="005675AE" w:rsidP="00004AA9">
      <w:pPr>
        <w:pStyle w:val="ListParagraph"/>
        <w:numPr>
          <w:ilvl w:val="0"/>
          <w:numId w:val="12"/>
        </w:numPr>
        <w:rPr>
          <w:rFonts w:eastAsia="Times New Roman" w:cs="Arial"/>
        </w:rPr>
      </w:pPr>
      <w:r>
        <w:rPr>
          <w:rFonts w:eastAsia="Times New Roman" w:cs="Arial"/>
        </w:rPr>
        <w:t>Module 6</w:t>
      </w:r>
    </w:p>
    <w:p w14:paraId="76A917FC" w14:textId="77777777" w:rsidR="00DB073E" w:rsidRDefault="00DB073E" w:rsidP="00DB073E">
      <w:pPr>
        <w:pStyle w:val="ListParagraph"/>
        <w:numPr>
          <w:ilvl w:val="1"/>
          <w:numId w:val="12"/>
        </w:numPr>
        <w:rPr>
          <w:rFonts w:eastAsia="Times New Roman" w:cs="Arial"/>
        </w:rPr>
      </w:pPr>
      <w:r>
        <w:t>Reflect upon and integrate course concepts.</w:t>
      </w:r>
    </w:p>
    <w:sdt>
      <w:sdtPr>
        <w:rPr>
          <w:rFonts w:eastAsia="Times New Roman"/>
        </w:rPr>
        <w:id w:val="615189052"/>
        <w:placeholder>
          <w:docPart w:val="D8163F8CFF0E46DFB61A0211FAFCF053"/>
        </w:placeholder>
        <w:showingPlcHdr/>
      </w:sdtPr>
      <w:sdtEndPr/>
      <w:sdtContent>
        <w:p w14:paraId="500A1143" w14:textId="77777777" w:rsidR="005675AE" w:rsidRPr="005675AE" w:rsidRDefault="006031CF" w:rsidP="005675AE">
          <w:pPr>
            <w:pStyle w:val="ListParagraph"/>
            <w:numPr>
              <w:ilvl w:val="1"/>
              <w:numId w:val="12"/>
            </w:numPr>
            <w:rPr>
              <w:rFonts w:eastAsiaTheme="minorEastAsia" w:cs="Arial"/>
              <w:color w:val="808080"/>
            </w:rPr>
          </w:pPr>
          <w:r w:rsidRPr="00004AA9">
            <w:rPr>
              <w:rStyle w:val="PlaceholderText"/>
              <w:rFonts w:cs="Arial"/>
              <w:color w:val="FF0000"/>
            </w:rPr>
            <w:t xml:space="preserve">[Enter </w:t>
          </w:r>
          <w:r w:rsidR="00513E9D">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sdtContent>
    </w:sdt>
    <w:p w14:paraId="2D4514C7" w14:textId="77777777" w:rsidR="006031CF" w:rsidRPr="00072D50" w:rsidRDefault="006031CF" w:rsidP="00004AA9">
      <w:pPr>
        <w:pStyle w:val="NormalWeb"/>
        <w:spacing w:line="312" w:lineRule="atLeast"/>
        <w:ind w:right="1050"/>
        <w:rPr>
          <w:rFonts w:asciiTheme="minorHAnsi" w:hAnsiTheme="minorHAnsi"/>
          <w:i/>
          <w:sz w:val="27"/>
          <w:szCs w:val="27"/>
        </w:rPr>
      </w:pPr>
    </w:p>
    <w:p w14:paraId="4E3ADD2D" w14:textId="77777777" w:rsidR="00004AA9" w:rsidRPr="00C32381" w:rsidRDefault="00004AA9" w:rsidP="00004AA9">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4343DABE" w14:textId="77777777" w:rsidR="00004AA9" w:rsidRDefault="00004AA9">
      <w:pPr>
        <w:spacing w:after="200"/>
        <w:rPr>
          <w:rFonts w:eastAsia="Times New Roman"/>
        </w:rPr>
      </w:pPr>
      <w:r>
        <w:rPr>
          <w:rFonts w:eastAsia="Times New Roman"/>
        </w:rPr>
        <w:br w:type="page"/>
      </w:r>
    </w:p>
    <w:p w14:paraId="1D2B8B3C" w14:textId="77777777" w:rsidR="000F5653" w:rsidRDefault="000F5653" w:rsidP="00A37A2E">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Course Requirements</w:t>
      </w:r>
    </w:p>
    <w:p w14:paraId="2A8938F7" w14:textId="77777777" w:rsidR="000345D9" w:rsidRPr="001C6B06" w:rsidRDefault="000345D9" w:rsidP="000345D9">
      <w:pPr>
        <w:rPr>
          <w:rFonts w:asciiTheme="minorHAnsi" w:hAnsiTheme="minorHAnsi" w:cs="Arial"/>
          <w:i/>
          <w:sz w:val="27"/>
          <w:szCs w:val="27"/>
        </w:rPr>
      </w:pPr>
      <w:r w:rsidRPr="001C6B06">
        <w:rPr>
          <w:rFonts w:asciiTheme="minorHAnsi" w:hAnsiTheme="minorHAnsi" w:cs="Arial"/>
          <w:i/>
          <w:sz w:val="27"/>
          <w:szCs w:val="27"/>
        </w:rPr>
        <w:t>TurnItIn</w:t>
      </w:r>
      <w:r>
        <w:rPr>
          <w:rFonts w:asciiTheme="minorHAnsi" w:hAnsiTheme="minorHAnsi" w:cs="Arial"/>
          <w:i/>
          <w:sz w:val="27"/>
          <w:szCs w:val="27"/>
        </w:rPr>
        <w:t xml:space="preserve"> setup:</w:t>
      </w:r>
    </w:p>
    <w:p w14:paraId="6D5B3019" w14:textId="77777777" w:rsidR="000345D9" w:rsidRPr="001C6B06" w:rsidRDefault="000345D9" w:rsidP="000345D9">
      <w:pPr>
        <w:rPr>
          <w:rFonts w:asciiTheme="minorHAnsi" w:hAnsiTheme="minorHAnsi" w:cs="Arial"/>
          <w:i/>
          <w:sz w:val="27"/>
          <w:szCs w:val="27"/>
        </w:rPr>
      </w:pPr>
      <w:r>
        <w:rPr>
          <w:rFonts w:asciiTheme="minorHAnsi" w:hAnsiTheme="minorHAnsi" w:cs="Arial"/>
          <w:i/>
          <w:sz w:val="27"/>
          <w:szCs w:val="27"/>
        </w:rPr>
        <w:t xml:space="preserve">Does this course need a </w:t>
      </w:r>
      <w:r w:rsidRPr="001C6B06">
        <w:rPr>
          <w:rFonts w:asciiTheme="minorHAnsi" w:hAnsiTheme="minorHAnsi" w:cs="Arial"/>
          <w:i/>
          <w:sz w:val="27"/>
          <w:szCs w:val="27"/>
        </w:rPr>
        <w:t>Practice Dropbox?</w:t>
      </w:r>
    </w:p>
    <w:sdt>
      <w:sdtPr>
        <w:rPr>
          <w:rFonts w:cs="Arial"/>
        </w:rPr>
        <w:id w:val="-757587209"/>
        <w:placeholder>
          <w:docPart w:val="233A409633D64425AC04C4C642E51B45"/>
        </w:placeholder>
        <w:dropDownList>
          <w:listItem w:displayText="Yes" w:value="Yes"/>
          <w:listItem w:displayText="No" w:value="No"/>
          <w:listItem w:displayText="Course does not use TurnItIn" w:value="Course does not use TurnItIn"/>
        </w:dropDownList>
      </w:sdtPr>
      <w:sdtEndPr/>
      <w:sdtContent>
        <w:p w14:paraId="5E511D26" w14:textId="7AA58CA3" w:rsidR="000345D9" w:rsidRDefault="000D1C05" w:rsidP="000345D9">
          <w:pPr>
            <w:rPr>
              <w:rFonts w:cs="Arial"/>
            </w:rPr>
          </w:pPr>
          <w:r>
            <w:rPr>
              <w:rFonts w:cs="Arial"/>
            </w:rPr>
            <w:t>No</w:t>
          </w:r>
        </w:p>
      </w:sdtContent>
    </w:sdt>
    <w:p w14:paraId="68D83490" w14:textId="77777777" w:rsidR="000345D9" w:rsidRDefault="000345D9" w:rsidP="000345D9">
      <w:pPr>
        <w:rPr>
          <w:rFonts w:asciiTheme="minorHAnsi" w:hAnsiTheme="minorHAnsi" w:cs="Arial"/>
          <w:i/>
          <w:sz w:val="27"/>
          <w:szCs w:val="27"/>
        </w:rPr>
      </w:pPr>
      <w:r w:rsidRPr="001C6B06">
        <w:rPr>
          <w:rFonts w:asciiTheme="minorHAnsi" w:hAnsiTheme="minorHAnsi" w:cs="Arial"/>
          <w:i/>
          <w:sz w:val="27"/>
          <w:szCs w:val="27"/>
        </w:rPr>
        <w:t xml:space="preserve">Which </w:t>
      </w:r>
      <w:r>
        <w:rPr>
          <w:rFonts w:asciiTheme="minorHAnsi" w:hAnsiTheme="minorHAnsi" w:cs="Arial"/>
          <w:i/>
          <w:sz w:val="27"/>
          <w:szCs w:val="27"/>
        </w:rPr>
        <w:t xml:space="preserve">module </w:t>
      </w:r>
      <w:proofErr w:type="spellStart"/>
      <w:r w:rsidRPr="001C6B06">
        <w:rPr>
          <w:rFonts w:asciiTheme="minorHAnsi" w:hAnsiTheme="minorHAnsi" w:cs="Arial"/>
          <w:i/>
          <w:sz w:val="27"/>
          <w:szCs w:val="27"/>
        </w:rPr>
        <w:t>dropboxes</w:t>
      </w:r>
      <w:proofErr w:type="spellEnd"/>
      <w:r w:rsidRPr="001C6B06">
        <w:rPr>
          <w:rFonts w:asciiTheme="minorHAnsi" w:hAnsiTheme="minorHAnsi" w:cs="Arial"/>
          <w:i/>
          <w:sz w:val="27"/>
          <w:szCs w:val="27"/>
        </w:rPr>
        <w:t xml:space="preserve"> </w:t>
      </w:r>
      <w:r>
        <w:rPr>
          <w:rFonts w:asciiTheme="minorHAnsi" w:hAnsiTheme="minorHAnsi" w:cs="Arial"/>
          <w:i/>
          <w:sz w:val="27"/>
          <w:szCs w:val="27"/>
        </w:rPr>
        <w:t>use TurnItIn</w:t>
      </w:r>
      <w:r w:rsidR="005344A8">
        <w:rPr>
          <w:rFonts w:asciiTheme="minorHAnsi" w:hAnsiTheme="minorHAnsi" w:cs="Arial"/>
          <w:i/>
          <w:sz w:val="27"/>
          <w:szCs w:val="27"/>
        </w:rPr>
        <w:t>?</w:t>
      </w:r>
      <w:r>
        <w:rPr>
          <w:rFonts w:asciiTheme="minorHAnsi" w:hAnsiTheme="minorHAnsi" w:cs="Arial"/>
          <w:i/>
          <w:sz w:val="27"/>
          <w:szCs w:val="27"/>
        </w:rPr>
        <w:t xml:space="preserve"> (</w:t>
      </w:r>
      <w:r w:rsidR="005344A8">
        <w:rPr>
          <w:rFonts w:asciiTheme="minorHAnsi" w:hAnsiTheme="minorHAnsi" w:cs="Arial"/>
          <w:i/>
          <w:sz w:val="27"/>
          <w:szCs w:val="27"/>
        </w:rPr>
        <w:t>C</w:t>
      </w:r>
      <w:r>
        <w:rPr>
          <w:rFonts w:asciiTheme="minorHAnsi" w:hAnsiTheme="minorHAnsi" w:cs="Arial"/>
          <w:i/>
          <w:sz w:val="27"/>
          <w:szCs w:val="27"/>
        </w:rPr>
        <w:t>lick all that apply</w:t>
      </w:r>
      <w:r w:rsidR="005344A8">
        <w:rPr>
          <w:rFonts w:asciiTheme="minorHAnsi" w:hAnsiTheme="minorHAnsi" w:cs="Arial"/>
          <w:i/>
          <w:sz w:val="27"/>
          <w:szCs w:val="27"/>
        </w:rPr>
        <w:t>.</w:t>
      </w:r>
      <w:r>
        <w:rPr>
          <w:rFonts w:asciiTheme="minorHAnsi" w:hAnsiTheme="minorHAnsi" w:cs="Arial"/>
          <w:i/>
          <w:sz w:val="27"/>
          <w:szCs w:val="27"/>
        </w:rPr>
        <w:t>)</w:t>
      </w:r>
    </w:p>
    <w:p w14:paraId="49655885" w14:textId="77777777" w:rsidR="000345D9" w:rsidRDefault="006D3303" w:rsidP="000345D9">
      <w:pPr>
        <w:rPr>
          <w:rFonts w:cs="Arial"/>
          <w:szCs w:val="24"/>
        </w:rPr>
      </w:pPr>
      <w:sdt>
        <w:sdtPr>
          <w:rPr>
            <w:rFonts w:cs="Arial"/>
            <w:szCs w:val="24"/>
          </w:rPr>
          <w:id w:val="570468093"/>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sidRPr="006B015E">
        <w:rPr>
          <w:rFonts w:cs="Arial"/>
          <w:szCs w:val="24"/>
        </w:rPr>
        <w:t xml:space="preserve"> Module 1</w:t>
      </w:r>
      <w:r w:rsidR="000345D9">
        <w:rPr>
          <w:rFonts w:cs="Arial"/>
          <w:szCs w:val="24"/>
        </w:rPr>
        <w:t xml:space="preserve"> Case</w:t>
      </w:r>
      <w:r w:rsidR="000345D9">
        <w:rPr>
          <w:rFonts w:cs="Arial"/>
          <w:szCs w:val="24"/>
        </w:rPr>
        <w:tab/>
      </w:r>
      <w:r w:rsidR="000345D9">
        <w:rPr>
          <w:rFonts w:cs="Arial"/>
          <w:szCs w:val="24"/>
        </w:rPr>
        <w:tab/>
      </w:r>
      <w:sdt>
        <w:sdtPr>
          <w:rPr>
            <w:rFonts w:cs="Arial"/>
            <w:szCs w:val="24"/>
          </w:rPr>
          <w:id w:val="1096595392"/>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Pr>
          <w:rFonts w:cs="Arial"/>
          <w:szCs w:val="24"/>
        </w:rPr>
        <w:t xml:space="preserve"> Module 1 SLP</w:t>
      </w:r>
    </w:p>
    <w:p w14:paraId="5001C8D9" w14:textId="77777777" w:rsidR="000345D9" w:rsidRPr="006B015E" w:rsidRDefault="006D3303" w:rsidP="000345D9">
      <w:pPr>
        <w:rPr>
          <w:rFonts w:cs="Arial"/>
          <w:szCs w:val="24"/>
        </w:rPr>
      </w:pPr>
      <w:sdt>
        <w:sdtPr>
          <w:rPr>
            <w:rFonts w:cs="Arial"/>
            <w:szCs w:val="24"/>
          </w:rPr>
          <w:id w:val="1196275727"/>
          <w14:checkbox>
            <w14:checked w14:val="0"/>
            <w14:checkedState w14:val="2612" w14:font="MS Gothic"/>
            <w14:uncheckedState w14:val="2610" w14:font="MS Gothic"/>
          </w14:checkbox>
        </w:sdtPr>
        <w:sdtEndPr/>
        <w:sdtContent>
          <w:r w:rsidR="000345D9" w:rsidRPr="0063246D">
            <w:rPr>
              <w:rFonts w:ascii="MS Gothic" w:eastAsia="MS Gothic" w:hAnsi="MS Gothic" w:cs="MS Gothic" w:hint="eastAsia"/>
              <w:color w:val="FF0000"/>
              <w:szCs w:val="24"/>
            </w:rPr>
            <w:t>☐</w:t>
          </w:r>
        </w:sdtContent>
      </w:sdt>
      <w:r w:rsidR="000345D9" w:rsidRPr="006B015E">
        <w:rPr>
          <w:rFonts w:cs="Arial"/>
          <w:szCs w:val="24"/>
        </w:rPr>
        <w:t xml:space="preserve"> Module </w:t>
      </w:r>
      <w:r w:rsidR="000345D9">
        <w:rPr>
          <w:rFonts w:cs="Arial"/>
          <w:szCs w:val="24"/>
        </w:rPr>
        <w:t>2 Case</w:t>
      </w:r>
      <w:r w:rsidR="000345D9">
        <w:rPr>
          <w:rFonts w:cs="Arial"/>
          <w:szCs w:val="24"/>
        </w:rPr>
        <w:tab/>
      </w:r>
      <w:r w:rsidR="000345D9">
        <w:rPr>
          <w:rFonts w:cs="Arial"/>
          <w:szCs w:val="24"/>
        </w:rPr>
        <w:tab/>
      </w:r>
      <w:sdt>
        <w:sdtPr>
          <w:rPr>
            <w:rFonts w:cs="Arial"/>
            <w:szCs w:val="24"/>
          </w:rPr>
          <w:id w:val="-596942589"/>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Pr>
          <w:rFonts w:cs="Arial"/>
          <w:szCs w:val="24"/>
        </w:rPr>
        <w:t xml:space="preserve"> Module 2 SLP</w:t>
      </w:r>
    </w:p>
    <w:p w14:paraId="6F830133" w14:textId="77777777" w:rsidR="000345D9" w:rsidRPr="006B015E" w:rsidRDefault="006D3303" w:rsidP="000345D9">
      <w:pPr>
        <w:rPr>
          <w:rFonts w:cs="Arial"/>
          <w:szCs w:val="24"/>
        </w:rPr>
      </w:pPr>
      <w:sdt>
        <w:sdtPr>
          <w:rPr>
            <w:rFonts w:cs="Arial"/>
            <w:szCs w:val="24"/>
          </w:rPr>
          <w:id w:val="1961839906"/>
          <w14:checkbox>
            <w14:checked w14:val="0"/>
            <w14:checkedState w14:val="2612" w14:font="MS Gothic"/>
            <w14:uncheckedState w14:val="2610" w14:font="MS Gothic"/>
          </w14:checkbox>
        </w:sdtPr>
        <w:sdtEndPr/>
        <w:sdtContent>
          <w:r w:rsidR="000345D9" w:rsidRPr="0063246D">
            <w:rPr>
              <w:rFonts w:ascii="MS Gothic" w:eastAsia="MS Gothic" w:hAnsi="MS Gothic" w:cs="MS Gothic" w:hint="eastAsia"/>
              <w:color w:val="FF0000"/>
              <w:szCs w:val="24"/>
            </w:rPr>
            <w:t>☐</w:t>
          </w:r>
        </w:sdtContent>
      </w:sdt>
      <w:r w:rsidR="000345D9" w:rsidRPr="006B015E">
        <w:rPr>
          <w:rFonts w:cs="Arial"/>
          <w:szCs w:val="24"/>
        </w:rPr>
        <w:t xml:space="preserve"> Module </w:t>
      </w:r>
      <w:r w:rsidR="000345D9">
        <w:rPr>
          <w:rFonts w:cs="Arial"/>
          <w:szCs w:val="24"/>
        </w:rPr>
        <w:t>3 Case</w:t>
      </w:r>
      <w:r w:rsidR="000345D9">
        <w:rPr>
          <w:rFonts w:cs="Arial"/>
          <w:szCs w:val="24"/>
        </w:rPr>
        <w:tab/>
      </w:r>
      <w:r w:rsidR="000345D9">
        <w:rPr>
          <w:rFonts w:cs="Arial"/>
          <w:szCs w:val="24"/>
        </w:rPr>
        <w:tab/>
      </w:r>
      <w:sdt>
        <w:sdtPr>
          <w:rPr>
            <w:rFonts w:cs="Arial"/>
            <w:szCs w:val="24"/>
          </w:rPr>
          <w:id w:val="635385961"/>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Pr>
          <w:rFonts w:cs="Arial"/>
          <w:szCs w:val="24"/>
        </w:rPr>
        <w:t xml:space="preserve"> Module 3 SLP</w:t>
      </w:r>
    </w:p>
    <w:p w14:paraId="0FD1EF9A" w14:textId="77777777" w:rsidR="000345D9" w:rsidRDefault="006D3303" w:rsidP="000345D9">
      <w:pPr>
        <w:rPr>
          <w:rFonts w:cs="Arial"/>
          <w:szCs w:val="24"/>
        </w:rPr>
      </w:pPr>
      <w:sdt>
        <w:sdtPr>
          <w:rPr>
            <w:rFonts w:cs="Arial"/>
            <w:szCs w:val="24"/>
          </w:rPr>
          <w:id w:val="1489666818"/>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Pr>
          <w:rFonts w:cs="Arial"/>
          <w:szCs w:val="24"/>
        </w:rPr>
        <w:t xml:space="preserve"> Module 4 Case</w:t>
      </w:r>
      <w:r w:rsidR="000345D9">
        <w:rPr>
          <w:rFonts w:cs="Arial"/>
          <w:szCs w:val="24"/>
        </w:rPr>
        <w:tab/>
      </w:r>
      <w:r w:rsidR="000345D9">
        <w:rPr>
          <w:rFonts w:cs="Arial"/>
          <w:szCs w:val="24"/>
        </w:rPr>
        <w:tab/>
      </w:r>
      <w:sdt>
        <w:sdtPr>
          <w:rPr>
            <w:rFonts w:cs="Arial"/>
            <w:szCs w:val="24"/>
          </w:rPr>
          <w:id w:val="-2134934025"/>
          <w14:checkbox>
            <w14:checked w14:val="0"/>
            <w14:checkedState w14:val="2612" w14:font="MS Gothic"/>
            <w14:uncheckedState w14:val="2610" w14:font="MS Gothic"/>
          </w14:checkbox>
        </w:sdtPr>
        <w:sdtEndPr/>
        <w:sdtContent>
          <w:r w:rsidR="000345D9" w:rsidRPr="0063246D">
            <w:rPr>
              <w:rFonts w:ascii="MS Gothic" w:eastAsia="MS Gothic" w:hAnsi="MS Gothic" w:cs="Arial" w:hint="eastAsia"/>
              <w:color w:val="FF0000"/>
              <w:szCs w:val="24"/>
            </w:rPr>
            <w:t>☐</w:t>
          </w:r>
        </w:sdtContent>
      </w:sdt>
      <w:r w:rsidR="000345D9">
        <w:rPr>
          <w:rFonts w:cs="Arial"/>
          <w:szCs w:val="24"/>
        </w:rPr>
        <w:t xml:space="preserve"> Module 4 SLP</w:t>
      </w:r>
    </w:p>
    <w:p w14:paraId="03E193FB" w14:textId="77777777" w:rsidR="000345D9" w:rsidRDefault="006D3303" w:rsidP="000345D9">
      <w:pPr>
        <w:rPr>
          <w:rFonts w:cs="Arial"/>
          <w:szCs w:val="24"/>
        </w:rPr>
      </w:pPr>
      <w:sdt>
        <w:sdtPr>
          <w:rPr>
            <w:rFonts w:cs="Arial"/>
            <w:szCs w:val="24"/>
          </w:rPr>
          <w:id w:val="-390650042"/>
          <w14:checkbox>
            <w14:checked w14:val="0"/>
            <w14:checkedState w14:val="2612" w14:font="MS Gothic"/>
            <w14:uncheckedState w14:val="2610" w14:font="MS Gothic"/>
          </w14:checkbox>
        </w:sdtPr>
        <w:sdtEndPr/>
        <w:sdtContent>
          <w:r w:rsidR="000345D9" w:rsidRPr="000345D9">
            <w:rPr>
              <w:rFonts w:ascii="MS Gothic" w:eastAsia="MS Gothic" w:hAnsi="MS Gothic" w:cs="Arial" w:hint="eastAsia"/>
              <w:color w:val="FF0000"/>
              <w:szCs w:val="24"/>
            </w:rPr>
            <w:t>☐</w:t>
          </w:r>
        </w:sdtContent>
      </w:sdt>
      <w:r w:rsidR="000345D9">
        <w:rPr>
          <w:rFonts w:cs="Arial"/>
          <w:szCs w:val="24"/>
        </w:rPr>
        <w:t xml:space="preserve"> Module 5 Case</w:t>
      </w:r>
      <w:r w:rsidR="000345D9">
        <w:rPr>
          <w:rFonts w:cs="Arial"/>
          <w:szCs w:val="24"/>
        </w:rPr>
        <w:tab/>
      </w:r>
      <w:r w:rsidR="000345D9">
        <w:rPr>
          <w:rFonts w:cs="Arial"/>
          <w:szCs w:val="24"/>
        </w:rPr>
        <w:tab/>
      </w:r>
      <w:sdt>
        <w:sdtPr>
          <w:rPr>
            <w:rFonts w:cs="Arial"/>
            <w:szCs w:val="24"/>
          </w:rPr>
          <w:id w:val="1843503647"/>
          <w14:checkbox>
            <w14:checked w14:val="0"/>
            <w14:checkedState w14:val="2612" w14:font="MS Gothic"/>
            <w14:uncheckedState w14:val="2610" w14:font="MS Gothic"/>
          </w14:checkbox>
        </w:sdtPr>
        <w:sdtEndPr/>
        <w:sdtContent>
          <w:r w:rsidR="000345D9" w:rsidRPr="000345D9">
            <w:rPr>
              <w:rFonts w:ascii="MS Gothic" w:eastAsia="MS Gothic" w:hAnsi="MS Gothic" w:cs="Arial" w:hint="eastAsia"/>
              <w:color w:val="FF0000"/>
              <w:szCs w:val="24"/>
            </w:rPr>
            <w:t>☐</w:t>
          </w:r>
        </w:sdtContent>
      </w:sdt>
      <w:r w:rsidR="000345D9">
        <w:rPr>
          <w:rFonts w:cs="Arial"/>
          <w:szCs w:val="24"/>
        </w:rPr>
        <w:t xml:space="preserve"> Module 5 SLP</w:t>
      </w:r>
    </w:p>
    <w:p w14:paraId="7FF6BE06" w14:textId="77777777" w:rsidR="000345D9" w:rsidRPr="006B015E" w:rsidRDefault="000345D9" w:rsidP="000345D9">
      <w:pPr>
        <w:rPr>
          <w:rFonts w:asciiTheme="minorHAnsi" w:hAnsiTheme="minorHAnsi" w:cs="Arial"/>
          <w:i/>
          <w:sz w:val="27"/>
          <w:szCs w:val="27"/>
        </w:rPr>
      </w:pPr>
      <w:r w:rsidRPr="006B015E">
        <w:rPr>
          <w:rFonts w:asciiTheme="minorHAnsi" w:hAnsiTheme="minorHAnsi" w:cs="Arial"/>
          <w:i/>
          <w:sz w:val="27"/>
          <w:szCs w:val="27"/>
        </w:rPr>
        <w:t>or</w:t>
      </w:r>
    </w:p>
    <w:p w14:paraId="37E4F513" w14:textId="4261ECA2" w:rsidR="000345D9" w:rsidRPr="006B015E" w:rsidRDefault="006D3303" w:rsidP="000345D9">
      <w:pPr>
        <w:rPr>
          <w:rFonts w:cs="Arial"/>
          <w:szCs w:val="24"/>
        </w:rPr>
      </w:pPr>
      <w:sdt>
        <w:sdtPr>
          <w:rPr>
            <w:rFonts w:cs="Arial"/>
            <w:szCs w:val="24"/>
          </w:rPr>
          <w:id w:val="699436458"/>
          <w14:checkbox>
            <w14:checked w14:val="1"/>
            <w14:checkedState w14:val="2612" w14:font="MS Gothic"/>
            <w14:uncheckedState w14:val="2610" w14:font="MS Gothic"/>
          </w14:checkbox>
        </w:sdtPr>
        <w:sdtEndPr/>
        <w:sdtContent>
          <w:r w:rsidR="007254B8">
            <w:rPr>
              <w:rFonts w:ascii="MS Gothic" w:eastAsia="MS Gothic" w:hAnsi="MS Gothic" w:cs="Arial" w:hint="eastAsia"/>
              <w:szCs w:val="24"/>
            </w:rPr>
            <w:t>☒</w:t>
          </w:r>
        </w:sdtContent>
      </w:sdt>
      <w:r w:rsidR="000345D9">
        <w:rPr>
          <w:rFonts w:cs="Arial"/>
          <w:szCs w:val="24"/>
        </w:rPr>
        <w:t xml:space="preserve"> All Case and SLP assignments in the course</w:t>
      </w:r>
    </w:p>
    <w:p w14:paraId="659AAE58" w14:textId="77777777" w:rsidR="00BE67F5" w:rsidRDefault="00BE67F5" w:rsidP="00867425">
      <w:pPr>
        <w:pStyle w:val="NormalWeb"/>
        <w:spacing w:line="312" w:lineRule="atLeast"/>
        <w:ind w:right="1050"/>
        <w:rPr>
          <w:rFonts w:asciiTheme="minorHAnsi" w:hAnsiTheme="minorHAnsi" w:cs="Arial"/>
          <w:i/>
          <w:color w:val="FFFFFF" w:themeColor="background1"/>
          <w:sz w:val="27"/>
          <w:szCs w:val="27"/>
          <w:highlight w:val="black"/>
        </w:rPr>
      </w:pPr>
    </w:p>
    <w:p w14:paraId="7A1F5B01" w14:textId="77777777" w:rsidR="00867425" w:rsidRPr="00C32381" w:rsidRDefault="00867425" w:rsidP="00867425">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1FF32AEE" w14:textId="77777777" w:rsidR="000F5653" w:rsidRDefault="000F5653">
      <w:pPr>
        <w:spacing w:after="200"/>
        <w:rPr>
          <w:rFonts w:cs="Arial"/>
          <w:b/>
          <w:bCs/>
          <w:color w:val="005697"/>
          <w:sz w:val="29"/>
          <w:szCs w:val="29"/>
        </w:rPr>
      </w:pPr>
      <w:r>
        <w:rPr>
          <w:rFonts w:cs="Arial"/>
          <w:color w:val="005697"/>
          <w:sz w:val="29"/>
          <w:szCs w:val="29"/>
        </w:rPr>
        <w:br w:type="page"/>
      </w:r>
    </w:p>
    <w:p w14:paraId="4EC29FC9" w14:textId="77777777" w:rsidR="00A37A2E" w:rsidRDefault="00A37A2E" w:rsidP="00A37A2E">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Course Materials and Bibliography</w:t>
      </w:r>
    </w:p>
    <w:sdt>
      <w:sdtPr>
        <w:id w:val="-2107028505"/>
        <w:placeholder>
          <w:docPart w:val="64F1A6517F6A4AC7BB6474819F3636D2"/>
        </w:placeholder>
        <w:showingPlcHdr/>
      </w:sdtPr>
      <w:sdtEndPr/>
      <w:sdtContent>
        <w:p w14:paraId="1B78CC1F" w14:textId="77777777" w:rsidR="00FD7D1C" w:rsidRDefault="00FD7D1C" w:rsidP="00823B8F">
          <w:r w:rsidRPr="00FD7D1C">
            <w:rPr>
              <w:rStyle w:val="PlaceholderText"/>
              <w:rFonts w:cs="Arial"/>
              <w:color w:val="FF0000"/>
            </w:rPr>
            <w:t>[Add general instructions or resources here (if any).]</w:t>
          </w:r>
        </w:p>
      </w:sdtContent>
    </w:sdt>
    <w:p w14:paraId="043B7C89" w14:textId="77777777" w:rsidR="00FD7D1C" w:rsidRPr="00187BFA" w:rsidRDefault="00A37A2E" w:rsidP="00187BF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Module 1</w:t>
      </w:r>
    </w:p>
    <w:p w14:paraId="79253AE1" w14:textId="77777777" w:rsidR="00FD7D1C" w:rsidRPr="008609ED" w:rsidRDefault="008609ED" w:rsidP="00FD7D1C">
      <w:pPr>
        <w:rPr>
          <w:rFonts w:asciiTheme="minorHAnsi" w:hAnsiTheme="minorHAnsi" w:cs="Arial"/>
          <w:i/>
          <w:sz w:val="27"/>
          <w:szCs w:val="27"/>
        </w:rPr>
      </w:pPr>
      <w:r>
        <w:rPr>
          <w:rFonts w:asciiTheme="minorHAnsi" w:hAnsiTheme="minorHAnsi" w:cs="Arial"/>
          <w:i/>
          <w:sz w:val="27"/>
          <w:szCs w:val="27"/>
        </w:rPr>
        <w:t>R</w:t>
      </w:r>
      <w:r w:rsidRPr="008609ED">
        <w:rPr>
          <w:rFonts w:asciiTheme="minorHAnsi" w:hAnsiTheme="minorHAnsi" w:cs="Arial"/>
          <w:i/>
          <w:sz w:val="27"/>
          <w:szCs w:val="27"/>
        </w:rPr>
        <w:t>eading</w:t>
      </w:r>
      <w:r>
        <w:rPr>
          <w:rFonts w:asciiTheme="minorHAnsi" w:hAnsiTheme="minorHAnsi" w:cs="Arial"/>
          <w:i/>
          <w:sz w:val="27"/>
          <w:szCs w:val="27"/>
        </w:rPr>
        <w:t>s</w:t>
      </w:r>
      <w:r w:rsidRPr="008609ED">
        <w:rPr>
          <w:rFonts w:asciiTheme="minorHAnsi" w:hAnsiTheme="minorHAnsi" w:cs="Arial"/>
          <w:i/>
          <w:sz w:val="27"/>
          <w:szCs w:val="27"/>
        </w:rPr>
        <w:t xml:space="preserve"> will be </w:t>
      </w:r>
      <w:r w:rsidR="004F72A2">
        <w:rPr>
          <w:rFonts w:asciiTheme="minorHAnsi" w:hAnsiTheme="minorHAnsi" w:cs="Arial"/>
          <w:i/>
          <w:sz w:val="27"/>
          <w:szCs w:val="27"/>
        </w:rPr>
        <w:t xml:space="preserve">copied </w:t>
      </w:r>
      <w:r w:rsidRPr="008609ED">
        <w:rPr>
          <w:rFonts w:asciiTheme="minorHAnsi" w:hAnsiTheme="minorHAnsi" w:cs="Arial"/>
          <w:i/>
          <w:sz w:val="27"/>
          <w:szCs w:val="27"/>
        </w:rPr>
        <w:t>by the editors from the Background pages.</w:t>
      </w:r>
    </w:p>
    <w:p w14:paraId="2450C2E6" w14:textId="77777777" w:rsidR="00A36BF8" w:rsidRPr="00970178" w:rsidRDefault="00A36BF8" w:rsidP="00970178">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Module 2</w:t>
      </w:r>
    </w:p>
    <w:p w14:paraId="4951C074" w14:textId="77777777" w:rsidR="00FD7D1C" w:rsidRPr="008609ED" w:rsidRDefault="008609ED" w:rsidP="008609ED">
      <w:pPr>
        <w:rPr>
          <w:rStyle w:val="Strong"/>
          <w:rFonts w:asciiTheme="minorHAnsi" w:hAnsiTheme="minorHAnsi" w:cs="Arial"/>
          <w:b w:val="0"/>
          <w:bCs w:val="0"/>
          <w:i/>
          <w:sz w:val="27"/>
          <w:szCs w:val="27"/>
        </w:rPr>
      </w:pPr>
      <w:r>
        <w:rPr>
          <w:rFonts w:asciiTheme="minorHAnsi" w:hAnsiTheme="minorHAnsi" w:cs="Arial"/>
          <w:i/>
          <w:sz w:val="27"/>
          <w:szCs w:val="27"/>
        </w:rPr>
        <w:t>R</w:t>
      </w:r>
      <w:r w:rsidRPr="008609ED">
        <w:rPr>
          <w:rFonts w:asciiTheme="minorHAnsi" w:hAnsiTheme="minorHAnsi" w:cs="Arial"/>
          <w:i/>
          <w:sz w:val="27"/>
          <w:szCs w:val="27"/>
        </w:rPr>
        <w:t>eading</w:t>
      </w:r>
      <w:r>
        <w:rPr>
          <w:rFonts w:asciiTheme="minorHAnsi" w:hAnsiTheme="minorHAnsi" w:cs="Arial"/>
          <w:i/>
          <w:sz w:val="27"/>
          <w:szCs w:val="27"/>
        </w:rPr>
        <w:t>s</w:t>
      </w:r>
      <w:r w:rsidRPr="008609ED">
        <w:rPr>
          <w:rFonts w:asciiTheme="minorHAnsi" w:hAnsiTheme="minorHAnsi" w:cs="Arial"/>
          <w:i/>
          <w:sz w:val="27"/>
          <w:szCs w:val="27"/>
        </w:rPr>
        <w:t xml:space="preserve"> will be </w:t>
      </w:r>
      <w:r w:rsidR="004F72A2">
        <w:rPr>
          <w:rFonts w:asciiTheme="minorHAnsi" w:hAnsiTheme="minorHAnsi" w:cs="Arial"/>
          <w:i/>
          <w:sz w:val="27"/>
          <w:szCs w:val="27"/>
        </w:rPr>
        <w:t xml:space="preserve">copied </w:t>
      </w:r>
      <w:r w:rsidRPr="008609ED">
        <w:rPr>
          <w:rFonts w:asciiTheme="minorHAnsi" w:hAnsiTheme="minorHAnsi" w:cs="Arial"/>
          <w:i/>
          <w:sz w:val="27"/>
          <w:szCs w:val="27"/>
        </w:rPr>
        <w:t>by the editors from the Background pages.</w:t>
      </w:r>
    </w:p>
    <w:p w14:paraId="6051063E" w14:textId="77777777" w:rsidR="00FD7D1C" w:rsidRPr="006E7470" w:rsidRDefault="00A36BF8" w:rsidP="006E7470">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Module 3</w:t>
      </w:r>
    </w:p>
    <w:p w14:paraId="1F696C24" w14:textId="77777777" w:rsidR="008609ED" w:rsidRPr="008609ED" w:rsidRDefault="008609ED" w:rsidP="008609ED">
      <w:pPr>
        <w:rPr>
          <w:rFonts w:asciiTheme="minorHAnsi" w:hAnsiTheme="minorHAnsi" w:cs="Arial"/>
          <w:i/>
          <w:sz w:val="27"/>
          <w:szCs w:val="27"/>
        </w:rPr>
      </w:pPr>
      <w:r>
        <w:rPr>
          <w:rFonts w:asciiTheme="minorHAnsi" w:hAnsiTheme="minorHAnsi" w:cs="Arial"/>
          <w:i/>
          <w:sz w:val="27"/>
          <w:szCs w:val="27"/>
        </w:rPr>
        <w:t>R</w:t>
      </w:r>
      <w:r w:rsidRPr="008609ED">
        <w:rPr>
          <w:rFonts w:asciiTheme="minorHAnsi" w:hAnsiTheme="minorHAnsi" w:cs="Arial"/>
          <w:i/>
          <w:sz w:val="27"/>
          <w:szCs w:val="27"/>
        </w:rPr>
        <w:t>eading</w:t>
      </w:r>
      <w:r>
        <w:rPr>
          <w:rFonts w:asciiTheme="minorHAnsi" w:hAnsiTheme="minorHAnsi" w:cs="Arial"/>
          <w:i/>
          <w:sz w:val="27"/>
          <w:szCs w:val="27"/>
        </w:rPr>
        <w:t>s</w:t>
      </w:r>
      <w:r w:rsidRPr="008609ED">
        <w:rPr>
          <w:rFonts w:asciiTheme="minorHAnsi" w:hAnsiTheme="minorHAnsi" w:cs="Arial"/>
          <w:i/>
          <w:sz w:val="27"/>
          <w:szCs w:val="27"/>
        </w:rPr>
        <w:t xml:space="preserve"> will be </w:t>
      </w:r>
      <w:r w:rsidR="004F72A2">
        <w:rPr>
          <w:rFonts w:asciiTheme="minorHAnsi" w:hAnsiTheme="minorHAnsi" w:cs="Arial"/>
          <w:i/>
          <w:sz w:val="27"/>
          <w:szCs w:val="27"/>
        </w:rPr>
        <w:t xml:space="preserve">copied </w:t>
      </w:r>
      <w:r w:rsidRPr="008609ED">
        <w:rPr>
          <w:rFonts w:asciiTheme="minorHAnsi" w:hAnsiTheme="minorHAnsi" w:cs="Arial"/>
          <w:i/>
          <w:sz w:val="27"/>
          <w:szCs w:val="27"/>
        </w:rPr>
        <w:t>by the editors from the Background pages.</w:t>
      </w:r>
    </w:p>
    <w:p w14:paraId="2A665EF8" w14:textId="77777777" w:rsidR="00A36BF8" w:rsidRPr="00970178" w:rsidRDefault="00A36BF8" w:rsidP="00970178">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Module 4</w:t>
      </w:r>
    </w:p>
    <w:p w14:paraId="34562B48" w14:textId="77777777" w:rsidR="00FD7D1C" w:rsidRPr="008609ED" w:rsidRDefault="008609ED" w:rsidP="00823B8F">
      <w:pPr>
        <w:rPr>
          <w:rFonts w:asciiTheme="minorHAnsi" w:hAnsiTheme="minorHAnsi" w:cs="Arial"/>
          <w:i/>
          <w:sz w:val="27"/>
          <w:szCs w:val="27"/>
        </w:rPr>
      </w:pPr>
      <w:r>
        <w:rPr>
          <w:rFonts w:asciiTheme="minorHAnsi" w:hAnsiTheme="minorHAnsi" w:cs="Arial"/>
          <w:i/>
          <w:sz w:val="27"/>
          <w:szCs w:val="27"/>
        </w:rPr>
        <w:t>R</w:t>
      </w:r>
      <w:r w:rsidRPr="008609ED">
        <w:rPr>
          <w:rFonts w:asciiTheme="minorHAnsi" w:hAnsiTheme="minorHAnsi" w:cs="Arial"/>
          <w:i/>
          <w:sz w:val="27"/>
          <w:szCs w:val="27"/>
        </w:rPr>
        <w:t>eading</w:t>
      </w:r>
      <w:r>
        <w:rPr>
          <w:rFonts w:asciiTheme="minorHAnsi" w:hAnsiTheme="minorHAnsi" w:cs="Arial"/>
          <w:i/>
          <w:sz w:val="27"/>
          <w:szCs w:val="27"/>
        </w:rPr>
        <w:t>s</w:t>
      </w:r>
      <w:r w:rsidRPr="008609ED">
        <w:rPr>
          <w:rFonts w:asciiTheme="minorHAnsi" w:hAnsiTheme="minorHAnsi" w:cs="Arial"/>
          <w:i/>
          <w:sz w:val="27"/>
          <w:szCs w:val="27"/>
        </w:rPr>
        <w:t xml:space="preserve"> will be </w:t>
      </w:r>
      <w:r w:rsidR="004F72A2">
        <w:rPr>
          <w:rFonts w:asciiTheme="minorHAnsi" w:hAnsiTheme="minorHAnsi" w:cs="Arial"/>
          <w:i/>
          <w:sz w:val="27"/>
          <w:szCs w:val="27"/>
        </w:rPr>
        <w:t xml:space="preserve">copied </w:t>
      </w:r>
      <w:r w:rsidRPr="008609ED">
        <w:rPr>
          <w:rFonts w:asciiTheme="minorHAnsi" w:hAnsiTheme="minorHAnsi" w:cs="Arial"/>
          <w:i/>
          <w:sz w:val="27"/>
          <w:szCs w:val="27"/>
        </w:rPr>
        <w:t>by the editors from the Background pages.</w:t>
      </w:r>
    </w:p>
    <w:p w14:paraId="68C7452B" w14:textId="77777777" w:rsidR="001E6538" w:rsidRPr="00970178" w:rsidRDefault="001E6538" w:rsidP="001E6538">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Module 5</w:t>
      </w:r>
    </w:p>
    <w:p w14:paraId="3FB55E8F" w14:textId="77777777" w:rsidR="001E6538" w:rsidRPr="008609ED" w:rsidRDefault="001E6538" w:rsidP="001E6538">
      <w:pPr>
        <w:rPr>
          <w:rFonts w:asciiTheme="minorHAnsi" w:hAnsiTheme="minorHAnsi" w:cs="Arial"/>
          <w:i/>
          <w:sz w:val="27"/>
          <w:szCs w:val="27"/>
        </w:rPr>
      </w:pPr>
      <w:r>
        <w:rPr>
          <w:rFonts w:asciiTheme="minorHAnsi" w:hAnsiTheme="minorHAnsi" w:cs="Arial"/>
          <w:i/>
          <w:sz w:val="27"/>
          <w:szCs w:val="27"/>
        </w:rPr>
        <w:t>R</w:t>
      </w:r>
      <w:r w:rsidRPr="008609ED">
        <w:rPr>
          <w:rFonts w:asciiTheme="minorHAnsi" w:hAnsiTheme="minorHAnsi" w:cs="Arial"/>
          <w:i/>
          <w:sz w:val="27"/>
          <w:szCs w:val="27"/>
        </w:rPr>
        <w:t>eading</w:t>
      </w:r>
      <w:r>
        <w:rPr>
          <w:rFonts w:asciiTheme="minorHAnsi" w:hAnsiTheme="minorHAnsi" w:cs="Arial"/>
          <w:i/>
          <w:sz w:val="27"/>
          <w:szCs w:val="27"/>
        </w:rPr>
        <w:t>s</w:t>
      </w:r>
      <w:r w:rsidRPr="008609ED">
        <w:rPr>
          <w:rFonts w:asciiTheme="minorHAnsi" w:hAnsiTheme="minorHAnsi" w:cs="Arial"/>
          <w:i/>
          <w:sz w:val="27"/>
          <w:szCs w:val="27"/>
        </w:rPr>
        <w:t xml:space="preserve"> will be </w:t>
      </w:r>
      <w:r>
        <w:rPr>
          <w:rFonts w:asciiTheme="minorHAnsi" w:hAnsiTheme="minorHAnsi" w:cs="Arial"/>
          <w:i/>
          <w:sz w:val="27"/>
          <w:szCs w:val="27"/>
        </w:rPr>
        <w:t xml:space="preserve">copied </w:t>
      </w:r>
      <w:r w:rsidRPr="008609ED">
        <w:rPr>
          <w:rFonts w:asciiTheme="minorHAnsi" w:hAnsiTheme="minorHAnsi" w:cs="Arial"/>
          <w:i/>
          <w:sz w:val="27"/>
          <w:szCs w:val="27"/>
        </w:rPr>
        <w:t>by the editors from the Background pages.</w:t>
      </w:r>
    </w:p>
    <w:p w14:paraId="2BF968EB" w14:textId="77777777" w:rsidR="00187BFA" w:rsidRDefault="00187BFA" w:rsidP="00187BFA">
      <w:pPr>
        <w:pStyle w:val="NormalWeb"/>
        <w:spacing w:line="312" w:lineRule="atLeast"/>
        <w:ind w:right="1050"/>
        <w:rPr>
          <w:rFonts w:asciiTheme="minorHAnsi" w:hAnsiTheme="minorHAnsi"/>
          <w:i/>
          <w:color w:val="FFFFFF" w:themeColor="background1"/>
          <w:sz w:val="27"/>
          <w:szCs w:val="27"/>
          <w:highlight w:val="black"/>
        </w:rPr>
      </w:pPr>
    </w:p>
    <w:p w14:paraId="1A3AD877" w14:textId="77777777" w:rsidR="00187BFA" w:rsidRPr="00C32381" w:rsidRDefault="00187BFA" w:rsidP="00187BFA">
      <w:pPr>
        <w:pStyle w:val="NormalWeb"/>
        <w:spacing w:line="312" w:lineRule="atLeast"/>
        <w:ind w:right="1050"/>
        <w:rPr>
          <w:rFonts w:asciiTheme="minorHAnsi" w:hAnsiTheme="minorHAnsi" w:cs="Arial"/>
          <w:i/>
          <w:color w:val="FFFFFF" w:themeColor="background1"/>
          <w:sz w:val="27"/>
          <w:szCs w:val="27"/>
        </w:rPr>
      </w:pPr>
      <w:r w:rsidRPr="00C32381">
        <w:rPr>
          <w:rFonts w:asciiTheme="minorHAnsi" w:hAnsiTheme="minorHAnsi" w:cs="Arial"/>
          <w:i/>
          <w:color w:val="FFFFFF" w:themeColor="background1"/>
          <w:sz w:val="27"/>
          <w:szCs w:val="27"/>
          <w:highlight w:val="black"/>
        </w:rPr>
        <w:t>Continue to next page</w:t>
      </w:r>
    </w:p>
    <w:p w14:paraId="5E8EFF95" w14:textId="77777777" w:rsidR="00970178" w:rsidRDefault="00970178">
      <w:pPr>
        <w:spacing w:after="200"/>
        <w:rPr>
          <w:rFonts w:cs="Arial"/>
          <w:color w:val="001738"/>
          <w:sz w:val="38"/>
          <w:szCs w:val="38"/>
        </w:rPr>
      </w:pPr>
      <w:r>
        <w:rPr>
          <w:rFonts w:cs="Arial"/>
          <w:color w:val="001738"/>
          <w:sz w:val="38"/>
          <w:szCs w:val="38"/>
        </w:rPr>
        <w:br w:type="page"/>
      </w:r>
    </w:p>
    <w:p w14:paraId="2EEFD35E" w14:textId="77777777" w:rsidR="00985FE2" w:rsidRDefault="00985FE2" w:rsidP="00985FE2">
      <w:pPr>
        <w:pStyle w:val="Heading1"/>
      </w:pPr>
      <w:r>
        <w:lastRenderedPageBreak/>
        <w:t>Presentations/Additional Files</w:t>
      </w:r>
    </w:p>
    <w:p w14:paraId="418C87A1" w14:textId="77777777" w:rsidR="00047880" w:rsidRPr="008609ED" w:rsidRDefault="00985FE2" w:rsidP="00985FE2">
      <w:pPr>
        <w:rPr>
          <w:rFonts w:asciiTheme="minorHAnsi" w:hAnsiTheme="minorHAnsi"/>
          <w:i/>
          <w:sz w:val="27"/>
          <w:szCs w:val="27"/>
        </w:rPr>
      </w:pPr>
      <w:r w:rsidRPr="008609ED">
        <w:rPr>
          <w:rFonts w:asciiTheme="minorHAnsi" w:hAnsiTheme="minorHAnsi"/>
          <w:i/>
          <w:sz w:val="27"/>
          <w:szCs w:val="27"/>
        </w:rPr>
        <w:t xml:space="preserve">If you have any additional files for the course, </w:t>
      </w:r>
      <w:r w:rsidR="00C8580A" w:rsidRPr="008609ED">
        <w:rPr>
          <w:rFonts w:asciiTheme="minorHAnsi" w:hAnsiTheme="minorHAnsi"/>
          <w:i/>
          <w:sz w:val="27"/>
          <w:szCs w:val="27"/>
        </w:rPr>
        <w:t xml:space="preserve">please list them here. </w:t>
      </w:r>
    </w:p>
    <w:p w14:paraId="473BF418" w14:textId="77777777" w:rsidR="00985FE2" w:rsidRPr="008609ED" w:rsidRDefault="005344A8" w:rsidP="00985FE2">
      <w:pPr>
        <w:rPr>
          <w:rFonts w:asciiTheme="minorHAnsi" w:hAnsiTheme="minorHAnsi"/>
          <w:i/>
          <w:sz w:val="27"/>
          <w:szCs w:val="27"/>
        </w:rPr>
      </w:pPr>
      <w:r>
        <w:rPr>
          <w:rFonts w:asciiTheme="minorHAnsi" w:hAnsiTheme="minorHAnsi"/>
          <w:i/>
          <w:sz w:val="27"/>
          <w:szCs w:val="27"/>
        </w:rPr>
        <w:t xml:space="preserve">Please provide file names and the modules they appear in </w:t>
      </w:r>
      <w:r w:rsidR="00985FE2" w:rsidRPr="008609ED">
        <w:rPr>
          <w:rFonts w:asciiTheme="minorHAnsi" w:hAnsiTheme="minorHAnsi"/>
          <w:i/>
          <w:sz w:val="27"/>
          <w:szCs w:val="27"/>
        </w:rPr>
        <w:t xml:space="preserve">(e.g., </w:t>
      </w:r>
      <w:r w:rsidR="005A457A">
        <w:rPr>
          <w:rFonts w:asciiTheme="minorHAnsi" w:hAnsiTheme="minorHAnsi"/>
          <w:i/>
          <w:sz w:val="27"/>
          <w:szCs w:val="27"/>
        </w:rPr>
        <w:t>Exploring the Mysteries of Math</w:t>
      </w:r>
      <w:r w:rsidR="00985FE2" w:rsidRPr="008609ED">
        <w:rPr>
          <w:rFonts w:asciiTheme="minorHAnsi" w:hAnsiTheme="minorHAnsi"/>
          <w:i/>
          <w:sz w:val="27"/>
          <w:szCs w:val="27"/>
        </w:rPr>
        <w:t>, M2</w:t>
      </w:r>
      <w:r w:rsidR="008609ED">
        <w:rPr>
          <w:rFonts w:asciiTheme="minorHAnsi" w:hAnsiTheme="minorHAnsi"/>
          <w:i/>
          <w:sz w:val="27"/>
          <w:szCs w:val="27"/>
        </w:rPr>
        <w:t xml:space="preserve"> Case</w:t>
      </w:r>
      <w:r w:rsidR="00985FE2" w:rsidRPr="008609ED">
        <w:rPr>
          <w:rFonts w:asciiTheme="minorHAnsi" w:hAnsiTheme="minorHAnsi"/>
          <w:i/>
          <w:sz w:val="27"/>
          <w:szCs w:val="27"/>
        </w:rPr>
        <w:t>)</w:t>
      </w:r>
      <w:r w:rsidR="00C8580A" w:rsidRPr="008609ED">
        <w:rPr>
          <w:rFonts w:asciiTheme="minorHAnsi" w:hAnsiTheme="minorHAnsi"/>
          <w:i/>
          <w:sz w:val="27"/>
          <w:szCs w:val="27"/>
        </w:rPr>
        <w:t>:</w:t>
      </w:r>
    </w:p>
    <w:sdt>
      <w:sdtPr>
        <w:id w:val="-1602561586"/>
        <w:placeholder>
          <w:docPart w:val="DCE6654899BE409F9A214AFA4DE85BBA"/>
        </w:placeholder>
        <w:showingPlcHdr/>
      </w:sdtPr>
      <w:sdtEndPr/>
      <w:sdtContent>
        <w:p w14:paraId="621016EE" w14:textId="77777777" w:rsidR="00985FE2" w:rsidRDefault="00985FE2" w:rsidP="00985FE2">
          <w:r w:rsidRPr="00985FE2">
            <w:rPr>
              <w:rStyle w:val="PlaceholderText"/>
              <w:color w:val="FF0000"/>
            </w:rPr>
            <w:t>[Add list here.]</w:t>
          </w:r>
        </w:p>
      </w:sdtContent>
    </w:sdt>
    <w:p w14:paraId="1E4C9CFA" w14:textId="77777777" w:rsidR="00985FE2" w:rsidRDefault="005344A8" w:rsidP="00985FE2">
      <w:pPr>
        <w:pStyle w:val="NormalWeb"/>
        <w:spacing w:line="312" w:lineRule="atLeast"/>
        <w:ind w:right="1050"/>
        <w:rPr>
          <w:rFonts w:asciiTheme="minorHAnsi" w:hAnsiTheme="minorHAnsi" w:cs="Arial"/>
          <w:i/>
          <w:color w:val="FFFFFF" w:themeColor="background1"/>
          <w:sz w:val="27"/>
          <w:szCs w:val="27"/>
          <w:highlight w:val="black"/>
        </w:rPr>
      </w:pPr>
      <w:r>
        <w:rPr>
          <w:rFonts w:asciiTheme="minorHAnsi" w:hAnsiTheme="minorHAnsi"/>
          <w:i/>
          <w:sz w:val="27"/>
          <w:szCs w:val="27"/>
        </w:rPr>
        <w:t>(Note: Please email all additional files to the editors’ distribution list—</w:t>
      </w:r>
      <w:r w:rsidRPr="003C5188">
        <w:rPr>
          <w:rFonts w:asciiTheme="minorHAnsi" w:hAnsiTheme="minorHAnsi"/>
          <w:b/>
          <w:i/>
          <w:sz w:val="27"/>
          <w:szCs w:val="27"/>
        </w:rPr>
        <w:t>DL-Academic Editors</w:t>
      </w:r>
      <w:r>
        <w:rPr>
          <w:rFonts w:asciiTheme="minorHAnsi" w:hAnsiTheme="minorHAnsi"/>
          <w:i/>
          <w:sz w:val="27"/>
          <w:szCs w:val="27"/>
        </w:rPr>
        <w:t>—after you send the e-ticket for this course.)</w:t>
      </w:r>
    </w:p>
    <w:p w14:paraId="7C2EE79A" w14:textId="77777777" w:rsidR="00985FE2" w:rsidRDefault="00985FE2" w:rsidP="00985FE2">
      <w:pPr>
        <w:pStyle w:val="NormalWeb"/>
        <w:spacing w:line="312" w:lineRule="atLeast"/>
        <w:ind w:right="1050"/>
        <w:rPr>
          <w:rFonts w:asciiTheme="minorHAnsi" w:hAnsiTheme="minorHAnsi" w:cs="Arial"/>
          <w:i/>
          <w:color w:val="FFFFFF" w:themeColor="background1"/>
          <w:sz w:val="27"/>
          <w:szCs w:val="27"/>
          <w:highlight w:val="black"/>
        </w:rPr>
      </w:pPr>
    </w:p>
    <w:p w14:paraId="2E77F569" w14:textId="77777777" w:rsidR="00985FE2" w:rsidRPr="006E39D0" w:rsidRDefault="00985FE2" w:rsidP="00985FE2">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B0E775D" w14:textId="77777777" w:rsidR="00985FE2" w:rsidRDefault="00985FE2" w:rsidP="00985FE2">
      <w:pPr>
        <w:rPr>
          <w:rFonts w:eastAsiaTheme="majorEastAsia" w:cstheme="majorBidi"/>
          <w:b/>
          <w:bCs/>
          <w:color w:val="365F91" w:themeColor="accent1" w:themeShade="BF"/>
          <w:sz w:val="44"/>
          <w:szCs w:val="28"/>
        </w:rPr>
      </w:pPr>
      <w:r>
        <w:br w:type="page"/>
      </w:r>
    </w:p>
    <w:p w14:paraId="050609CC" w14:textId="77777777" w:rsidR="005344A8" w:rsidRDefault="005344A8" w:rsidP="005344A8">
      <w:pPr>
        <w:pStyle w:val="Heading1"/>
      </w:pPr>
      <w:r w:rsidRPr="003C5188">
        <w:lastRenderedPageBreak/>
        <w:t>External Tools/Software</w:t>
      </w:r>
    </w:p>
    <w:p w14:paraId="53B296DF" w14:textId="77777777" w:rsidR="005344A8" w:rsidRPr="00A23C8A" w:rsidRDefault="005344A8" w:rsidP="005344A8">
      <w:pPr>
        <w:rPr>
          <w:rFonts w:asciiTheme="minorHAnsi" w:hAnsiTheme="minorHAnsi"/>
          <w:i/>
          <w:sz w:val="27"/>
          <w:szCs w:val="27"/>
        </w:rPr>
      </w:pPr>
      <w:r w:rsidRPr="00A23C8A">
        <w:rPr>
          <w:rFonts w:asciiTheme="minorHAnsi" w:hAnsiTheme="minorHAnsi"/>
          <w:i/>
          <w:sz w:val="27"/>
          <w:szCs w:val="27"/>
        </w:rPr>
        <w:t>Does this course use external tools or software that run “outside” the TLC system? (For example, Pearson interactive software.)</w:t>
      </w:r>
    </w:p>
    <w:p w14:paraId="0552D8F5" w14:textId="77777777" w:rsidR="005344A8" w:rsidRDefault="006D3303" w:rsidP="005344A8">
      <w:sdt>
        <w:sdtPr>
          <w:id w:val="-124313485"/>
          <w14:checkbox>
            <w14:checked w14:val="0"/>
            <w14:checkedState w14:val="2612" w14:font="MS Gothic"/>
            <w14:uncheckedState w14:val="2610" w14:font="MS Gothic"/>
          </w14:checkbox>
        </w:sdtPr>
        <w:sdtEndPr/>
        <w:sdtContent>
          <w:r w:rsidR="005344A8" w:rsidRPr="003E02D7">
            <w:rPr>
              <w:rFonts w:ascii="MS Gothic" w:eastAsia="MS Gothic" w:hAnsi="MS Gothic" w:hint="eastAsia"/>
              <w:color w:val="FF0000"/>
            </w:rPr>
            <w:t>☐</w:t>
          </w:r>
        </w:sdtContent>
      </w:sdt>
      <w:r w:rsidR="005344A8">
        <w:t xml:space="preserve"> Yes</w:t>
      </w:r>
      <w:r w:rsidR="005344A8">
        <w:tab/>
      </w:r>
      <w:sdt>
        <w:sdtPr>
          <w:id w:val="395332150"/>
          <w14:checkbox>
            <w14:checked w14:val="0"/>
            <w14:checkedState w14:val="2612" w14:font="MS Gothic"/>
            <w14:uncheckedState w14:val="2610" w14:font="MS Gothic"/>
          </w14:checkbox>
        </w:sdtPr>
        <w:sdtEndPr/>
        <w:sdtContent>
          <w:r w:rsidR="005344A8" w:rsidRPr="003E02D7">
            <w:rPr>
              <w:rFonts w:ascii="MS Gothic" w:eastAsia="MS Gothic" w:hAnsi="MS Gothic" w:hint="eastAsia"/>
              <w:color w:val="FF0000"/>
            </w:rPr>
            <w:t>☐</w:t>
          </w:r>
        </w:sdtContent>
      </w:sdt>
      <w:r w:rsidR="005344A8">
        <w:t xml:space="preserve"> No</w:t>
      </w:r>
    </w:p>
    <w:p w14:paraId="5659F0B7" w14:textId="77777777" w:rsidR="005344A8" w:rsidRPr="00496DE8" w:rsidRDefault="005344A8" w:rsidP="005344A8">
      <w:pPr>
        <w:rPr>
          <w:rFonts w:asciiTheme="minorHAnsi" w:hAnsiTheme="minorHAnsi"/>
          <w:b/>
          <w:i/>
          <w:sz w:val="27"/>
          <w:szCs w:val="27"/>
        </w:rPr>
      </w:pPr>
      <w:r w:rsidRPr="00496DE8">
        <w:rPr>
          <w:rFonts w:asciiTheme="minorHAnsi" w:hAnsiTheme="minorHAnsi"/>
          <w:b/>
          <w:i/>
          <w:sz w:val="27"/>
          <w:szCs w:val="27"/>
        </w:rPr>
        <w:t>If no, continue to next page.</w:t>
      </w:r>
    </w:p>
    <w:p w14:paraId="537481C8" w14:textId="77777777" w:rsidR="005344A8" w:rsidRPr="00A23C8A" w:rsidRDefault="005344A8" w:rsidP="005344A8">
      <w:pPr>
        <w:rPr>
          <w:rFonts w:asciiTheme="minorHAnsi" w:hAnsiTheme="minorHAnsi"/>
          <w:i/>
          <w:sz w:val="27"/>
          <w:szCs w:val="27"/>
        </w:rPr>
      </w:pPr>
      <w:r w:rsidRPr="00A23C8A">
        <w:rPr>
          <w:rFonts w:asciiTheme="minorHAnsi" w:hAnsiTheme="minorHAnsi"/>
          <w:i/>
          <w:sz w:val="27"/>
          <w:szCs w:val="27"/>
        </w:rPr>
        <w:t>If yes, have the tools/software been tested for compatibility with both Windows and MAC operating systems?</w:t>
      </w:r>
    </w:p>
    <w:p w14:paraId="37A3C5AD" w14:textId="77777777" w:rsidR="005344A8" w:rsidRDefault="006D3303" w:rsidP="005344A8">
      <w:sdt>
        <w:sdtPr>
          <w:id w:val="1347907779"/>
          <w14:checkbox>
            <w14:checked w14:val="0"/>
            <w14:checkedState w14:val="2612" w14:font="MS Gothic"/>
            <w14:uncheckedState w14:val="2610" w14:font="MS Gothic"/>
          </w14:checkbox>
        </w:sdtPr>
        <w:sdtEndPr/>
        <w:sdtContent>
          <w:r w:rsidR="005344A8" w:rsidRPr="003E02D7">
            <w:rPr>
              <w:rFonts w:ascii="MS Gothic" w:eastAsia="MS Gothic" w:hAnsi="MS Gothic" w:hint="eastAsia"/>
              <w:color w:val="FF0000"/>
            </w:rPr>
            <w:t>☐</w:t>
          </w:r>
        </w:sdtContent>
      </w:sdt>
      <w:r w:rsidR="005344A8">
        <w:t xml:space="preserve"> Yes</w:t>
      </w:r>
      <w:r w:rsidR="005344A8">
        <w:tab/>
      </w:r>
      <w:sdt>
        <w:sdtPr>
          <w:id w:val="1185024592"/>
          <w14:checkbox>
            <w14:checked w14:val="0"/>
            <w14:checkedState w14:val="2612" w14:font="MS Gothic"/>
            <w14:uncheckedState w14:val="2610" w14:font="MS Gothic"/>
          </w14:checkbox>
        </w:sdtPr>
        <w:sdtEndPr/>
        <w:sdtContent>
          <w:r w:rsidR="005344A8" w:rsidRPr="003E02D7">
            <w:rPr>
              <w:rFonts w:ascii="MS Gothic" w:eastAsia="MS Gothic" w:hAnsi="MS Gothic" w:hint="eastAsia"/>
              <w:color w:val="FF0000"/>
            </w:rPr>
            <w:t>☐</w:t>
          </w:r>
        </w:sdtContent>
      </w:sdt>
      <w:r w:rsidR="005344A8">
        <w:t xml:space="preserve"> No</w:t>
      </w:r>
    </w:p>
    <w:p w14:paraId="20E34688" w14:textId="77777777" w:rsidR="005344A8" w:rsidRDefault="005344A8" w:rsidP="005344A8">
      <w:pPr>
        <w:rPr>
          <w:i/>
        </w:rPr>
      </w:pPr>
      <w:r w:rsidRPr="00A23C8A">
        <w:rPr>
          <w:i/>
        </w:rPr>
        <w:t>For assignments that are incompatible with either Windows or M</w:t>
      </w:r>
      <w:r>
        <w:rPr>
          <w:i/>
        </w:rPr>
        <w:t>AC</w:t>
      </w:r>
      <w:r w:rsidRPr="00A23C8A">
        <w:rPr>
          <w:i/>
        </w:rPr>
        <w:t xml:space="preserve">, please provide alternate assignment(s) </w:t>
      </w:r>
      <w:r>
        <w:rPr>
          <w:i/>
        </w:rPr>
        <w:t xml:space="preserve">or instructions </w:t>
      </w:r>
      <w:r w:rsidRPr="00A23C8A">
        <w:rPr>
          <w:i/>
        </w:rPr>
        <w:t>here:</w:t>
      </w:r>
    </w:p>
    <w:sdt>
      <w:sdtPr>
        <w:id w:val="-393967190"/>
        <w:placeholder>
          <w:docPart w:val="CB16B7A4B956437B8B088FBD4706AA8F"/>
        </w:placeholder>
        <w:showingPlcHdr/>
      </w:sdtPr>
      <w:sdtEndPr/>
      <w:sdtContent>
        <w:p w14:paraId="4A158A3A" w14:textId="77777777" w:rsidR="005344A8" w:rsidRPr="00A23C8A" w:rsidRDefault="005344A8" w:rsidP="005344A8">
          <w:r w:rsidRPr="00A23C8A">
            <w:rPr>
              <w:rStyle w:val="PlaceholderText"/>
              <w:color w:val="FF0000"/>
            </w:rPr>
            <w:t>[Add assignment</w:t>
          </w:r>
          <w:r>
            <w:rPr>
              <w:rStyle w:val="PlaceholderText"/>
              <w:color w:val="FF0000"/>
            </w:rPr>
            <w:t>s</w:t>
          </w:r>
          <w:r w:rsidRPr="00A23C8A">
            <w:rPr>
              <w:rStyle w:val="PlaceholderText"/>
              <w:color w:val="FF0000"/>
            </w:rPr>
            <w:t>/instructions here.]</w:t>
          </w:r>
        </w:p>
      </w:sdtContent>
    </w:sdt>
    <w:p w14:paraId="37649D1A" w14:textId="77777777" w:rsidR="005344A8" w:rsidRDefault="005344A8" w:rsidP="005344A8"/>
    <w:p w14:paraId="29EBB39B" w14:textId="77777777" w:rsidR="005344A8" w:rsidRPr="006E39D0" w:rsidRDefault="005344A8" w:rsidP="005344A8">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52560DE2" w14:textId="77777777" w:rsidR="005344A8" w:rsidRDefault="005344A8">
      <w:pPr>
        <w:rPr>
          <w:rFonts w:eastAsiaTheme="majorEastAsia" w:cstheme="majorBidi"/>
          <w:b/>
          <w:bCs/>
          <w:color w:val="365F91" w:themeColor="accent1" w:themeShade="BF"/>
          <w:sz w:val="44"/>
          <w:szCs w:val="28"/>
        </w:rPr>
      </w:pPr>
      <w:r>
        <w:br w:type="page"/>
      </w:r>
    </w:p>
    <w:p w14:paraId="4A5F895E" w14:textId="77777777" w:rsidR="009F4C6B" w:rsidRDefault="009F4C6B" w:rsidP="009F4C6B">
      <w:pPr>
        <w:pStyle w:val="Heading1"/>
      </w:pPr>
      <w:r>
        <w:lastRenderedPageBreak/>
        <w:t>Forum: Introductions and Other Course Info &amp; Discussions</w:t>
      </w:r>
    </w:p>
    <w:p w14:paraId="4E25B510" w14:textId="77777777" w:rsidR="009F4C6B" w:rsidRPr="008C2E00" w:rsidRDefault="009F4C6B" w:rsidP="009F4C6B">
      <w:pPr>
        <w:rPr>
          <w:rFonts w:asciiTheme="minorHAnsi" w:hAnsiTheme="minorHAnsi"/>
          <w:i/>
          <w:sz w:val="27"/>
          <w:szCs w:val="27"/>
        </w:rPr>
      </w:pPr>
      <w:r>
        <w:rPr>
          <w:rFonts w:asciiTheme="minorHAnsi" w:hAnsiTheme="minorHAnsi"/>
          <w:i/>
          <w:sz w:val="27"/>
          <w:szCs w:val="27"/>
        </w:rPr>
        <w:t xml:space="preserve">Note: These two discussions are mandatory for every course and will appear as below. </w:t>
      </w:r>
      <w:r w:rsidRPr="008C2E00">
        <w:rPr>
          <w:rFonts w:asciiTheme="minorHAnsi" w:hAnsiTheme="minorHAnsi"/>
          <w:i/>
          <w:sz w:val="27"/>
          <w:szCs w:val="27"/>
        </w:rPr>
        <w:t>If you wish to change the text in either of the</w:t>
      </w:r>
      <w:r>
        <w:rPr>
          <w:rFonts w:asciiTheme="minorHAnsi" w:hAnsiTheme="minorHAnsi"/>
          <w:i/>
          <w:sz w:val="27"/>
          <w:szCs w:val="27"/>
        </w:rPr>
        <w:t>se</w:t>
      </w:r>
      <w:r w:rsidRPr="008C2E00">
        <w:rPr>
          <w:rFonts w:asciiTheme="minorHAnsi" w:hAnsiTheme="minorHAnsi"/>
          <w:i/>
          <w:sz w:val="27"/>
          <w:szCs w:val="27"/>
        </w:rPr>
        <w:t xml:space="preserve"> discussions, please </w:t>
      </w:r>
      <w:r>
        <w:rPr>
          <w:rFonts w:asciiTheme="minorHAnsi" w:hAnsiTheme="minorHAnsi"/>
          <w:i/>
          <w:sz w:val="27"/>
          <w:szCs w:val="27"/>
        </w:rPr>
        <w:t xml:space="preserve">enter </w:t>
      </w:r>
      <w:r w:rsidR="00E66FA0">
        <w:rPr>
          <w:rFonts w:asciiTheme="minorHAnsi" w:hAnsiTheme="minorHAnsi"/>
          <w:i/>
          <w:sz w:val="27"/>
          <w:szCs w:val="27"/>
        </w:rPr>
        <w:t>alternative</w:t>
      </w:r>
      <w:r>
        <w:rPr>
          <w:rFonts w:asciiTheme="minorHAnsi" w:hAnsiTheme="minorHAnsi"/>
          <w:i/>
          <w:sz w:val="27"/>
          <w:szCs w:val="27"/>
        </w:rPr>
        <w:t xml:space="preserve"> text below:</w:t>
      </w:r>
    </w:p>
    <w:p w14:paraId="179FFF75" w14:textId="77777777" w:rsidR="009F4C6B" w:rsidRPr="008C2E00" w:rsidRDefault="009F4C6B" w:rsidP="009F4C6B">
      <w:pPr>
        <w:rPr>
          <w:b/>
        </w:rPr>
      </w:pPr>
      <w:r w:rsidRPr="008C2E00">
        <w:rPr>
          <w:b/>
        </w:rPr>
        <w:t>Introduce Yourself</w:t>
      </w:r>
    </w:p>
    <w:p w14:paraId="7017DA68" w14:textId="77777777" w:rsidR="009F4C6B" w:rsidRDefault="009F4C6B" w:rsidP="009F4C6B">
      <w:r>
        <w:t>Please take a few minutes to introduce yourself to your classmates and instructor.</w:t>
      </w:r>
    </w:p>
    <w:sdt>
      <w:sdtPr>
        <w:id w:val="1838341037"/>
        <w:placeholder>
          <w:docPart w:val="65A2F9E5406D4D8EB95B777DD7CDE6EB"/>
        </w:placeholder>
        <w:showingPlcHdr/>
      </w:sdtPr>
      <w:sdtEndPr/>
      <w:sdtContent>
        <w:p w14:paraId="5E22BCBE" w14:textId="77777777" w:rsidR="009F4C6B" w:rsidRDefault="009F4C6B" w:rsidP="009F4C6B">
          <w:r w:rsidRPr="008C2E00">
            <w:rPr>
              <w:rStyle w:val="PlaceholderText"/>
              <w:color w:val="FF0000"/>
            </w:rPr>
            <w:t xml:space="preserve">[Add </w:t>
          </w:r>
          <w:r w:rsidR="00E66FA0">
            <w:rPr>
              <w:rStyle w:val="PlaceholderText"/>
              <w:color w:val="FF0000"/>
            </w:rPr>
            <w:t>alternative</w:t>
          </w:r>
          <w:r w:rsidRPr="008C2E00">
            <w:rPr>
              <w:rStyle w:val="PlaceholderText"/>
              <w:color w:val="FF0000"/>
            </w:rPr>
            <w:t xml:space="preserve"> text </w:t>
          </w:r>
          <w:r>
            <w:rPr>
              <w:rStyle w:val="PlaceholderText"/>
              <w:color w:val="FF0000"/>
            </w:rPr>
            <w:t xml:space="preserve">(if any) </w:t>
          </w:r>
          <w:r w:rsidRPr="008C2E00">
            <w:rPr>
              <w:rStyle w:val="PlaceholderText"/>
              <w:color w:val="FF0000"/>
            </w:rPr>
            <w:t xml:space="preserve">for </w:t>
          </w:r>
          <w:r w:rsidRPr="008C2E00">
            <w:rPr>
              <w:rStyle w:val="PlaceholderText"/>
              <w:b/>
              <w:color w:val="FF0000"/>
            </w:rPr>
            <w:t>Introduce Yourself</w:t>
          </w:r>
          <w:r w:rsidRPr="008C2E00">
            <w:rPr>
              <w:rStyle w:val="PlaceholderText"/>
              <w:color w:val="FF0000"/>
            </w:rPr>
            <w:t>.]</w:t>
          </w:r>
        </w:p>
      </w:sdtContent>
    </w:sdt>
    <w:p w14:paraId="75AFB3B1" w14:textId="77777777" w:rsidR="009F4C6B" w:rsidRPr="008C2E00" w:rsidRDefault="009F4C6B" w:rsidP="009F4C6B">
      <w:pPr>
        <w:rPr>
          <w:b/>
        </w:rPr>
      </w:pPr>
      <w:r w:rsidRPr="008C2E00">
        <w:rPr>
          <w:b/>
        </w:rPr>
        <w:t>Cyber Café</w:t>
      </w:r>
    </w:p>
    <w:p w14:paraId="708D7200" w14:textId="77777777" w:rsidR="009F4C6B" w:rsidRDefault="009F4C6B" w:rsidP="009F4C6B">
      <w:r>
        <w:t>This Discussion topic provides a space for you to converse and discuss any topics of interest with your classmates.</w:t>
      </w:r>
    </w:p>
    <w:sdt>
      <w:sdtPr>
        <w:id w:val="870190074"/>
        <w:placeholder>
          <w:docPart w:val="5297C9CAEF9645C6B4C2FB95CD73D97D"/>
        </w:placeholder>
        <w:showingPlcHdr/>
      </w:sdtPr>
      <w:sdtEndPr/>
      <w:sdtContent>
        <w:p w14:paraId="7D5B6EFF" w14:textId="77777777" w:rsidR="009F4C6B" w:rsidRDefault="009F4C6B" w:rsidP="009F4C6B">
          <w:r w:rsidRPr="008C2E00">
            <w:rPr>
              <w:rStyle w:val="PlaceholderText"/>
              <w:color w:val="FF0000"/>
            </w:rPr>
            <w:t xml:space="preserve">[Add </w:t>
          </w:r>
          <w:r w:rsidR="00E66FA0">
            <w:rPr>
              <w:rStyle w:val="PlaceholderText"/>
              <w:color w:val="FF0000"/>
            </w:rPr>
            <w:t>alternative</w:t>
          </w:r>
          <w:r w:rsidRPr="008C2E00">
            <w:rPr>
              <w:rStyle w:val="PlaceholderText"/>
              <w:color w:val="FF0000"/>
            </w:rPr>
            <w:t xml:space="preserve"> text </w:t>
          </w:r>
          <w:r>
            <w:rPr>
              <w:rStyle w:val="PlaceholderText"/>
              <w:color w:val="FF0000"/>
            </w:rPr>
            <w:t xml:space="preserve">(if any) </w:t>
          </w:r>
          <w:r w:rsidRPr="008C2E00">
            <w:rPr>
              <w:rStyle w:val="PlaceholderText"/>
              <w:color w:val="FF0000"/>
            </w:rPr>
            <w:t xml:space="preserve">for </w:t>
          </w:r>
          <w:r w:rsidRPr="008C2E00">
            <w:rPr>
              <w:rStyle w:val="PlaceholderText"/>
              <w:b/>
              <w:color w:val="FF0000"/>
            </w:rPr>
            <w:t>Cyber Café</w:t>
          </w:r>
          <w:r w:rsidRPr="008C2E00">
            <w:rPr>
              <w:rStyle w:val="PlaceholderText"/>
              <w:color w:val="FF0000"/>
            </w:rPr>
            <w:t>].</w:t>
          </w:r>
        </w:p>
      </w:sdtContent>
    </w:sdt>
    <w:p w14:paraId="37BE165D" w14:textId="77777777" w:rsidR="00D959BC" w:rsidRPr="00D959BC" w:rsidRDefault="00D959BC" w:rsidP="009F4C6B">
      <w:pPr>
        <w:rPr>
          <w:b/>
        </w:rPr>
      </w:pPr>
      <w:r w:rsidRPr="00D959BC">
        <w:rPr>
          <w:b/>
        </w:rPr>
        <w:t>Additional Discussions</w:t>
      </w:r>
    </w:p>
    <w:p w14:paraId="126CACA7" w14:textId="77777777" w:rsidR="00D959BC" w:rsidRPr="005A457A" w:rsidRDefault="00D959BC" w:rsidP="009F4C6B">
      <w:pPr>
        <w:rPr>
          <w:rFonts w:asciiTheme="minorHAnsi" w:hAnsiTheme="minorHAnsi"/>
          <w:i/>
          <w:sz w:val="27"/>
          <w:szCs w:val="27"/>
        </w:rPr>
      </w:pPr>
      <w:r w:rsidRPr="005A457A">
        <w:rPr>
          <w:rFonts w:asciiTheme="minorHAnsi" w:hAnsiTheme="minorHAnsi"/>
          <w:i/>
          <w:sz w:val="27"/>
          <w:szCs w:val="27"/>
        </w:rPr>
        <w:t>If you have additional discussions for this forum please enter them below. Otherwise, leave the boxes blank.</w:t>
      </w:r>
    </w:p>
    <w:sdt>
      <w:sdtPr>
        <w:id w:val="-412168150"/>
        <w:placeholder>
          <w:docPart w:val="9BA12B99243446EA9DB536328B482DDE"/>
        </w:placeholder>
        <w:showingPlcHdr/>
      </w:sdtPr>
      <w:sdtEndPr/>
      <w:sdtContent>
        <w:p w14:paraId="6E28455A" w14:textId="77777777" w:rsidR="00D959BC" w:rsidRDefault="00D959BC" w:rsidP="009F4C6B">
          <w:r w:rsidRPr="00355EB5">
            <w:rPr>
              <w:rStyle w:val="PlaceholderText"/>
              <w:color w:val="FF0000"/>
            </w:rPr>
            <w:t xml:space="preserve">[Discussion </w:t>
          </w:r>
          <w:r w:rsidR="00355EB5">
            <w:rPr>
              <w:rStyle w:val="PlaceholderText"/>
              <w:color w:val="FF0000"/>
            </w:rPr>
            <w:t>t</w:t>
          </w:r>
          <w:r w:rsidRPr="00355EB5">
            <w:rPr>
              <w:rStyle w:val="PlaceholderText"/>
              <w:color w:val="FF0000"/>
            </w:rPr>
            <w:t>itle</w:t>
          </w:r>
          <w:r w:rsidR="005A457A">
            <w:rPr>
              <w:rStyle w:val="PlaceholderText"/>
              <w:color w:val="FF0000"/>
            </w:rPr>
            <w:t>.</w:t>
          </w:r>
          <w:r w:rsidRPr="00355EB5">
            <w:rPr>
              <w:rStyle w:val="PlaceholderText"/>
              <w:color w:val="FF0000"/>
            </w:rPr>
            <w:t>]</w:t>
          </w:r>
        </w:p>
      </w:sdtContent>
    </w:sdt>
    <w:sdt>
      <w:sdtPr>
        <w:id w:val="321017763"/>
        <w:placeholder>
          <w:docPart w:val="892245EB146F4668A4C365BD7BE495C7"/>
        </w:placeholder>
        <w:showingPlcHdr/>
      </w:sdtPr>
      <w:sdtEndPr/>
      <w:sdtContent>
        <w:p w14:paraId="19F980DD" w14:textId="77777777" w:rsidR="00355EB5" w:rsidRDefault="00355EB5" w:rsidP="009F4C6B">
          <w:r w:rsidRPr="00355EB5">
            <w:rPr>
              <w:rStyle w:val="PlaceholderText"/>
              <w:color w:val="FF0000"/>
            </w:rPr>
            <w:t>[Discussion text.]</w:t>
          </w:r>
        </w:p>
      </w:sdtContent>
    </w:sdt>
    <w:p w14:paraId="13D158CF" w14:textId="77777777" w:rsidR="00355EB5" w:rsidRDefault="00355EB5" w:rsidP="009F4C6B"/>
    <w:sdt>
      <w:sdtPr>
        <w:id w:val="-26880623"/>
        <w:placeholder>
          <w:docPart w:val="40A107067F5D495093400740562A6B9A"/>
        </w:placeholder>
        <w:showingPlcHdr/>
      </w:sdtPr>
      <w:sdtEndPr/>
      <w:sdtContent>
        <w:p w14:paraId="6148AB5A" w14:textId="77777777" w:rsidR="00355EB5" w:rsidRDefault="00355EB5" w:rsidP="009F4C6B">
          <w:r w:rsidRPr="00355EB5">
            <w:rPr>
              <w:rStyle w:val="PlaceholderText"/>
              <w:color w:val="FF0000"/>
            </w:rPr>
            <w:t>[Discussion title.]</w:t>
          </w:r>
        </w:p>
      </w:sdtContent>
    </w:sdt>
    <w:sdt>
      <w:sdtPr>
        <w:id w:val="550584015"/>
        <w:placeholder>
          <w:docPart w:val="EAF1181F093C447BBF46AE2FF2C6F15E"/>
        </w:placeholder>
        <w:showingPlcHdr/>
      </w:sdtPr>
      <w:sdtEndPr/>
      <w:sdtContent>
        <w:p w14:paraId="3BE297B4" w14:textId="77777777" w:rsidR="00355EB5" w:rsidRDefault="00355EB5" w:rsidP="009F4C6B">
          <w:r w:rsidRPr="00355EB5">
            <w:rPr>
              <w:rStyle w:val="PlaceholderText"/>
              <w:color w:val="FF0000"/>
            </w:rPr>
            <w:t>[Discussion text.]</w:t>
          </w:r>
        </w:p>
      </w:sdtContent>
    </w:sdt>
    <w:p w14:paraId="7EE29F77" w14:textId="77777777" w:rsidR="009F4C6B" w:rsidRDefault="009F4C6B">
      <w:pPr>
        <w:rPr>
          <w:rFonts w:asciiTheme="minorHAnsi" w:eastAsiaTheme="majorEastAsia" w:hAnsiTheme="minorHAnsi" w:cstheme="majorBidi"/>
          <w:b/>
          <w:bCs/>
          <w:color w:val="365F91" w:themeColor="accent1" w:themeShade="BF"/>
          <w:sz w:val="40"/>
          <w:szCs w:val="40"/>
        </w:rPr>
      </w:pPr>
      <w:r>
        <w:rPr>
          <w:rFonts w:asciiTheme="minorHAnsi" w:hAnsiTheme="minorHAnsi"/>
          <w:sz w:val="40"/>
          <w:szCs w:val="40"/>
        </w:rPr>
        <w:br w:type="page"/>
      </w:r>
    </w:p>
    <w:p w14:paraId="570C9895" w14:textId="77777777" w:rsidR="00187BFA" w:rsidRDefault="00187BFA" w:rsidP="009F4C6B">
      <w:pPr>
        <w:pStyle w:val="Heading1"/>
      </w:pPr>
      <w:r w:rsidRPr="009F4C6B">
        <w:lastRenderedPageBreak/>
        <w:t>Module</w:t>
      </w:r>
      <w:r w:rsidRPr="00187BFA">
        <w:t xml:space="preserve"> Titles</w:t>
      </w:r>
    </w:p>
    <w:sdt>
      <w:sdtPr>
        <w:id w:val="366409628"/>
        <w:placeholder>
          <w:docPart w:val="5BB8A3456C6F4B4DAD0F91BA4D39DC3A"/>
        </w:placeholder>
      </w:sdtPr>
      <w:sdtEndPr/>
      <w:sdtContent>
        <w:p w14:paraId="76DA1438" w14:textId="77777777" w:rsidR="007254B8" w:rsidRDefault="007254B8" w:rsidP="00187BFA">
          <w:r>
            <w:t>Module 1: Education, Law, and Policy</w:t>
          </w:r>
        </w:p>
        <w:p w14:paraId="5687BA23" w14:textId="77777777" w:rsidR="007254B8" w:rsidRDefault="007254B8" w:rsidP="00187BFA">
          <w:r>
            <w:t>Module 2: Equity and Access Part 1</w:t>
          </w:r>
        </w:p>
        <w:p w14:paraId="63636944" w14:textId="77777777" w:rsidR="007254B8" w:rsidRDefault="007254B8" w:rsidP="00187BFA">
          <w:r>
            <w:t>Module 3: Equity and Access Part 2</w:t>
          </w:r>
        </w:p>
        <w:p w14:paraId="52EF2015" w14:textId="10A6D8C2" w:rsidR="007254B8" w:rsidRDefault="007254B8" w:rsidP="00187BFA">
          <w:r>
            <w:t>Module 4:</w:t>
          </w:r>
          <w:r w:rsidR="000D1C05">
            <w:t xml:space="preserve"> Campus and Student Safety</w:t>
          </w:r>
        </w:p>
        <w:p w14:paraId="7446BB44" w14:textId="7B080647" w:rsidR="007254B8" w:rsidRDefault="007254B8" w:rsidP="00187BFA">
          <w:r>
            <w:t>Module 5:</w:t>
          </w:r>
          <w:r w:rsidR="000D1C05">
            <w:t xml:space="preserve"> Human Resources and Collective Bargaining</w:t>
          </w:r>
        </w:p>
        <w:p w14:paraId="19466BD1" w14:textId="332D45F1" w:rsidR="00187BFA" w:rsidRDefault="007254B8" w:rsidP="00187BFA">
          <w:r>
            <w:t>Module 6: Reflection</w:t>
          </w:r>
        </w:p>
      </w:sdtContent>
    </w:sdt>
    <w:p w14:paraId="3DA2E2AE" w14:textId="77777777" w:rsidR="00187BFA" w:rsidRDefault="00187BFA" w:rsidP="00187BFA"/>
    <w:p w14:paraId="2CDEF811" w14:textId="77777777" w:rsidR="00187BFA" w:rsidRDefault="00187BFA" w:rsidP="00187BFA">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0DF6944" w14:textId="77777777" w:rsidR="00187BFA" w:rsidRDefault="00187BFA" w:rsidP="00187BFA">
      <w:pPr>
        <w:rPr>
          <w:highlight w:val="black"/>
        </w:rPr>
      </w:pPr>
      <w:r>
        <w:rPr>
          <w:highlight w:val="black"/>
        </w:rPr>
        <w:br w:type="page"/>
      </w:r>
    </w:p>
    <w:p w14:paraId="15D5F4F3" w14:textId="77777777" w:rsidR="00D84DC3" w:rsidRPr="00970178" w:rsidRDefault="00D84DC3" w:rsidP="00631404">
      <w:pPr>
        <w:pStyle w:val="Heading1"/>
      </w:pPr>
      <w:r>
        <w:lastRenderedPageBreak/>
        <w:t>Module 1</w:t>
      </w:r>
    </w:p>
    <w:p w14:paraId="4C22DE4D" w14:textId="77777777" w:rsidR="00353B72" w:rsidRDefault="00353B72" w:rsidP="00AC5DD3">
      <w:pPr>
        <w:pStyle w:val="Heading2"/>
      </w:pPr>
      <w:r>
        <w:t>Module 1 - Home</w:t>
      </w:r>
    </w:p>
    <w:p w14:paraId="70B71503" w14:textId="77777777" w:rsidR="00353B72" w:rsidRDefault="00353B72" w:rsidP="00353B72">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3AADFEF0" w14:textId="77777777" w:rsidR="00353B72" w:rsidRPr="003B2629" w:rsidRDefault="00353B72" w:rsidP="003B2629">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401A17ED" w14:textId="77777777" w:rsidR="00353B72" w:rsidRPr="000C7B1E" w:rsidRDefault="00353B72" w:rsidP="000C7B1E">
      <w:pPr>
        <w:numPr>
          <w:ilvl w:val="0"/>
          <w:numId w:val="9"/>
        </w:numPr>
        <w:rPr>
          <w:rFonts w:eastAsia="Times New Roman"/>
        </w:rPr>
      </w:pPr>
      <w:r>
        <w:rPr>
          <w:rFonts w:eastAsia="Times New Roman"/>
        </w:rPr>
        <w:t>Case</w:t>
      </w:r>
    </w:p>
    <w:sdt>
      <w:sdtPr>
        <w:rPr>
          <w:rFonts w:eastAsia="Times New Roman"/>
        </w:rPr>
        <w:id w:val="-955328722"/>
        <w:placeholder>
          <w:docPart w:val="DA0509E714B24C9C843FBDD258560AAD"/>
        </w:placeholder>
      </w:sdtPr>
      <w:sdtEndPr>
        <w:rPr>
          <w:rFonts w:eastAsiaTheme="minorHAnsi"/>
        </w:rPr>
      </w:sdtEndPr>
      <w:sdtContent>
        <w:p w14:paraId="274F2441" w14:textId="77777777" w:rsidR="007254B8" w:rsidRPr="007254B8" w:rsidRDefault="007254B8" w:rsidP="007254B8">
          <w:pPr>
            <w:pStyle w:val="ListParagraph"/>
            <w:numPr>
              <w:ilvl w:val="1"/>
              <w:numId w:val="9"/>
            </w:numPr>
          </w:pPr>
          <w:r w:rsidRPr="007254B8">
            <w:t>Examine the intersection between law and education</w:t>
          </w:r>
        </w:p>
        <w:p w14:paraId="4414B7AA" w14:textId="581AF619" w:rsidR="000C7B1E" w:rsidRPr="007254B8" w:rsidRDefault="007254B8" w:rsidP="007254B8">
          <w:pPr>
            <w:pStyle w:val="ListParagraph"/>
            <w:numPr>
              <w:ilvl w:val="1"/>
              <w:numId w:val="9"/>
            </w:numPr>
          </w:pPr>
          <w:r w:rsidRPr="007254B8">
            <w:t>Analyze how educational law impacts the day-to-day practice of an educator or educational leader</w:t>
          </w:r>
        </w:p>
      </w:sdtContent>
    </w:sdt>
    <w:p w14:paraId="69D6C30E" w14:textId="77777777" w:rsidR="00353B72" w:rsidRPr="000C7B1E" w:rsidRDefault="00353B72" w:rsidP="000C7B1E">
      <w:pPr>
        <w:numPr>
          <w:ilvl w:val="0"/>
          <w:numId w:val="9"/>
        </w:numPr>
        <w:rPr>
          <w:rFonts w:eastAsia="Times New Roman"/>
        </w:rPr>
      </w:pPr>
      <w:r>
        <w:rPr>
          <w:rFonts w:eastAsia="Times New Roman"/>
        </w:rPr>
        <w:t>SLP</w:t>
      </w:r>
    </w:p>
    <w:sdt>
      <w:sdtPr>
        <w:id w:val="1919209127"/>
        <w:placeholder>
          <w:docPart w:val="DB1F7708D7D944C3935A7C727CD8C54F"/>
        </w:placeholder>
      </w:sdtPr>
      <w:sdtEndPr/>
      <w:sdtContent>
        <w:p w14:paraId="6F05E92B" w14:textId="0814DB4B" w:rsidR="000C7B1E" w:rsidRPr="007254B8" w:rsidRDefault="007254B8" w:rsidP="007254B8">
          <w:pPr>
            <w:pStyle w:val="ListParagraph"/>
            <w:numPr>
              <w:ilvl w:val="1"/>
              <w:numId w:val="9"/>
            </w:numPr>
            <w:spacing w:before="0" w:beforeAutospacing="0" w:after="0" w:afterAutospacing="0" w:line="259" w:lineRule="auto"/>
            <w:rPr>
              <w:rFonts w:eastAsia="Times New Roman"/>
            </w:rPr>
          </w:pPr>
          <w:r w:rsidRPr="007254B8">
            <w:rPr>
              <w:rFonts w:eastAsia="Times New Roman"/>
            </w:rPr>
            <w:t>Propose an education policy that addresses an issue of equity or access in education</w:t>
          </w:r>
        </w:p>
      </w:sdtContent>
    </w:sdt>
    <w:p w14:paraId="50CF04D7" w14:textId="77777777" w:rsidR="00353B72" w:rsidRPr="000C7B1E" w:rsidRDefault="00353B72" w:rsidP="000C7B1E">
      <w:pPr>
        <w:numPr>
          <w:ilvl w:val="0"/>
          <w:numId w:val="9"/>
        </w:numPr>
        <w:rPr>
          <w:rFonts w:eastAsia="Times New Roman"/>
        </w:rPr>
      </w:pPr>
      <w:r>
        <w:rPr>
          <w:rFonts w:eastAsia="Times New Roman"/>
        </w:rPr>
        <w:t xml:space="preserve">Discussion </w:t>
      </w:r>
    </w:p>
    <w:sdt>
      <w:sdtPr>
        <w:rPr>
          <w:rFonts w:eastAsia="Times New Roman"/>
        </w:rPr>
        <w:id w:val="946117173"/>
        <w:placeholder>
          <w:docPart w:val="484E3217ADE14815811E49C74A7C24BA"/>
        </w:placeholder>
      </w:sdtPr>
      <w:sdtEndPr/>
      <w:sdtContent>
        <w:p w14:paraId="30F98D70" w14:textId="45298CBC" w:rsidR="000C7B1E" w:rsidRPr="003B2629" w:rsidRDefault="007254B8" w:rsidP="003B2629">
          <w:pPr>
            <w:numPr>
              <w:ilvl w:val="1"/>
              <w:numId w:val="9"/>
            </w:numPr>
            <w:rPr>
              <w:rFonts w:eastAsia="Times New Roman"/>
            </w:rPr>
          </w:pPr>
          <w:r>
            <w:rPr>
              <w:rFonts w:eastAsia="Times New Roman"/>
            </w:rPr>
            <w:t>Discuss how educators and educational leaders stay up-to-date on current education law and policy</w:t>
          </w:r>
        </w:p>
      </w:sdtContent>
    </w:sdt>
    <w:p w14:paraId="70B3D9A7" w14:textId="77777777" w:rsidR="00353B72" w:rsidRDefault="00353B72" w:rsidP="00353B72">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Module Overview</w:t>
      </w:r>
    </w:p>
    <w:sdt>
      <w:sdtPr>
        <w:id w:val="1404944814"/>
        <w:placeholder>
          <w:docPart w:val="01246CC47D094F6EA51C8D2A63B43400"/>
        </w:placeholder>
      </w:sdtPr>
      <w:sdtEndPr/>
      <w:sdtContent>
        <w:p w14:paraId="16237CF3" w14:textId="77777777" w:rsidR="007254B8" w:rsidRPr="00975963" w:rsidRDefault="007254B8" w:rsidP="007254B8">
          <w:r w:rsidRPr="00975963">
            <w:t>Module 1 will introduce you to the overall structure of the American legal system, including the U.S. Constitution, U.S. courts, U.S. legislature, and state legal systems. You will read about how case law and statutes interact to form the legal landscape for the United States. Above all else, you will learn how education often becomes involved in legislation and cases within the United States. This module serves as background information for building your legal awareness as an educational leader and is a first step in developing a sense of legal issues and potential liabilities facing your educational institution.</w:t>
          </w:r>
        </w:p>
        <w:p w14:paraId="3EB1BEF3" w14:textId="5C3F82D1" w:rsidR="00353B72" w:rsidRDefault="006D3303" w:rsidP="00A36BF8"/>
      </w:sdtContent>
    </w:sdt>
    <w:p w14:paraId="43F73DAE" w14:textId="77777777" w:rsidR="003B2629" w:rsidRDefault="003B2629" w:rsidP="00A36BF8"/>
    <w:p w14:paraId="7F060809" w14:textId="77777777" w:rsidR="003B2629" w:rsidRDefault="003B2629" w:rsidP="003B2629">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256F3A95" w14:textId="77777777" w:rsidR="003B2629" w:rsidRDefault="003B2629" w:rsidP="003B2629">
      <w:pPr>
        <w:rPr>
          <w:highlight w:val="black"/>
        </w:rPr>
      </w:pPr>
      <w:r>
        <w:rPr>
          <w:highlight w:val="black"/>
        </w:rPr>
        <w:br w:type="page"/>
      </w:r>
    </w:p>
    <w:p w14:paraId="37271C9A" w14:textId="77777777" w:rsidR="00745022" w:rsidRDefault="0032157E" w:rsidP="006E7470">
      <w:pPr>
        <w:pStyle w:val="Heading2"/>
      </w:pPr>
      <w:r>
        <w:lastRenderedPageBreak/>
        <w:t>Module 1 - Background</w:t>
      </w:r>
    </w:p>
    <w:sdt>
      <w:sdtPr>
        <w:id w:val="-684985304"/>
        <w:placeholder>
          <w:docPart w:val="65ED79C627F04F81B1559B0678AB44F7"/>
        </w:placeholder>
        <w:showingPlcHdr/>
      </w:sdtPr>
      <w:sdtEndPr/>
      <w:sdtContent>
        <w:p w14:paraId="72811BCE" w14:textId="77777777" w:rsidR="006E7470" w:rsidRDefault="006E7470" w:rsidP="0032157E">
          <w:r w:rsidRPr="006E7470">
            <w:rPr>
              <w:rStyle w:val="PlaceholderText"/>
              <w:color w:val="FF0000"/>
            </w:rPr>
            <w:t>[Insert text (if any) for Background page here.]</w:t>
          </w:r>
        </w:p>
      </w:sdtContent>
    </w:sdt>
    <w:p w14:paraId="5E14A233" w14:textId="77777777" w:rsidR="0032157E" w:rsidRDefault="0032157E" w:rsidP="0032157E">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Required Reading</w:t>
      </w:r>
    </w:p>
    <w:sdt>
      <w:sdtPr>
        <w:id w:val="-666638475"/>
        <w:placeholder>
          <w:docPart w:val="8DDAB528EB954DA8BC013457145D9BEC"/>
        </w:placeholder>
      </w:sdtPr>
      <w:sdtEndPr/>
      <w:sdtContent>
        <w:p w14:paraId="602C61BC" w14:textId="77777777" w:rsidR="00975963" w:rsidRPr="00975963" w:rsidRDefault="00975963" w:rsidP="00975963">
          <w:pPr>
            <w:spacing w:before="0" w:beforeAutospacing="0" w:after="0" w:afterAutospacing="0"/>
            <w:rPr>
              <w:rFonts w:ascii="Calibri" w:eastAsia="Calibri" w:hAnsi="Calibri" w:cs="Times New Roman"/>
              <w:sz w:val="22"/>
            </w:rPr>
          </w:pPr>
          <w:r w:rsidRPr="00975963">
            <w:rPr>
              <w:rFonts w:ascii="Calibri" w:eastAsia="Calibri" w:hAnsi="Calibri" w:cs="Times New Roman"/>
              <w:sz w:val="22"/>
            </w:rPr>
            <w:t>Chapter 1: Introduction (p. 1 – 8)</w:t>
          </w:r>
        </w:p>
        <w:p w14:paraId="21AE5412"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roofErr w:type="spellStart"/>
          <w:r w:rsidRPr="00975963">
            <w:rPr>
              <w:rFonts w:ascii="Calibri" w:eastAsia="Calibri" w:hAnsi="Calibri" w:cs="Times New Roman"/>
              <w:sz w:val="22"/>
            </w:rPr>
            <w:t>Palestini</w:t>
          </w:r>
          <w:proofErr w:type="spellEnd"/>
          <w:r w:rsidRPr="00975963">
            <w:rPr>
              <w:rFonts w:ascii="Calibri" w:eastAsia="Calibri" w:hAnsi="Calibri" w:cs="Times New Roman"/>
              <w:sz w:val="22"/>
            </w:rPr>
            <w:t xml:space="preserve">, R. H., &amp; </w:t>
          </w:r>
          <w:proofErr w:type="spellStart"/>
          <w:r w:rsidRPr="00975963">
            <w:rPr>
              <w:rFonts w:ascii="Calibri" w:eastAsia="Calibri" w:hAnsi="Calibri" w:cs="Times New Roman"/>
              <w:sz w:val="22"/>
            </w:rPr>
            <w:t>Palestini</w:t>
          </w:r>
          <w:proofErr w:type="spellEnd"/>
          <w:r w:rsidRPr="00975963">
            <w:rPr>
              <w:rFonts w:ascii="Calibri" w:eastAsia="Calibri" w:hAnsi="Calibri" w:cs="Times New Roman"/>
              <w:sz w:val="22"/>
            </w:rPr>
            <w:t>, K. F. (2012). </w:t>
          </w:r>
          <w:r w:rsidRPr="00975963">
            <w:rPr>
              <w:rFonts w:ascii="Calibri" w:eastAsia="Calibri" w:hAnsi="Calibri" w:cs="Times New Roman"/>
              <w:i/>
              <w:sz w:val="22"/>
            </w:rPr>
            <w:t>Law and American Education: A Case Brief Approach</w:t>
          </w:r>
          <w:r w:rsidRPr="00975963">
            <w:rPr>
              <w:rFonts w:ascii="Calibri" w:eastAsia="Calibri" w:hAnsi="Calibri" w:cs="Times New Roman"/>
              <w:sz w:val="22"/>
            </w:rPr>
            <w:t> (Vol. 3rd ed). Lanham, Md: R&amp;L Education. </w:t>
          </w:r>
        </w:p>
        <w:p w14:paraId="37DC0A2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0F7E95A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Chapter 7: Higher Education Rulemaking Context (p. 111 – 129)</w:t>
          </w:r>
        </w:p>
        <w:p w14:paraId="063FB11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roofErr w:type="spellStart"/>
          <w:r w:rsidRPr="00975963">
            <w:rPr>
              <w:rFonts w:ascii="Calibri" w:eastAsia="Calibri" w:hAnsi="Calibri" w:cs="Times New Roman"/>
              <w:sz w:val="22"/>
            </w:rPr>
            <w:t>Natow</w:t>
          </w:r>
          <w:proofErr w:type="spellEnd"/>
          <w:r w:rsidRPr="00975963">
            <w:rPr>
              <w:rFonts w:ascii="Calibri" w:eastAsia="Calibri" w:hAnsi="Calibri" w:cs="Times New Roman"/>
              <w:sz w:val="22"/>
            </w:rPr>
            <w:t>, R. S. (2017). </w:t>
          </w:r>
          <w:r w:rsidRPr="00975963">
            <w:rPr>
              <w:rFonts w:ascii="Calibri" w:eastAsia="Calibri" w:hAnsi="Calibri" w:cs="Times New Roman"/>
              <w:i/>
              <w:sz w:val="22"/>
            </w:rPr>
            <w:t>Higher Education Rulemaking: The Politics of Creating Regulatory Policy</w:t>
          </w:r>
          <w:r w:rsidRPr="00975963">
            <w:rPr>
              <w:rFonts w:ascii="Calibri" w:eastAsia="Calibri" w:hAnsi="Calibri" w:cs="Times New Roman"/>
              <w:sz w:val="22"/>
            </w:rPr>
            <w:t>. Baltimore: Johns Hopkins University Press. </w:t>
          </w:r>
        </w:p>
        <w:p w14:paraId="547A54AA"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740EE142"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U.S. Department of Education. Every Student Succeeds Act. Retrieved from </w:t>
          </w:r>
          <w:hyperlink r:id="rId14" w:history="1">
            <w:r w:rsidRPr="00975963">
              <w:rPr>
                <w:rFonts w:ascii="Calibri" w:eastAsia="Calibri" w:hAnsi="Calibri" w:cs="Times New Roman"/>
                <w:color w:val="0563C1"/>
                <w:sz w:val="22"/>
                <w:u w:val="single"/>
              </w:rPr>
              <w:t>https://www.ed.gov/essa?src=policy</w:t>
            </w:r>
          </w:hyperlink>
          <w:r w:rsidRPr="00975963">
            <w:rPr>
              <w:rFonts w:ascii="Calibri" w:eastAsia="Calibri" w:hAnsi="Calibri" w:cs="Times New Roman"/>
              <w:sz w:val="22"/>
            </w:rPr>
            <w:t xml:space="preserve"> </w:t>
          </w:r>
        </w:p>
        <w:p w14:paraId="79E4A991"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544A24F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U.S. Department of Education. Higher Education Opportunity Act. Retrieved from </w:t>
          </w:r>
          <w:hyperlink r:id="rId15" w:history="1">
            <w:r w:rsidRPr="00975963">
              <w:rPr>
                <w:rFonts w:ascii="Calibri" w:eastAsia="Calibri" w:hAnsi="Calibri" w:cs="Times New Roman"/>
                <w:color w:val="0563C1"/>
                <w:sz w:val="22"/>
                <w:u w:val="single"/>
              </w:rPr>
              <w:t>https://www2.ed.gov/policy/highered/leg/hea08/index.html</w:t>
            </w:r>
          </w:hyperlink>
          <w:r w:rsidRPr="00975963">
            <w:rPr>
              <w:rFonts w:ascii="Calibri" w:eastAsia="Calibri" w:hAnsi="Calibri" w:cs="Times New Roman"/>
              <w:sz w:val="22"/>
            </w:rPr>
            <w:t xml:space="preserve"> </w:t>
          </w:r>
        </w:p>
        <w:p w14:paraId="589F5BD0" w14:textId="7B2234CD" w:rsidR="00353B72" w:rsidRDefault="006D3303" w:rsidP="00975963">
          <w:pPr>
            <w:spacing w:before="0" w:beforeAutospacing="0" w:after="0" w:afterAutospacing="0"/>
          </w:pPr>
        </w:p>
      </w:sdtContent>
    </w:sdt>
    <w:p w14:paraId="749219DE" w14:textId="77777777" w:rsidR="0032157E" w:rsidRDefault="0032157E" w:rsidP="0032157E">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Optional Reading</w:t>
      </w:r>
    </w:p>
    <w:sdt>
      <w:sdtPr>
        <w:id w:val="-1069725929"/>
        <w:placeholder>
          <w:docPart w:val="1978C030BA77436784BB113A04BEC773"/>
        </w:placeholder>
        <w:showingPlcHdr/>
      </w:sdtPr>
      <w:sdtEndPr/>
      <w:sdtContent>
        <w:p w14:paraId="23F75BA7" w14:textId="77777777" w:rsidR="0032157E" w:rsidRDefault="00616FD2" w:rsidP="0032157E">
          <w:r w:rsidRPr="00616FD2">
            <w:rPr>
              <w:rStyle w:val="PlaceholderText"/>
              <w:color w:val="FF0000"/>
            </w:rPr>
            <w:t>[Place optional reading entries here.]</w:t>
          </w:r>
        </w:p>
      </w:sdtContent>
    </w:sdt>
    <w:p w14:paraId="6383CED6" w14:textId="77777777" w:rsidR="00E23FD9" w:rsidRDefault="00E23FD9" w:rsidP="0032157E"/>
    <w:p w14:paraId="52A2D849" w14:textId="77777777" w:rsidR="008560A4" w:rsidRDefault="008560A4" w:rsidP="008560A4">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C503B9D" w14:textId="77777777" w:rsidR="008560A4" w:rsidRDefault="008560A4">
      <w:r>
        <w:br w:type="page"/>
      </w:r>
    </w:p>
    <w:p w14:paraId="3D0BE0BC" w14:textId="77777777" w:rsidR="00091CC5" w:rsidRDefault="009714BF" w:rsidP="00AC5DD3">
      <w:pPr>
        <w:pStyle w:val="Heading2"/>
      </w:pPr>
      <w:r>
        <w:lastRenderedPageBreak/>
        <w:t>M</w:t>
      </w:r>
      <w:r w:rsidR="00091CC5">
        <w:t>odule 1 - Case</w:t>
      </w:r>
    </w:p>
    <w:p w14:paraId="0BB958F4" w14:textId="77777777" w:rsidR="00091CC5" w:rsidRDefault="00091CC5" w:rsidP="00091CC5">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Overview</w:t>
      </w:r>
    </w:p>
    <w:sdt>
      <w:sdtPr>
        <w:id w:val="1805198137"/>
        <w:placeholder>
          <w:docPart w:val="CE889DE8B1374F7B8848CF7F3128A535"/>
        </w:placeholder>
        <w:showingPlcHdr/>
      </w:sdtPr>
      <w:sdtEndPr/>
      <w:sdtContent>
        <w:p w14:paraId="60963525" w14:textId="77777777" w:rsidR="00091CC5" w:rsidRDefault="005A457A" w:rsidP="00091CC5">
          <w:r>
            <w:rPr>
              <w:rStyle w:val="PlaceholderText"/>
              <w:color w:val="FF0000"/>
            </w:rPr>
            <w:t>[Assignment Overview is optional. Place text (if any) here</w:t>
          </w:r>
          <w:r w:rsidR="00047880" w:rsidRPr="00047880">
            <w:rPr>
              <w:rStyle w:val="PlaceholderText"/>
              <w:color w:val="FF0000"/>
            </w:rPr>
            <w:t>.]</w:t>
          </w:r>
        </w:p>
      </w:sdtContent>
    </w:sdt>
    <w:p w14:paraId="7D81C898" w14:textId="77777777" w:rsidR="00091CC5" w:rsidRDefault="00091CC5" w:rsidP="00091CC5">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Case Assignment</w:t>
      </w:r>
    </w:p>
    <w:sdt>
      <w:sdtPr>
        <w:id w:val="941578209"/>
        <w:placeholder>
          <w:docPart w:val="3C95EB58E89E46FB89F168C656546C88"/>
        </w:placeholder>
      </w:sdtPr>
      <w:sdtEndPr/>
      <w:sdtContent>
        <w:bookmarkStart w:id="4" w:name="_Hlk3377096" w:displacedByCustomXml="prev"/>
        <w:p w14:paraId="1D14A077" w14:textId="77777777" w:rsidR="00975963" w:rsidRPr="00975963" w:rsidRDefault="00975963" w:rsidP="00975963">
          <w:pPr>
            <w:spacing w:after="0"/>
            <w:rPr>
              <w:rFonts w:ascii="Calibri" w:eastAsia="Calibri" w:hAnsi="Calibri" w:cs="Times New Roman"/>
              <w:sz w:val="22"/>
            </w:rPr>
          </w:pPr>
          <w:r w:rsidRPr="00975963">
            <w:rPr>
              <w:rFonts w:ascii="Calibri" w:eastAsia="Calibri" w:hAnsi="Calibri" w:cs="Times New Roman"/>
              <w:sz w:val="22"/>
            </w:rPr>
            <w:t>Your learning objectives:</w:t>
          </w:r>
        </w:p>
        <w:p w14:paraId="3B5CB60B" w14:textId="77777777" w:rsidR="00975963" w:rsidRPr="00975963" w:rsidRDefault="00975963" w:rsidP="00975963">
          <w:pPr>
            <w:numPr>
              <w:ilvl w:val="0"/>
              <w:numId w:val="15"/>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Explain the intersection of law and education</w:t>
          </w:r>
        </w:p>
        <w:p w14:paraId="6EC0A267" w14:textId="77777777" w:rsidR="00975963" w:rsidRPr="00975963" w:rsidRDefault="00975963" w:rsidP="00975963">
          <w:pPr>
            <w:numPr>
              <w:ilvl w:val="0"/>
              <w:numId w:val="15"/>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Discuss how educational law and policy impacts your day-to-day work in education</w:t>
          </w:r>
        </w:p>
        <w:p w14:paraId="6F234486" w14:textId="77777777" w:rsidR="00975963" w:rsidRPr="00975963" w:rsidRDefault="00975963" w:rsidP="00975963">
          <w:pPr>
            <w:numPr>
              <w:ilvl w:val="0"/>
              <w:numId w:val="15"/>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Evaluate the leadership challenges to the implementation of changes in educational law</w:t>
          </w:r>
        </w:p>
        <w:bookmarkEnd w:id="4"/>
        <w:p w14:paraId="3708B34E"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63D37D18"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bookmarkStart w:id="5" w:name="_Hlk3377103"/>
          <w:r w:rsidRPr="00975963">
            <w:rPr>
              <w:rFonts w:ascii="Calibri" w:eastAsia="Calibri" w:hAnsi="Calibri" w:cs="Times New Roman"/>
              <w:sz w:val="22"/>
            </w:rPr>
            <w:t>Read:</w:t>
          </w:r>
        </w:p>
        <w:p w14:paraId="4372DFAE"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8FBE78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Chapter 1: Introduction (p. 1 – 8)</w:t>
          </w:r>
        </w:p>
        <w:p w14:paraId="62ED4323"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roofErr w:type="spellStart"/>
          <w:r w:rsidRPr="00975963">
            <w:rPr>
              <w:rFonts w:ascii="Calibri" w:eastAsia="Calibri" w:hAnsi="Calibri" w:cs="Times New Roman"/>
              <w:sz w:val="22"/>
            </w:rPr>
            <w:t>Palestini</w:t>
          </w:r>
          <w:proofErr w:type="spellEnd"/>
          <w:r w:rsidRPr="00975963">
            <w:rPr>
              <w:rFonts w:ascii="Calibri" w:eastAsia="Calibri" w:hAnsi="Calibri" w:cs="Times New Roman"/>
              <w:sz w:val="22"/>
            </w:rPr>
            <w:t xml:space="preserve">, R. H., &amp; </w:t>
          </w:r>
          <w:proofErr w:type="spellStart"/>
          <w:r w:rsidRPr="00975963">
            <w:rPr>
              <w:rFonts w:ascii="Calibri" w:eastAsia="Calibri" w:hAnsi="Calibri" w:cs="Times New Roman"/>
              <w:sz w:val="22"/>
            </w:rPr>
            <w:t>Palestini</w:t>
          </w:r>
          <w:proofErr w:type="spellEnd"/>
          <w:r w:rsidRPr="00975963">
            <w:rPr>
              <w:rFonts w:ascii="Calibri" w:eastAsia="Calibri" w:hAnsi="Calibri" w:cs="Times New Roman"/>
              <w:sz w:val="22"/>
            </w:rPr>
            <w:t>, K. F. (2012). </w:t>
          </w:r>
          <w:r w:rsidRPr="00975963">
            <w:rPr>
              <w:rFonts w:ascii="Calibri" w:eastAsia="Calibri" w:hAnsi="Calibri" w:cs="Times New Roman"/>
              <w:i/>
              <w:sz w:val="22"/>
            </w:rPr>
            <w:t>Law and American Education: A Case Brief Approach</w:t>
          </w:r>
          <w:r w:rsidRPr="00975963">
            <w:rPr>
              <w:rFonts w:ascii="Calibri" w:eastAsia="Calibri" w:hAnsi="Calibri" w:cs="Times New Roman"/>
              <w:sz w:val="22"/>
            </w:rPr>
            <w:t> (Vol. 3rd ed). Lanham, Md: R&amp;L Education. </w:t>
          </w:r>
        </w:p>
        <w:p w14:paraId="4335788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755E5CB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Chapter 7: Higher Education Rulemaking Context (p. 111 – 129)</w:t>
          </w:r>
        </w:p>
        <w:p w14:paraId="40189C3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roofErr w:type="spellStart"/>
          <w:r w:rsidRPr="00975963">
            <w:rPr>
              <w:rFonts w:ascii="Calibri" w:eastAsia="Calibri" w:hAnsi="Calibri" w:cs="Times New Roman"/>
              <w:sz w:val="22"/>
            </w:rPr>
            <w:t>Natow</w:t>
          </w:r>
          <w:proofErr w:type="spellEnd"/>
          <w:r w:rsidRPr="00975963">
            <w:rPr>
              <w:rFonts w:ascii="Calibri" w:eastAsia="Calibri" w:hAnsi="Calibri" w:cs="Times New Roman"/>
              <w:sz w:val="22"/>
            </w:rPr>
            <w:t>, R. S. (2017). </w:t>
          </w:r>
          <w:r w:rsidRPr="00975963">
            <w:rPr>
              <w:rFonts w:ascii="Calibri" w:eastAsia="Calibri" w:hAnsi="Calibri" w:cs="Times New Roman"/>
              <w:i/>
              <w:sz w:val="22"/>
            </w:rPr>
            <w:t>Higher Education Rulemaking: The Politics of Creating Regulatory Policy</w:t>
          </w:r>
          <w:r w:rsidRPr="00975963">
            <w:rPr>
              <w:rFonts w:ascii="Calibri" w:eastAsia="Calibri" w:hAnsi="Calibri" w:cs="Times New Roman"/>
              <w:sz w:val="22"/>
            </w:rPr>
            <w:t>. Baltimore: Johns Hopkins University Press. </w:t>
          </w:r>
        </w:p>
        <w:p w14:paraId="0B2EF1C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2FE57C8"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U.S. Department of Education. Every Student Succeeds Act. Retrieved from </w:t>
          </w:r>
          <w:hyperlink r:id="rId16" w:history="1">
            <w:r w:rsidRPr="00975963">
              <w:rPr>
                <w:rFonts w:ascii="Calibri" w:eastAsia="Calibri" w:hAnsi="Calibri" w:cs="Times New Roman"/>
                <w:color w:val="0563C1"/>
                <w:sz w:val="22"/>
                <w:u w:val="single"/>
              </w:rPr>
              <w:t>https://www.ed.gov/essa?src=policy</w:t>
            </w:r>
          </w:hyperlink>
          <w:r w:rsidRPr="00975963">
            <w:rPr>
              <w:rFonts w:ascii="Calibri" w:eastAsia="Calibri" w:hAnsi="Calibri" w:cs="Times New Roman"/>
              <w:sz w:val="22"/>
            </w:rPr>
            <w:t xml:space="preserve"> </w:t>
          </w:r>
        </w:p>
        <w:p w14:paraId="127A4A22"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787AAFD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U.S. Department of Education. Higher Education Opportunity Act. Retrieved from </w:t>
          </w:r>
          <w:hyperlink r:id="rId17" w:history="1">
            <w:r w:rsidRPr="00975963">
              <w:rPr>
                <w:rFonts w:ascii="Calibri" w:eastAsia="Calibri" w:hAnsi="Calibri" w:cs="Times New Roman"/>
                <w:color w:val="0563C1"/>
                <w:sz w:val="22"/>
                <w:u w:val="single"/>
              </w:rPr>
              <w:t>https://www2.ed.gov/policy/highered/leg/hea08/index.html</w:t>
            </w:r>
          </w:hyperlink>
          <w:r w:rsidRPr="00975963">
            <w:rPr>
              <w:rFonts w:ascii="Calibri" w:eastAsia="Calibri" w:hAnsi="Calibri" w:cs="Times New Roman"/>
              <w:sz w:val="22"/>
            </w:rPr>
            <w:t xml:space="preserve"> </w:t>
          </w:r>
        </w:p>
        <w:p w14:paraId="15B90C33" w14:textId="77777777" w:rsidR="00975963" w:rsidRPr="00975963" w:rsidRDefault="00975963" w:rsidP="00975963">
          <w:pPr>
            <w:spacing w:before="0" w:beforeAutospacing="0" w:after="160" w:afterAutospacing="0" w:line="259" w:lineRule="auto"/>
            <w:rPr>
              <w:rFonts w:ascii="Calibri" w:eastAsia="Calibri" w:hAnsi="Calibri" w:cs="Times New Roman"/>
              <w:sz w:val="22"/>
            </w:rPr>
          </w:pPr>
        </w:p>
        <w:p w14:paraId="64111264" w14:textId="77777777" w:rsidR="00975963" w:rsidRPr="00975963" w:rsidRDefault="00975963" w:rsidP="00975963">
          <w:pPr>
            <w:spacing w:before="0" w:beforeAutospacing="0" w:after="160" w:afterAutospacing="0" w:line="259" w:lineRule="auto"/>
            <w:rPr>
              <w:rFonts w:ascii="Calibri" w:eastAsia="Calibri" w:hAnsi="Calibri" w:cs="Times New Roman"/>
              <w:sz w:val="22"/>
            </w:rPr>
          </w:pPr>
          <w:bookmarkStart w:id="6" w:name="_Hlk3377138"/>
          <w:bookmarkEnd w:id="5"/>
          <w:r w:rsidRPr="00975963">
            <w:rPr>
              <w:rFonts w:ascii="Calibri" w:eastAsia="Calibri" w:hAnsi="Calibri" w:cs="Times New Roman"/>
              <w:sz w:val="22"/>
            </w:rPr>
            <w:t>Use the readings to write a 3- to 5-page paper that includes the following components:</w:t>
          </w:r>
        </w:p>
        <w:p w14:paraId="7DFB6389" w14:textId="77777777" w:rsidR="00975963" w:rsidRPr="00975963" w:rsidRDefault="00975963" w:rsidP="00975963">
          <w:pPr>
            <w:numPr>
              <w:ilvl w:val="0"/>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Discuss the intersection between law and education in the United States</w:t>
          </w:r>
        </w:p>
        <w:p w14:paraId="30267D79" w14:textId="77777777" w:rsidR="00975963" w:rsidRPr="00975963" w:rsidRDefault="00975963" w:rsidP="00975963">
          <w:pPr>
            <w:numPr>
              <w:ilvl w:val="0"/>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Explain how the following impacts your day-to-day practice:</w:t>
          </w:r>
        </w:p>
        <w:p w14:paraId="4FA86ACA" w14:textId="77777777" w:rsidR="00975963" w:rsidRPr="00975963" w:rsidRDefault="00975963" w:rsidP="00975963">
          <w:pPr>
            <w:numPr>
              <w:ilvl w:val="1"/>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PK-12 Concentration students: Every Student Succeeds Act (ESSA)</w:t>
          </w:r>
        </w:p>
        <w:p w14:paraId="0B15AD70" w14:textId="77777777" w:rsidR="00975963" w:rsidRPr="00975963" w:rsidRDefault="00975963" w:rsidP="00975963">
          <w:pPr>
            <w:numPr>
              <w:ilvl w:val="1"/>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 xml:space="preserve">Higher Education Concentration students: Higher Education Opportunity Act </w:t>
          </w:r>
        </w:p>
        <w:p w14:paraId="59AB644C" w14:textId="77777777" w:rsidR="00975963" w:rsidRPr="00975963" w:rsidRDefault="00975963" w:rsidP="00975963">
          <w:pPr>
            <w:numPr>
              <w:ilvl w:val="0"/>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What school site, district or campus-based protocols or administrative leadership are required to comply with the policy?</w:t>
          </w:r>
        </w:p>
        <w:p w14:paraId="1F33A3CF" w14:textId="77777777" w:rsidR="00975963" w:rsidRPr="00975963" w:rsidRDefault="00975963" w:rsidP="00975963">
          <w:pPr>
            <w:numPr>
              <w:ilvl w:val="1"/>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Why is this important?  Explain.</w:t>
          </w:r>
        </w:p>
        <w:p w14:paraId="1B1FFAC4" w14:textId="77777777" w:rsidR="00975963" w:rsidRPr="00975963" w:rsidRDefault="00975963" w:rsidP="00975963">
          <w:pPr>
            <w:numPr>
              <w:ilvl w:val="0"/>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How does your own knowledge of the educational law impact your day-to-day practice?</w:t>
          </w:r>
        </w:p>
        <w:p w14:paraId="34E3FE61" w14:textId="77777777" w:rsidR="00975963" w:rsidRPr="00975963" w:rsidRDefault="00975963" w:rsidP="00975963">
          <w:pPr>
            <w:numPr>
              <w:ilvl w:val="0"/>
              <w:numId w:val="16"/>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What are the challenges to effective implementation (write from a leadership perspective) of law or policy?</w:t>
          </w:r>
        </w:p>
        <w:p w14:paraId="76F96E98" w14:textId="4D2F3363" w:rsidR="00091CC5" w:rsidRDefault="006D3303" w:rsidP="00091CC5"/>
        <w:bookmarkEnd w:id="6" w:displacedByCustomXml="next"/>
      </w:sdtContent>
    </w:sdt>
    <w:p w14:paraId="5A14B554" w14:textId="77777777" w:rsidR="00091CC5" w:rsidRDefault="00091CC5" w:rsidP="00091CC5">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Expectations</w:t>
      </w:r>
    </w:p>
    <w:sdt>
      <w:sdtPr>
        <w:id w:val="-960877131"/>
        <w:placeholder>
          <w:docPart w:val="B1406FFFF6CC4AB7BE823B6EDF2A6F16"/>
        </w:placeholder>
      </w:sdtPr>
      <w:sdtEndPr/>
      <w:sdtContent>
        <w:sdt>
          <w:sdtPr>
            <w:id w:val="2091125072"/>
            <w:placeholder>
              <w:docPart w:val="C1111A8F47B848FB98EAE5BA9E5E25D0"/>
            </w:placeholder>
          </w:sdtPr>
          <w:sdtEndPr/>
          <w:sdtContent>
            <w:p w14:paraId="48B990E9" w14:textId="77777777" w:rsidR="000D1C05" w:rsidRPr="000D1C05" w:rsidRDefault="000D1C05" w:rsidP="000D1C05">
              <w:r w:rsidRPr="000D1C05">
                <w:t>Your paper will be assessed on the following criteria:</w:t>
              </w:r>
            </w:p>
            <w:p w14:paraId="11F910AA" w14:textId="77777777" w:rsidR="000D1C05" w:rsidRPr="000D1C05" w:rsidRDefault="000D1C05" w:rsidP="000D1C05">
              <w:r w:rsidRPr="000D1C05">
                <w:t>Assignment-driven criteria: Demonstrates mastery covering all key elements of the assignment in a substantive way.</w:t>
              </w:r>
            </w:p>
            <w:p w14:paraId="1B011151" w14:textId="77777777" w:rsidR="000D1C05" w:rsidRPr="000D1C05" w:rsidRDefault="000D1C05" w:rsidP="000D1C05">
              <w:r w:rsidRPr="000D1C05">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130215D0" w14:textId="77777777" w:rsidR="000D1C05" w:rsidRPr="000D1C05" w:rsidRDefault="000D1C05" w:rsidP="000D1C05">
              <w:r w:rsidRPr="000D1C05">
                <w:t>Scholarly writing: Demonstrates mastery and proficiency in scholarly written communication to an appropriately specialized audience.</w:t>
              </w:r>
            </w:p>
            <w:p w14:paraId="520B87AE" w14:textId="77777777" w:rsidR="000D1C05" w:rsidRPr="000D1C05" w:rsidRDefault="000D1C05" w:rsidP="000D1C05">
              <w:r w:rsidRPr="000D1C05">
                <w:t>Quality of references and organization: Demonstrates mastery using relevant and quality sources and uses appropriate, relevant, and compelling content to support ideas, and convey understanding of the topic and shape the work.</w:t>
              </w:r>
            </w:p>
            <w:p w14:paraId="1F61041E" w14:textId="77777777" w:rsidR="000D1C05" w:rsidRPr="000D1C05" w:rsidRDefault="000D1C05" w:rsidP="000D1C05">
              <w:r w:rsidRPr="000D1C05">
                <w:t>Citing sources: Demonstrates mastery using in-text citations or sources and properly uses APA format including a full reference list.</w:t>
              </w:r>
            </w:p>
            <w:p w14:paraId="67E7A792" w14:textId="77777777" w:rsidR="000D1C05" w:rsidRPr="000D1C05" w:rsidRDefault="000D1C05" w:rsidP="000D1C05">
              <w:r w:rsidRPr="000D1C05">
                <w:t>Timeliness/Professionalism: Demonstrates excellence in taking responsibility for learning; adhering to the course requirement policies and expectations. Assignment submitted on time or collaborated with professor for an approved extension on due date.</w:t>
              </w:r>
            </w:p>
            <w:p w14:paraId="3D14807A" w14:textId="77777777" w:rsidR="000D1C05" w:rsidRPr="000D1C05" w:rsidRDefault="006D3303" w:rsidP="000D1C05"/>
          </w:sdtContent>
        </w:sdt>
        <w:p w14:paraId="7832F43C" w14:textId="27C12616" w:rsidR="00975963" w:rsidRDefault="00975963" w:rsidP="00975963"/>
        <w:p w14:paraId="677D37F2" w14:textId="59C7D8FB" w:rsidR="00091CC5" w:rsidRDefault="006D3303" w:rsidP="00091CC5"/>
      </w:sdtContent>
    </w:sdt>
    <w:p w14:paraId="49D83659" w14:textId="77777777" w:rsidR="009714BF" w:rsidRDefault="009714BF" w:rsidP="00091CC5"/>
    <w:p w14:paraId="06A9E2B5" w14:textId="77777777" w:rsidR="00D84DC3" w:rsidRDefault="00D84DC3" w:rsidP="00D84DC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E6ADC39" w14:textId="77777777" w:rsidR="00D84DC3" w:rsidRDefault="00D84DC3" w:rsidP="00D84DC3">
      <w:pPr>
        <w:rPr>
          <w:highlight w:val="black"/>
        </w:rPr>
      </w:pPr>
      <w:r>
        <w:rPr>
          <w:highlight w:val="black"/>
        </w:rPr>
        <w:br w:type="page"/>
      </w:r>
    </w:p>
    <w:p w14:paraId="248F3F77" w14:textId="77777777" w:rsidR="00091CC5" w:rsidRDefault="00091CC5" w:rsidP="00AC5DD3">
      <w:pPr>
        <w:pStyle w:val="Heading2"/>
      </w:pPr>
      <w:r>
        <w:lastRenderedPageBreak/>
        <w:t>Module 1 - SLP</w:t>
      </w:r>
    </w:p>
    <w:sdt>
      <w:sdtPr>
        <w:id w:val="-630097196"/>
        <w:placeholder>
          <w:docPart w:val="5B84B9F758C04A2485ECFE5253AC9597"/>
        </w:placeholder>
      </w:sdtPr>
      <w:sdtEndPr/>
      <w:sdtContent>
        <w:p w14:paraId="48B828D7" w14:textId="77777777" w:rsidR="00975963" w:rsidRPr="00975963" w:rsidRDefault="00975963" w:rsidP="00975963">
          <w:pPr>
            <w:spacing w:after="0"/>
            <w:rPr>
              <w:rFonts w:ascii="Calibri" w:eastAsia="Calibri" w:hAnsi="Calibri" w:cs="Times New Roman"/>
              <w:sz w:val="22"/>
            </w:rPr>
          </w:pPr>
          <w:r w:rsidRPr="00975963">
            <w:rPr>
              <w:rFonts w:ascii="Calibri" w:eastAsia="Calibri" w:hAnsi="Calibri" w:cs="Times New Roman"/>
              <w:sz w:val="22"/>
            </w:rPr>
            <w:t>The goal of the Session Long Project (SLP) is to develop a policy brief. You will conduct your own research to develop a policy brief that impacts the field of education and compose a specific section of the policy brief for each SLP assignment.  This assignment will require a significant amount of time dedicated to locating references and research related to the topic of the policy brief. The components are outlined below:</w:t>
          </w:r>
        </w:p>
        <w:p w14:paraId="0FB47BEB" w14:textId="77777777" w:rsidR="00975963" w:rsidRPr="00975963" w:rsidRDefault="00975963" w:rsidP="00975963">
          <w:pPr>
            <w:spacing w:before="0" w:beforeAutospacing="0" w:after="0" w:afterAutospacing="0" w:line="259" w:lineRule="auto"/>
            <w:rPr>
              <w:rFonts w:ascii="Calibri" w:eastAsia="Calibri" w:hAnsi="Calibri" w:cs="Times New Roman"/>
              <w:b/>
              <w:sz w:val="22"/>
            </w:rPr>
          </w:pPr>
          <w:r w:rsidRPr="00975963">
            <w:rPr>
              <w:rFonts w:ascii="Calibri" w:eastAsia="Calibri" w:hAnsi="Calibri" w:cs="Times New Roman"/>
              <w:b/>
              <w:sz w:val="22"/>
            </w:rPr>
            <w:t>SLP 1: Title and Executive Summary</w:t>
          </w:r>
        </w:p>
        <w:p w14:paraId="1A02A88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2: Context of Scope of Problem</w:t>
          </w:r>
        </w:p>
        <w:p w14:paraId="73085227"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3: Policy Alternatives</w:t>
          </w:r>
        </w:p>
        <w:p w14:paraId="21449FD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4: Policy Recommendations</w:t>
          </w:r>
        </w:p>
        <w:p w14:paraId="60B42CA7"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5: Reflection</w:t>
          </w:r>
        </w:p>
        <w:p w14:paraId="7B21FC0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61CF627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You may find online resources about how to write a policy brief that encourages a shorter page length or different format. The assignment for this course is intended to enhance your ability to conduct research and propose a policy action and you will be asked to write a longer brief (4 pages total excluding the reference page). </w:t>
          </w:r>
        </w:p>
        <w:p w14:paraId="6C00CCF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75C4DF5F"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Sample policy briefs can be viewed here on the National Education Policy Center at </w:t>
          </w:r>
          <w:hyperlink r:id="rId18" w:history="1">
            <w:r w:rsidRPr="00975963">
              <w:rPr>
                <w:rFonts w:ascii="Calibri" w:eastAsia="Calibri" w:hAnsi="Calibri" w:cs="Times New Roman"/>
                <w:color w:val="0563C1"/>
                <w:sz w:val="22"/>
                <w:u w:val="single"/>
              </w:rPr>
              <w:t>https://nepc.colorado.edu/publications/policy-briefs</w:t>
            </w:r>
          </w:hyperlink>
          <w:r w:rsidRPr="00975963">
            <w:rPr>
              <w:rFonts w:ascii="Calibri" w:eastAsia="Calibri" w:hAnsi="Calibri" w:cs="Times New Roman"/>
              <w:sz w:val="22"/>
            </w:rPr>
            <w:t xml:space="preserve"> </w:t>
          </w:r>
        </w:p>
        <w:p w14:paraId="1CBA3B3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F7EA8FD"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Websites that may assist you in identifying an issue:</w:t>
          </w:r>
        </w:p>
        <w:p w14:paraId="2925BCFD"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7D00FE7"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National Conference of State Legislators: </w:t>
          </w:r>
          <w:hyperlink r:id="rId19" w:history="1">
            <w:r w:rsidRPr="00975963">
              <w:rPr>
                <w:rFonts w:ascii="Calibri" w:eastAsia="Calibri" w:hAnsi="Calibri" w:cs="Times New Roman"/>
                <w:color w:val="0563C1"/>
                <w:sz w:val="22"/>
                <w:u w:val="single"/>
              </w:rPr>
              <w:t>http://www.ncsl.org/research/education.aspx</w:t>
            </w:r>
          </w:hyperlink>
        </w:p>
        <w:p w14:paraId="3A292551" w14:textId="77777777" w:rsidR="00975963" w:rsidRDefault="00975963" w:rsidP="00975963">
          <w:pPr>
            <w:rPr>
              <w:rFonts w:ascii="Calibri" w:eastAsia="Calibri" w:hAnsi="Calibri" w:cs="Times New Roman"/>
              <w:sz w:val="22"/>
            </w:rPr>
          </w:pPr>
          <w:r w:rsidRPr="00975963">
            <w:rPr>
              <w:rFonts w:ascii="Calibri" w:eastAsia="Calibri" w:hAnsi="Calibri" w:cs="Times New Roman"/>
              <w:sz w:val="22"/>
            </w:rPr>
            <w:t xml:space="preserve">Education Commission of the States: </w:t>
          </w:r>
          <w:hyperlink r:id="rId20" w:history="1">
            <w:r w:rsidRPr="00975963">
              <w:rPr>
                <w:rFonts w:ascii="Calibri" w:eastAsia="Calibri" w:hAnsi="Calibri" w:cs="Times New Roman"/>
                <w:color w:val="0563C1"/>
                <w:sz w:val="22"/>
                <w:u w:val="single"/>
              </w:rPr>
              <w:t>https://www.ecs.org/state-education-policy-watch-list/</w:t>
            </w:r>
          </w:hyperlink>
        </w:p>
        <w:p w14:paraId="57897262"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Compose a 1-page paper the included the following components of the policy brief:</w:t>
          </w:r>
        </w:p>
        <w:p w14:paraId="4EF6114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51011440" w14:textId="77777777" w:rsidR="00975963" w:rsidRPr="00975963" w:rsidRDefault="00975963" w:rsidP="00975963">
          <w:pPr>
            <w:numPr>
              <w:ilvl w:val="0"/>
              <w:numId w:val="17"/>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Title: A strong title that communicates the contents of the brief.</w:t>
          </w:r>
        </w:p>
        <w:p w14:paraId="26827A05" w14:textId="190E2291" w:rsidR="00091CC5" w:rsidRPr="00975963" w:rsidRDefault="00975963" w:rsidP="00975963">
          <w:pPr>
            <w:numPr>
              <w:ilvl w:val="0"/>
              <w:numId w:val="17"/>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Executive Summary: Include an overview of the problem, identify the audience for your policy, who will benefit from a policy change, and the initial proposed policy action (1 page)</w:t>
          </w:r>
        </w:p>
      </w:sdtContent>
    </w:sdt>
    <w:p w14:paraId="768FD7B9" w14:textId="77777777" w:rsidR="00091CC5" w:rsidRDefault="00091CC5" w:rsidP="00091CC5">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SLP Assignment Expectations</w:t>
      </w:r>
    </w:p>
    <w:sdt>
      <w:sdtPr>
        <w:id w:val="-1124918645"/>
        <w:placeholder>
          <w:docPart w:val="0891A8B74603400D85911C44085D4BB5"/>
        </w:placeholder>
      </w:sdtPr>
      <w:sdtEndPr/>
      <w:sdtContent>
        <w:sdt>
          <w:sdtPr>
            <w:rPr>
              <w:rFonts w:asciiTheme="minorHAnsi" w:hAnsiTheme="minorHAnsi" w:cstheme="minorHAnsi"/>
              <w:sz w:val="22"/>
            </w:rPr>
            <w:id w:val="-160154361"/>
            <w:placeholder>
              <w:docPart w:val="B4AB007F69BC4E8C8415C29344E23D4A"/>
            </w:placeholder>
          </w:sdtPr>
          <w:sdtEndPr>
            <w:rPr>
              <w:rFonts w:ascii="Arial" w:hAnsi="Arial" w:cstheme="minorBidi"/>
              <w:sz w:val="24"/>
            </w:rPr>
          </w:sdtEndPr>
          <w:sdtContent>
            <w:p w14:paraId="41DF70C3" w14:textId="77777777" w:rsidR="000D1C05" w:rsidRPr="006607A1" w:rsidRDefault="000D1C05" w:rsidP="000D1C05">
              <w:pPr>
                <w:spacing w:after="0"/>
                <w:rPr>
                  <w:rFonts w:asciiTheme="minorHAnsi" w:hAnsiTheme="minorHAnsi" w:cstheme="minorHAnsi"/>
                  <w:sz w:val="22"/>
                </w:rPr>
              </w:pPr>
              <w:r w:rsidRPr="006607A1">
                <w:rPr>
                  <w:rFonts w:asciiTheme="minorHAnsi" w:hAnsiTheme="minorHAnsi" w:cstheme="minorHAnsi"/>
                  <w:sz w:val="22"/>
                </w:rPr>
                <w:t>Your paper will be assessed on the following criteria:</w:t>
              </w:r>
            </w:p>
            <w:p w14:paraId="33F5C527"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Assignment-driven criteria: Demonstrates mastery covering all key elements of the assignment in a substantive way.</w:t>
              </w:r>
            </w:p>
            <w:p w14:paraId="76993A9D"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6F6A83E1"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lastRenderedPageBreak/>
                <w:t>Scholarly writing: Demonstrates mastery and proficiency in scholarly written communication to an appropriately specialized audience.</w:t>
              </w:r>
            </w:p>
            <w:p w14:paraId="64524FD6"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Quality of references and organization: Demonstrates mastery using relevant and quality sources and uses appropriate, relevant, and compelling content to support ideas, and convey understanding of the topic and shape the work.</w:t>
              </w:r>
            </w:p>
            <w:p w14:paraId="44CDC3BF"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Citing sources: Demonstrates mastery using in-text citations or sources and properly uses APA format including a full reference list.</w:t>
              </w:r>
            </w:p>
            <w:p w14:paraId="24DB4BA8" w14:textId="77777777" w:rsidR="000D1C05" w:rsidRPr="006607A1" w:rsidRDefault="000D1C05" w:rsidP="000D1C05">
              <w:pPr>
                <w:spacing w:before="0" w:beforeAutospacing="0" w:after="0" w:afterAutospacing="0" w:line="259" w:lineRule="auto"/>
                <w:contextualSpacing/>
                <w:rPr>
                  <w:rFonts w:asciiTheme="minorHAnsi" w:eastAsia="Calibri" w:hAnsiTheme="minorHAnsi" w:cstheme="minorHAnsi"/>
                  <w:sz w:val="22"/>
                </w:rPr>
              </w:pPr>
              <w:r w:rsidRPr="006607A1">
                <w:rPr>
                  <w:rFonts w:asciiTheme="minorHAnsi" w:eastAsia="Calibri" w:hAnsiTheme="minorHAnsi" w:cstheme="minorHAnsi"/>
                  <w:sz w:val="22"/>
                </w:rPr>
                <w:t>Timeliness/Professionalism: Demonstrates excellence in taking responsibility for learning; adhering to the course requirement policies and expectations. Assignment submitted on time or collaborated with professor for an approved extension on due date.</w:t>
              </w:r>
            </w:p>
            <w:p w14:paraId="0BF23AA2" w14:textId="77777777" w:rsidR="000D1C05" w:rsidRDefault="006D3303" w:rsidP="000D1C05">
              <w:pPr>
                <w:spacing w:after="0"/>
                <w:contextualSpacing/>
              </w:pPr>
            </w:p>
          </w:sdtContent>
        </w:sdt>
        <w:p w14:paraId="0753C01C" w14:textId="518B2F1B" w:rsidR="00091CC5" w:rsidRDefault="006D3303" w:rsidP="00091CC5"/>
      </w:sdtContent>
    </w:sdt>
    <w:p w14:paraId="32FD94DD" w14:textId="77777777" w:rsidR="00823B8F" w:rsidRDefault="00823B8F" w:rsidP="00091CC5"/>
    <w:p w14:paraId="4544BFF2" w14:textId="77777777" w:rsidR="00823B8F" w:rsidRDefault="00823B8F" w:rsidP="00823B8F">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798482B3" w14:textId="77777777" w:rsidR="00823B8F" w:rsidRDefault="00823B8F">
      <w:r>
        <w:br w:type="page"/>
      </w:r>
    </w:p>
    <w:p w14:paraId="6B96FA6C" w14:textId="77777777" w:rsidR="00492D73" w:rsidRDefault="00492D73" w:rsidP="00492D73">
      <w:pPr>
        <w:pStyle w:val="Heading2"/>
      </w:pPr>
      <w:r>
        <w:lastRenderedPageBreak/>
        <w:t>Module 1 Discussion</w:t>
      </w:r>
    </w:p>
    <w:p w14:paraId="1A11E292" w14:textId="07F2A826" w:rsidR="00492D73" w:rsidRDefault="00492D73" w:rsidP="00492D73">
      <w:r>
        <w:t xml:space="preserve">Discussion 1 title: </w:t>
      </w:r>
      <w:sdt>
        <w:sdtPr>
          <w:id w:val="-255982459"/>
          <w:placeholder>
            <w:docPart w:val="300ABA6E97994CE09FF94AAD2A6137EF"/>
          </w:placeholder>
        </w:sdtPr>
        <w:sdtEndPr/>
        <w:sdtContent>
          <w:r w:rsidR="00975963">
            <w:t>Education Law and Policy Knowledge</w:t>
          </w:r>
        </w:sdtContent>
      </w:sdt>
    </w:p>
    <w:p w14:paraId="3B2DACB8" w14:textId="4DE32F1E" w:rsidR="00492D73" w:rsidRDefault="00492D73" w:rsidP="00492D73">
      <w:r>
        <w:t xml:space="preserve">Discussion 1 text: </w:t>
      </w:r>
      <w:sdt>
        <w:sdtPr>
          <w:id w:val="-2076122894"/>
          <w:placeholder>
            <w:docPart w:val="6A2023B4B5B34DA58A8855C0D74B1D80"/>
          </w:placeholder>
        </w:sdtPr>
        <w:sdtEndPr/>
        <w:sdtContent>
          <w:r w:rsidR="00975963">
            <w:t xml:space="preserve">Discuss how you learn about changes in education law and policy.  What resources are important to you and why? How does this enhance your professional practice and work as an educational leader? Respond to at least 3 classmates. </w:t>
          </w:r>
        </w:sdtContent>
      </w:sdt>
    </w:p>
    <w:p w14:paraId="6247D2BA" w14:textId="77777777" w:rsidR="00492D73" w:rsidRPr="008C2E00" w:rsidRDefault="00492D73" w:rsidP="00492D73">
      <w:pPr>
        <w:rPr>
          <w:rFonts w:asciiTheme="minorHAnsi" w:hAnsiTheme="minorHAnsi"/>
          <w:i/>
          <w:sz w:val="27"/>
          <w:szCs w:val="27"/>
        </w:rPr>
      </w:pPr>
      <w:r w:rsidRPr="008C2E00">
        <w:rPr>
          <w:rFonts w:asciiTheme="minorHAnsi" w:hAnsiTheme="minorHAnsi"/>
          <w:i/>
          <w:sz w:val="27"/>
          <w:szCs w:val="27"/>
        </w:rPr>
        <w:t xml:space="preserve">If </w:t>
      </w:r>
      <w:r w:rsidR="00925516">
        <w:rPr>
          <w:rFonts w:asciiTheme="minorHAnsi" w:hAnsiTheme="minorHAnsi"/>
          <w:i/>
          <w:sz w:val="27"/>
          <w:szCs w:val="27"/>
        </w:rPr>
        <w:t xml:space="preserve">this module </w:t>
      </w:r>
      <w:r w:rsidRPr="008C2E00">
        <w:rPr>
          <w:rFonts w:asciiTheme="minorHAnsi" w:hAnsiTheme="minorHAnsi"/>
          <w:i/>
          <w:sz w:val="27"/>
          <w:szCs w:val="27"/>
        </w:rPr>
        <w:t>has a second discussion, use the boxes below:</w:t>
      </w:r>
    </w:p>
    <w:p w14:paraId="786C1923" w14:textId="77777777" w:rsidR="00492D73" w:rsidRDefault="00492D73" w:rsidP="00492D73">
      <w:r>
        <w:t xml:space="preserve">Additional Discussion 1 title: </w:t>
      </w:r>
      <w:sdt>
        <w:sdtPr>
          <w:id w:val="1433095783"/>
          <w:placeholder>
            <w:docPart w:val="51FA39B7C3844DBC8B8A270D7C49A6DA"/>
          </w:placeholder>
          <w:showingPlcHdr/>
        </w:sdtPr>
        <w:sdtEndPr/>
        <w:sdtContent>
          <w:r w:rsidRPr="008C2E00">
            <w:rPr>
              <w:rStyle w:val="PlaceholderText"/>
              <w:color w:val="FF0000"/>
            </w:rPr>
            <w:t>[Enter Discussion title.]</w:t>
          </w:r>
        </w:sdtContent>
      </w:sdt>
    </w:p>
    <w:p w14:paraId="660D3F4F" w14:textId="77777777" w:rsidR="00492D73" w:rsidRPr="00120260" w:rsidRDefault="00492D73" w:rsidP="00492D73">
      <w:pPr>
        <w:rPr>
          <w:color w:val="FF0000"/>
        </w:rPr>
      </w:pPr>
      <w:r>
        <w:t xml:space="preserve">Additional Discussion 1 text: </w:t>
      </w:r>
      <w:sdt>
        <w:sdtPr>
          <w:id w:val="223809936"/>
          <w:placeholder>
            <w:docPart w:val="376A084E6871423BB6EE130CF403F23A"/>
          </w:placeholder>
          <w:showingPlcHdr/>
        </w:sdtPr>
        <w:sdtEndPr/>
        <w:sdtContent>
          <w:r w:rsidRPr="0089030F">
            <w:rPr>
              <w:rStyle w:val="PlaceholderText"/>
              <w:color w:val="FF0000"/>
            </w:rPr>
            <w:t>[Enter Discussion text.]</w:t>
          </w:r>
        </w:sdtContent>
      </w:sdt>
    </w:p>
    <w:p w14:paraId="2542B39C" w14:textId="77777777" w:rsidR="00492D73" w:rsidRDefault="00492D73" w:rsidP="00492D73"/>
    <w:p w14:paraId="0AF12F75" w14:textId="77777777" w:rsidR="00492D73" w:rsidRDefault="00492D73" w:rsidP="00492D7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1B64F6D" w14:textId="77777777" w:rsidR="00492D73" w:rsidRDefault="00492D73">
      <w:pPr>
        <w:rPr>
          <w:rFonts w:eastAsiaTheme="majorEastAsia" w:cstheme="majorBidi"/>
          <w:b/>
          <w:bCs/>
          <w:color w:val="365F91" w:themeColor="accent1" w:themeShade="BF"/>
          <w:sz w:val="44"/>
          <w:szCs w:val="28"/>
        </w:rPr>
      </w:pPr>
      <w:r>
        <w:br w:type="page"/>
      </w:r>
    </w:p>
    <w:p w14:paraId="2A120415" w14:textId="77777777" w:rsidR="00AC5DD3" w:rsidRPr="00AC5DD3" w:rsidRDefault="00AC5DD3" w:rsidP="00AC5DD3">
      <w:pPr>
        <w:pStyle w:val="Heading1"/>
      </w:pPr>
      <w:r w:rsidRPr="00AC5DD3">
        <w:lastRenderedPageBreak/>
        <w:t>Module 2</w:t>
      </w:r>
    </w:p>
    <w:p w14:paraId="10335A4C" w14:textId="77777777" w:rsidR="00353B72" w:rsidRDefault="00353B72" w:rsidP="00AC5DD3">
      <w:pPr>
        <w:pStyle w:val="Heading2"/>
      </w:pPr>
      <w:r>
        <w:t>Module 2 - Home</w:t>
      </w:r>
    </w:p>
    <w:p w14:paraId="1D1BBFB9"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4C96D2D4" w14:textId="77777777" w:rsidR="0083417A" w:rsidRPr="003B2629" w:rsidRDefault="0083417A" w:rsidP="0083417A">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5122F8D0" w14:textId="77777777" w:rsidR="0083417A" w:rsidRPr="000C7B1E" w:rsidRDefault="0083417A" w:rsidP="000C7B1E">
      <w:pPr>
        <w:numPr>
          <w:ilvl w:val="0"/>
          <w:numId w:val="9"/>
        </w:numPr>
        <w:rPr>
          <w:rFonts w:eastAsia="Times New Roman"/>
        </w:rPr>
      </w:pPr>
      <w:r>
        <w:rPr>
          <w:rFonts w:eastAsia="Times New Roman"/>
        </w:rPr>
        <w:t>Case</w:t>
      </w:r>
    </w:p>
    <w:sdt>
      <w:sdtPr>
        <w:rPr>
          <w:rFonts w:eastAsia="Times New Roman"/>
        </w:rPr>
        <w:id w:val="-824207082"/>
        <w:placeholder>
          <w:docPart w:val="5194A7A037EC4A7DA114358E31220271"/>
        </w:placeholder>
      </w:sdtPr>
      <w:sdtEndPr/>
      <w:sdtContent>
        <w:p w14:paraId="45B02FAF" w14:textId="52AE3221" w:rsidR="000C7B1E" w:rsidRPr="00975963" w:rsidRDefault="00975963" w:rsidP="00975963">
          <w:pPr>
            <w:numPr>
              <w:ilvl w:val="1"/>
              <w:numId w:val="9"/>
            </w:numPr>
            <w:rPr>
              <w:rFonts w:eastAsia="Times New Roman"/>
            </w:rPr>
          </w:pPr>
          <w:r w:rsidRPr="00975963">
            <w:rPr>
              <w:rFonts w:eastAsia="Times New Roman"/>
            </w:rPr>
            <w:t>Analyze key legal cases related to equal protection in education</w:t>
          </w:r>
        </w:p>
      </w:sdtContent>
    </w:sdt>
    <w:p w14:paraId="13222A8A" w14:textId="77777777" w:rsidR="0083417A" w:rsidRPr="000C7B1E" w:rsidRDefault="0083417A" w:rsidP="000C7B1E">
      <w:pPr>
        <w:numPr>
          <w:ilvl w:val="0"/>
          <w:numId w:val="9"/>
        </w:numPr>
        <w:rPr>
          <w:rFonts w:eastAsia="Times New Roman"/>
        </w:rPr>
      </w:pPr>
      <w:r>
        <w:rPr>
          <w:rFonts w:eastAsia="Times New Roman"/>
        </w:rPr>
        <w:t>SLP</w:t>
      </w:r>
    </w:p>
    <w:sdt>
      <w:sdtPr>
        <w:rPr>
          <w:rFonts w:eastAsia="Times New Roman"/>
        </w:rPr>
        <w:id w:val="-87543959"/>
        <w:placeholder>
          <w:docPart w:val="4FE56ECFC9C445A280A948E00765175F"/>
        </w:placeholder>
      </w:sdtPr>
      <w:sdtEndPr/>
      <w:sdtContent>
        <w:p w14:paraId="20C69B12" w14:textId="271D9144" w:rsidR="000C7B1E" w:rsidRPr="00975963" w:rsidRDefault="00975963" w:rsidP="00975963">
          <w:pPr>
            <w:numPr>
              <w:ilvl w:val="1"/>
              <w:numId w:val="9"/>
            </w:numPr>
            <w:rPr>
              <w:rFonts w:eastAsia="Times New Roman"/>
            </w:rPr>
          </w:pPr>
          <w:r w:rsidRPr="00975963">
            <w:rPr>
              <w:rFonts w:eastAsia="Times New Roman"/>
            </w:rPr>
            <w:t>Discuss the scope and content of an issue of equity or access in education</w:t>
          </w:r>
        </w:p>
      </w:sdtContent>
    </w:sdt>
    <w:p w14:paraId="7E37B815" w14:textId="77777777" w:rsidR="0083417A" w:rsidRPr="000C7B1E" w:rsidRDefault="0083417A" w:rsidP="000C7B1E">
      <w:pPr>
        <w:numPr>
          <w:ilvl w:val="0"/>
          <w:numId w:val="9"/>
        </w:numPr>
        <w:rPr>
          <w:rFonts w:eastAsia="Times New Roman"/>
        </w:rPr>
      </w:pPr>
      <w:r>
        <w:rPr>
          <w:rFonts w:eastAsia="Times New Roman"/>
        </w:rPr>
        <w:t xml:space="preserve">Discussion </w:t>
      </w:r>
    </w:p>
    <w:sdt>
      <w:sdtPr>
        <w:rPr>
          <w:rFonts w:eastAsia="Times New Roman"/>
        </w:rPr>
        <w:id w:val="-1193298774"/>
        <w:placeholder>
          <w:docPart w:val="55A6FCEBB20B4C86B30F52BAE8AF23F5"/>
        </w:placeholder>
      </w:sdtPr>
      <w:sdtEndPr/>
      <w:sdtContent>
        <w:p w14:paraId="3A9E06D3" w14:textId="13BF57EC" w:rsidR="000C7B1E" w:rsidRPr="00975963" w:rsidRDefault="00975963" w:rsidP="00975963">
          <w:pPr>
            <w:numPr>
              <w:ilvl w:val="1"/>
              <w:numId w:val="9"/>
            </w:numPr>
            <w:rPr>
              <w:rFonts w:eastAsia="Times New Roman"/>
            </w:rPr>
          </w:pPr>
          <w:r w:rsidRPr="00975963">
            <w:rPr>
              <w:rFonts w:eastAsia="Times New Roman"/>
            </w:rPr>
            <w:t>Discuss an example of an equal protection challenge in education</w:t>
          </w:r>
        </w:p>
      </w:sdtContent>
    </w:sdt>
    <w:p w14:paraId="5B78969B"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Module Overview</w:t>
      </w:r>
    </w:p>
    <w:sdt>
      <w:sdtPr>
        <w:id w:val="1607467571"/>
        <w:placeholder>
          <w:docPart w:val="3538A96AA98140D5BF0576F3A449FDD0"/>
        </w:placeholder>
      </w:sdtPr>
      <w:sdtEndPr/>
      <w:sdtContent>
        <w:p w14:paraId="3C369CDD" w14:textId="1AC81082" w:rsidR="0083417A" w:rsidRDefault="00975963" w:rsidP="0083417A">
          <w:r w:rsidRPr="00FA3A2D">
            <w:t xml:space="preserve">Module 2 will introduce you to the 14th Amendment to the U.S. Constitution and its application to the field of education. Students’ rights and issues of equity in education are a central focus of this module as you study landmark courts cases and critical education statutes. This module should help develop your awareness of some of the history of equal protection as applied to schools while developing your sense of protecting the rights of all students. </w:t>
          </w:r>
        </w:p>
      </w:sdtContent>
    </w:sdt>
    <w:p w14:paraId="162C9AFC" w14:textId="77777777" w:rsidR="00353B72" w:rsidRDefault="00353B72" w:rsidP="00A36BF8"/>
    <w:p w14:paraId="48428113"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A5E9357" w14:textId="77777777" w:rsidR="0083417A" w:rsidRDefault="0083417A" w:rsidP="0083417A">
      <w:pPr>
        <w:rPr>
          <w:highlight w:val="black"/>
        </w:rPr>
      </w:pPr>
      <w:r>
        <w:rPr>
          <w:highlight w:val="black"/>
        </w:rPr>
        <w:br w:type="page"/>
      </w:r>
    </w:p>
    <w:p w14:paraId="5947377D" w14:textId="77777777" w:rsidR="0083417A" w:rsidRDefault="0032157E" w:rsidP="006E7470">
      <w:pPr>
        <w:pStyle w:val="Heading2"/>
      </w:pPr>
      <w:r w:rsidRPr="00AC5DD3">
        <w:lastRenderedPageBreak/>
        <w:t>Module 2 - Background</w:t>
      </w:r>
    </w:p>
    <w:sdt>
      <w:sdtPr>
        <w:id w:val="1954365855"/>
        <w:placeholder>
          <w:docPart w:val="65E3CD6BF05748E4A5D0DECA6DDA8178"/>
        </w:placeholder>
        <w:showingPlcHdr/>
      </w:sdtPr>
      <w:sdtEndPr/>
      <w:sdtContent>
        <w:p w14:paraId="1C2889CF" w14:textId="77777777" w:rsidR="006E7470" w:rsidRDefault="006E7470" w:rsidP="0083417A">
          <w:r w:rsidRPr="006E7470">
            <w:rPr>
              <w:rStyle w:val="PlaceholderText"/>
              <w:color w:val="FF0000"/>
            </w:rPr>
            <w:t>[Insert text (if any) for Background page here.]</w:t>
          </w:r>
        </w:p>
      </w:sdtContent>
    </w:sdt>
    <w:p w14:paraId="5A3B840B"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Required Reading</w:t>
      </w:r>
    </w:p>
    <w:sdt>
      <w:sdtPr>
        <w:id w:val="1951968113"/>
        <w:placeholder>
          <w:docPart w:val="F2A236C20DE841A5819E9D636CD92643"/>
        </w:placeholder>
      </w:sdtPr>
      <w:sdtEndPr/>
      <w:sdtContent>
        <w:p w14:paraId="0A607571" w14:textId="77777777" w:rsidR="00975963" w:rsidRPr="00975963" w:rsidRDefault="00975963" w:rsidP="00975963">
          <w:pPr>
            <w:spacing w:before="0" w:beforeAutospacing="0" w:after="0" w:afterAutospacing="0"/>
            <w:ind w:left="720" w:hanging="720"/>
            <w:rPr>
              <w:rFonts w:ascii="Calibri" w:eastAsia="Calibri" w:hAnsi="Calibri" w:cs="Times New Roman"/>
              <w:sz w:val="22"/>
            </w:rPr>
          </w:pPr>
          <w:r w:rsidRPr="00975963">
            <w:rPr>
              <w:rFonts w:ascii="Calibri" w:eastAsia="Calibri" w:hAnsi="Calibri" w:cs="Times New Roman"/>
              <w:sz w:val="22"/>
            </w:rPr>
            <w:t>Brown v. Board (p. 86-87)</w:t>
          </w:r>
        </w:p>
        <w:p w14:paraId="3186304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Title IX (p. 800-802)</w:t>
          </w:r>
        </w:p>
        <w:p w14:paraId="03F66DBC"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Ainsworth, J. (2013). </w:t>
          </w:r>
          <w:r w:rsidRPr="00975963">
            <w:rPr>
              <w:rFonts w:ascii="Calibri" w:eastAsia="Calibri" w:hAnsi="Calibri" w:cs="Times New Roman"/>
              <w:i/>
              <w:sz w:val="22"/>
            </w:rPr>
            <w:t>Sociology of Education: An A-to-Z Guide</w:t>
          </w:r>
          <w:r w:rsidRPr="00975963">
            <w:rPr>
              <w:rFonts w:ascii="Calibri" w:eastAsia="Calibri" w:hAnsi="Calibri" w:cs="Times New Roman"/>
              <w:sz w:val="22"/>
            </w:rPr>
            <w:t>. Thousand Oaks, California: SAGE Publications, Inc. </w:t>
          </w:r>
        </w:p>
        <w:p w14:paraId="1FDC6E49"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667FA7B5"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Chapter 1: Barriers to Desegregation (p. 15 – 35)</w:t>
          </w:r>
        </w:p>
        <w:p w14:paraId="4A51A5A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Hockett, J. D. (2013). </w:t>
          </w:r>
          <w:r w:rsidRPr="00975963">
            <w:rPr>
              <w:rFonts w:ascii="Calibri" w:eastAsia="Calibri" w:hAnsi="Calibri" w:cs="Times New Roman"/>
              <w:i/>
              <w:sz w:val="22"/>
            </w:rPr>
            <w:t>A Storm Over This Court: Law, Politics, and Supreme Court Decision Making in Brown V. Board of Education</w:t>
          </w:r>
          <w:r w:rsidRPr="00975963">
            <w:rPr>
              <w:rFonts w:ascii="Calibri" w:eastAsia="Calibri" w:hAnsi="Calibri" w:cs="Times New Roman"/>
              <w:sz w:val="22"/>
            </w:rPr>
            <w:t>. Charlottesville, VA: University of Virginia Press. </w:t>
          </w:r>
        </w:p>
        <w:p w14:paraId="394C6B15"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43B4CAB0"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U.S. Department of Education. Education and Title IX (of the Civil Rights Act of 1964). Retrieved from </w:t>
          </w:r>
          <w:hyperlink r:id="rId21" w:tgtFrame="_blank" w:history="1">
            <w:r w:rsidRPr="00975963">
              <w:rPr>
                <w:rFonts w:ascii="Calibri" w:eastAsia="Calibri" w:hAnsi="Calibri" w:cs="Times New Roman"/>
                <w:color w:val="0563C1"/>
                <w:sz w:val="22"/>
                <w:u w:val="single"/>
              </w:rPr>
              <w:t>http://www2.ed.gov/about/offices/list/ocr/docs/hq43e4.html</w:t>
            </w:r>
          </w:hyperlink>
          <w:r w:rsidRPr="00975963">
            <w:rPr>
              <w:rFonts w:ascii="Calibri" w:eastAsia="Calibri" w:hAnsi="Calibri" w:cs="Times New Roman"/>
              <w:sz w:val="22"/>
            </w:rPr>
            <w:t>.</w:t>
          </w:r>
        </w:p>
        <w:p w14:paraId="09D09569"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22009DF6"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Bilingual Education (p. 96-100)</w:t>
          </w:r>
        </w:p>
        <w:p w14:paraId="0CB89E6B"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Lau v. Nichols (p. 510 -512)</w:t>
          </w:r>
        </w:p>
        <w:p w14:paraId="21A21D41"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School Finance (p. 789-794)</w:t>
          </w:r>
        </w:p>
        <w:p w14:paraId="63490ACC"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Serrano v. Priest (p. 812-813)</w:t>
          </w:r>
        </w:p>
        <w:p w14:paraId="04301931"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Hunt, T. C. (2010). </w:t>
          </w:r>
          <w:r w:rsidRPr="00975963">
            <w:rPr>
              <w:rFonts w:ascii="Calibri" w:eastAsia="Calibri" w:hAnsi="Calibri" w:cs="Times New Roman"/>
              <w:i/>
              <w:sz w:val="22"/>
            </w:rPr>
            <w:t>Encyclopedia of Educational Reform and Dissent</w:t>
          </w:r>
          <w:r w:rsidRPr="00975963">
            <w:rPr>
              <w:rFonts w:ascii="Calibri" w:eastAsia="Calibri" w:hAnsi="Calibri" w:cs="Times New Roman"/>
              <w:sz w:val="22"/>
            </w:rPr>
            <w:t>. Thousand Oaks, CA: SAGE Publications, Inc. </w:t>
          </w:r>
        </w:p>
        <w:p w14:paraId="38457C87" w14:textId="1B38E90C" w:rsidR="0083417A" w:rsidRDefault="006D3303" w:rsidP="0083417A"/>
      </w:sdtContent>
    </w:sdt>
    <w:p w14:paraId="5CC71B69"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Optional Reading</w:t>
      </w:r>
    </w:p>
    <w:sdt>
      <w:sdtPr>
        <w:id w:val="1601456516"/>
        <w:placeholder>
          <w:docPart w:val="91FF491B20DF4508837B14205C0F2B7D"/>
        </w:placeholder>
        <w:showingPlcHdr/>
      </w:sdtPr>
      <w:sdtEndPr/>
      <w:sdtContent>
        <w:p w14:paraId="5D737936" w14:textId="77777777" w:rsidR="0083417A" w:rsidRDefault="00616FD2" w:rsidP="0083417A">
          <w:r w:rsidRPr="00616FD2">
            <w:rPr>
              <w:rStyle w:val="PlaceholderText"/>
              <w:color w:val="FF0000"/>
            </w:rPr>
            <w:t>[Place optional reading entries here.]</w:t>
          </w:r>
        </w:p>
      </w:sdtContent>
    </w:sdt>
    <w:p w14:paraId="31FE064D" w14:textId="77777777" w:rsidR="0083417A" w:rsidRDefault="0083417A" w:rsidP="0083417A"/>
    <w:p w14:paraId="79449136" w14:textId="77777777" w:rsidR="0083417A" w:rsidRDefault="0083417A" w:rsidP="0083417A">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5683AB45" w14:textId="77777777" w:rsidR="0083417A" w:rsidRDefault="0083417A" w:rsidP="0083417A">
      <w:r>
        <w:br w:type="page"/>
      </w:r>
    </w:p>
    <w:p w14:paraId="144E4A37" w14:textId="77777777" w:rsidR="00415593" w:rsidRDefault="00415593" w:rsidP="00AC5DD3">
      <w:pPr>
        <w:pStyle w:val="Heading2"/>
      </w:pPr>
      <w:r>
        <w:lastRenderedPageBreak/>
        <w:t>Module 2 - Case</w:t>
      </w:r>
    </w:p>
    <w:p w14:paraId="1A81D2C9"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Overview</w:t>
      </w:r>
    </w:p>
    <w:sdt>
      <w:sdtPr>
        <w:id w:val="-215742384"/>
        <w:placeholder>
          <w:docPart w:val="7DA6E39F55FD49FAB3E0F562B52D9C67"/>
        </w:placeholder>
        <w:showingPlcHdr/>
      </w:sdtPr>
      <w:sdtEndPr/>
      <w:sdtContent>
        <w:p w14:paraId="01802258" w14:textId="77777777" w:rsidR="0083417A" w:rsidRDefault="00810363" w:rsidP="0083417A">
          <w:r w:rsidRPr="00810363">
            <w:rPr>
              <w:rStyle w:val="PlaceholderText"/>
              <w:color w:val="FF0000"/>
            </w:rPr>
            <w:t>[</w:t>
          </w:r>
          <w:r w:rsidR="005A457A">
            <w:rPr>
              <w:rStyle w:val="PlaceholderText"/>
              <w:color w:val="FF0000"/>
            </w:rPr>
            <w:t xml:space="preserve">Assignment Overview is optional. </w:t>
          </w:r>
          <w:r w:rsidRPr="00810363">
            <w:rPr>
              <w:rStyle w:val="PlaceholderText"/>
              <w:color w:val="FF0000"/>
            </w:rPr>
            <w:t xml:space="preserve">Place text </w:t>
          </w:r>
          <w:r w:rsidR="005A457A">
            <w:rPr>
              <w:rStyle w:val="PlaceholderText"/>
              <w:color w:val="FF0000"/>
            </w:rPr>
            <w:t xml:space="preserve">(if any) </w:t>
          </w:r>
          <w:r w:rsidRPr="00810363">
            <w:rPr>
              <w:rStyle w:val="PlaceholderText"/>
              <w:color w:val="FF0000"/>
            </w:rPr>
            <w:t>here.]</w:t>
          </w:r>
        </w:p>
      </w:sdtContent>
    </w:sdt>
    <w:p w14:paraId="2BB23BB9"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Case Assignment</w:t>
      </w:r>
    </w:p>
    <w:sdt>
      <w:sdtPr>
        <w:id w:val="-277034565"/>
        <w:placeholder>
          <w:docPart w:val="2F201B53EF5D4767976264529941B6A2"/>
        </w:placeholder>
      </w:sdtPr>
      <w:sdtEndPr/>
      <w:sdtContent>
        <w:p w14:paraId="4F9AF395" w14:textId="77777777" w:rsidR="00975963" w:rsidRPr="00975963" w:rsidRDefault="00975963" w:rsidP="00975963">
          <w:pPr>
            <w:spacing w:after="0"/>
            <w:ind w:left="720" w:hanging="720"/>
            <w:rPr>
              <w:rFonts w:ascii="Calibri" w:eastAsia="Calibri" w:hAnsi="Calibri" w:cs="Times New Roman"/>
              <w:sz w:val="22"/>
            </w:rPr>
          </w:pPr>
          <w:r w:rsidRPr="00975963">
            <w:rPr>
              <w:rFonts w:ascii="Calibri" w:eastAsia="Calibri" w:hAnsi="Calibri" w:cs="Times New Roman"/>
              <w:sz w:val="22"/>
            </w:rPr>
            <w:t>Your learning objectives:</w:t>
          </w:r>
        </w:p>
        <w:p w14:paraId="067F77F8" w14:textId="77777777" w:rsidR="00975963" w:rsidRPr="00975963" w:rsidRDefault="00975963" w:rsidP="00975963">
          <w:pPr>
            <w:numPr>
              <w:ilvl w:val="0"/>
              <w:numId w:val="19"/>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Discuss the role of the 14</w:t>
          </w:r>
          <w:r w:rsidRPr="00975963">
            <w:rPr>
              <w:rFonts w:ascii="Calibri" w:eastAsia="Calibri" w:hAnsi="Calibri" w:cs="Times New Roman"/>
              <w:sz w:val="22"/>
              <w:vertAlign w:val="superscript"/>
            </w:rPr>
            <w:t>th</w:t>
          </w:r>
          <w:r w:rsidRPr="00975963">
            <w:rPr>
              <w:rFonts w:ascii="Calibri" w:eastAsia="Calibri" w:hAnsi="Calibri" w:cs="Times New Roman"/>
              <w:sz w:val="22"/>
            </w:rPr>
            <w:t xml:space="preserve"> amendment in education</w:t>
          </w:r>
        </w:p>
        <w:p w14:paraId="632A1A97" w14:textId="77777777" w:rsidR="00975963" w:rsidRPr="00975963" w:rsidRDefault="00975963" w:rsidP="00975963">
          <w:pPr>
            <w:numPr>
              <w:ilvl w:val="0"/>
              <w:numId w:val="19"/>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Analyze key legal cases that impact equal protection in education</w:t>
          </w:r>
        </w:p>
        <w:p w14:paraId="614B0738" w14:textId="77777777" w:rsidR="00975963" w:rsidRPr="00975963" w:rsidRDefault="00975963" w:rsidP="00975963">
          <w:pPr>
            <w:numPr>
              <w:ilvl w:val="0"/>
              <w:numId w:val="19"/>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Reflect on how equal protection influences your day-to-day work</w:t>
          </w:r>
        </w:p>
        <w:p w14:paraId="1660CC8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1A943BEE"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Read:</w:t>
          </w:r>
        </w:p>
        <w:p w14:paraId="43CBD2DB"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7D64FAA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Brown v. Board (p. 86-87)</w:t>
          </w:r>
        </w:p>
        <w:p w14:paraId="25F052A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Title IX (p. 800-802)</w:t>
          </w:r>
        </w:p>
        <w:p w14:paraId="0FA07C4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Ainsworth, J. (2013). </w:t>
          </w:r>
          <w:r w:rsidRPr="00975963">
            <w:rPr>
              <w:rFonts w:ascii="Calibri" w:eastAsia="Calibri" w:hAnsi="Calibri" w:cs="Times New Roman"/>
              <w:i/>
              <w:sz w:val="22"/>
            </w:rPr>
            <w:t>Sociology of Education: An A-to-Z Guide</w:t>
          </w:r>
          <w:r w:rsidRPr="00975963">
            <w:rPr>
              <w:rFonts w:ascii="Calibri" w:eastAsia="Calibri" w:hAnsi="Calibri" w:cs="Times New Roman"/>
              <w:sz w:val="22"/>
            </w:rPr>
            <w:t>. Thousand Oaks, California: SAGE Publications, Inc. </w:t>
          </w:r>
        </w:p>
        <w:p w14:paraId="1ACDA4CA"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5E3794C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Chapter 1: Barriers to Desegregation (p. 15 – 35)</w:t>
          </w:r>
        </w:p>
        <w:p w14:paraId="155457E3"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Hockett, J. D. (2013). </w:t>
          </w:r>
          <w:r w:rsidRPr="00975963">
            <w:rPr>
              <w:rFonts w:ascii="Calibri" w:eastAsia="Calibri" w:hAnsi="Calibri" w:cs="Times New Roman"/>
              <w:i/>
              <w:sz w:val="22"/>
            </w:rPr>
            <w:t>A Storm Over This Court: Law, Politics, and Supreme Court Decision Making in Brown V. Board of Education</w:t>
          </w:r>
          <w:r w:rsidRPr="00975963">
            <w:rPr>
              <w:rFonts w:ascii="Calibri" w:eastAsia="Calibri" w:hAnsi="Calibri" w:cs="Times New Roman"/>
              <w:sz w:val="22"/>
            </w:rPr>
            <w:t>. Charlottesville, VA: University of Virginia Press. </w:t>
          </w:r>
        </w:p>
        <w:p w14:paraId="5FBC6A0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5A3C116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U.S. Department of Education. Education and Title IX (of the Civil Rights Act of 1964). Retrieved from </w:t>
          </w:r>
          <w:hyperlink r:id="rId22" w:tgtFrame="_blank" w:history="1">
            <w:r w:rsidRPr="00975963">
              <w:rPr>
                <w:rFonts w:ascii="Calibri" w:eastAsia="Calibri" w:hAnsi="Calibri" w:cs="Times New Roman"/>
                <w:color w:val="0563C1"/>
                <w:sz w:val="22"/>
                <w:u w:val="single"/>
              </w:rPr>
              <w:t>http://www2.ed.gov/about/offices/list/ocr/docs/hq43e4.html</w:t>
            </w:r>
          </w:hyperlink>
          <w:r w:rsidRPr="00975963">
            <w:rPr>
              <w:rFonts w:ascii="Calibri" w:eastAsia="Calibri" w:hAnsi="Calibri" w:cs="Times New Roman"/>
              <w:sz w:val="22"/>
            </w:rPr>
            <w:t>.</w:t>
          </w:r>
        </w:p>
        <w:p w14:paraId="4D73FF6C"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761AA0C2"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Bilingual Education (p. 96-100)</w:t>
          </w:r>
        </w:p>
        <w:p w14:paraId="76961A19"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Lau v. Nichols (p. 510 -512)</w:t>
          </w:r>
        </w:p>
        <w:p w14:paraId="77743960"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School Finance (p. 789-794)</w:t>
          </w:r>
        </w:p>
        <w:p w14:paraId="40CA014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Serrano v. Priest (p. 812-813)</w:t>
          </w:r>
        </w:p>
        <w:p w14:paraId="20A0B05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Hunt, T. C. (2010). </w:t>
          </w:r>
          <w:r w:rsidRPr="00975963">
            <w:rPr>
              <w:rFonts w:ascii="Calibri" w:eastAsia="Calibri" w:hAnsi="Calibri" w:cs="Times New Roman"/>
              <w:i/>
              <w:sz w:val="22"/>
            </w:rPr>
            <w:t>Encyclopedia of Educational Reform and Dissent</w:t>
          </w:r>
          <w:r w:rsidRPr="00975963">
            <w:rPr>
              <w:rFonts w:ascii="Calibri" w:eastAsia="Calibri" w:hAnsi="Calibri" w:cs="Times New Roman"/>
              <w:sz w:val="22"/>
            </w:rPr>
            <w:t>. Thousand Oaks, CA: SAGE Publications, Inc. </w:t>
          </w:r>
        </w:p>
        <w:p w14:paraId="4F9959AF" w14:textId="77777777" w:rsidR="00975963" w:rsidRPr="00975963" w:rsidRDefault="00975963" w:rsidP="00975963">
          <w:pPr>
            <w:spacing w:before="0" w:beforeAutospacing="0" w:after="160" w:afterAutospacing="0" w:line="259" w:lineRule="auto"/>
            <w:rPr>
              <w:rFonts w:ascii="Calibri" w:eastAsia="Calibri" w:hAnsi="Calibri" w:cs="Times New Roman"/>
              <w:sz w:val="22"/>
            </w:rPr>
          </w:pPr>
        </w:p>
        <w:p w14:paraId="4912803D" w14:textId="77777777" w:rsidR="00975963" w:rsidRPr="00975963" w:rsidRDefault="00975963" w:rsidP="00975963">
          <w:pPr>
            <w:spacing w:before="0" w:beforeAutospacing="0" w:after="160" w:afterAutospacing="0" w:line="259" w:lineRule="auto"/>
            <w:rPr>
              <w:rFonts w:ascii="Calibri" w:eastAsia="Calibri" w:hAnsi="Calibri" w:cs="Times New Roman"/>
              <w:sz w:val="22"/>
            </w:rPr>
          </w:pPr>
          <w:r w:rsidRPr="00975963">
            <w:rPr>
              <w:rFonts w:ascii="Calibri" w:eastAsia="Calibri" w:hAnsi="Calibri" w:cs="Times New Roman"/>
              <w:sz w:val="22"/>
            </w:rPr>
            <w:t>Use the readings to write a 3- to 5-page paper that includes the following components:</w:t>
          </w:r>
        </w:p>
        <w:p w14:paraId="65CE930D" w14:textId="77777777" w:rsidR="00975963" w:rsidRPr="00975963" w:rsidRDefault="00975963" w:rsidP="00975963">
          <w:pPr>
            <w:numPr>
              <w:ilvl w:val="0"/>
              <w:numId w:val="18"/>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How have court decisions shaped the law regarding equal protection of students in schools?</w:t>
          </w:r>
        </w:p>
        <w:p w14:paraId="40EC5355" w14:textId="77777777" w:rsidR="00975963" w:rsidRPr="00975963" w:rsidRDefault="00975963" w:rsidP="00975963">
          <w:pPr>
            <w:numPr>
              <w:ilvl w:val="1"/>
              <w:numId w:val="18"/>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Discuss at least three cases or laws from the reading list as you answer this question.</w:t>
          </w:r>
        </w:p>
        <w:p w14:paraId="4545B626" w14:textId="77777777" w:rsidR="00975963" w:rsidRPr="00975963" w:rsidRDefault="00975963" w:rsidP="00975963">
          <w:pPr>
            <w:numPr>
              <w:ilvl w:val="0"/>
              <w:numId w:val="18"/>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Briefly discuss how one of the cases has directly impacted your work as an educator or educational leader.</w:t>
          </w:r>
        </w:p>
        <w:p w14:paraId="6FA9F30F" w14:textId="14490671" w:rsidR="0083417A" w:rsidRDefault="006D3303" w:rsidP="0083417A"/>
      </w:sdtContent>
    </w:sdt>
    <w:p w14:paraId="65DE7D65"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Assignment Expectations</w:t>
      </w:r>
    </w:p>
    <w:sdt>
      <w:sdtPr>
        <w:id w:val="1703971547"/>
        <w:placeholder>
          <w:docPart w:val="1375772EBE684BF0864DF7776BE07196"/>
        </w:placeholder>
      </w:sdtPr>
      <w:sdtEndPr/>
      <w:sdtContent>
        <w:p w14:paraId="3B2A8059" w14:textId="77777777" w:rsidR="000D1C05" w:rsidRPr="000D1C05" w:rsidRDefault="000D1C05" w:rsidP="000D1C05">
          <w:pPr>
            <w:pStyle w:val="NormalWeb"/>
            <w:shd w:val="clear" w:color="auto" w:fill="FAFAFA"/>
            <w:ind w:left="1050" w:right="1050"/>
            <w:rPr>
              <w:rFonts w:eastAsia="Times New Roman" w:cs="Arial"/>
              <w:color w:val="363636"/>
              <w:sz w:val="27"/>
              <w:szCs w:val="27"/>
            </w:rPr>
          </w:pPr>
          <w:r w:rsidRPr="000D1C05">
            <w:rPr>
              <w:rFonts w:eastAsia="Times New Roman" w:cs="Arial"/>
              <w:color w:val="363636"/>
              <w:sz w:val="27"/>
              <w:szCs w:val="27"/>
            </w:rPr>
            <w:t>This assignment is designated as a Signature Assignment to assess the Institutional Learning Outcome (7):</w:t>
          </w:r>
        </w:p>
        <w:p w14:paraId="688AB09E" w14:textId="77777777" w:rsidR="000D1C05" w:rsidRPr="000D1C05" w:rsidRDefault="000D1C05" w:rsidP="000D1C05">
          <w:pPr>
            <w:numPr>
              <w:ilvl w:val="0"/>
              <w:numId w:val="27"/>
            </w:numPr>
            <w:shd w:val="clear" w:color="auto" w:fill="FAFAFA"/>
            <w:spacing w:before="0" w:beforeAutospacing="0" w:after="0" w:afterAutospacing="0" w:line="312" w:lineRule="atLeast"/>
            <w:ind w:left="750" w:right="1050"/>
            <w:rPr>
              <w:rFonts w:eastAsia="Times New Roman" w:cs="Arial"/>
              <w:color w:val="363636"/>
              <w:sz w:val="27"/>
              <w:szCs w:val="27"/>
            </w:rPr>
          </w:pPr>
          <w:r w:rsidRPr="000D1C05">
            <w:rPr>
              <w:rFonts w:eastAsia="Times New Roman" w:cs="Arial"/>
              <w:color w:val="363636"/>
              <w:sz w:val="27"/>
              <w:szCs w:val="27"/>
            </w:rPr>
            <w:t>Function with integrity and make ethical decision in their workplaces and fields of study</w:t>
          </w:r>
        </w:p>
        <w:p w14:paraId="2BA698E2" w14:textId="77777777" w:rsidR="000D1C05" w:rsidRPr="000D1C05" w:rsidRDefault="000D1C05" w:rsidP="000D1C05">
          <w:pPr>
            <w:numPr>
              <w:ilvl w:val="0"/>
              <w:numId w:val="27"/>
            </w:numPr>
            <w:shd w:val="clear" w:color="auto" w:fill="FAFAFA"/>
            <w:spacing w:before="0" w:beforeAutospacing="0" w:after="0" w:afterAutospacing="0" w:line="312" w:lineRule="atLeast"/>
            <w:ind w:left="750" w:right="1050"/>
            <w:rPr>
              <w:rFonts w:eastAsia="Times New Roman" w:cs="Arial"/>
              <w:color w:val="363636"/>
              <w:sz w:val="27"/>
              <w:szCs w:val="27"/>
            </w:rPr>
          </w:pPr>
          <w:r w:rsidRPr="000D1C05">
            <w:rPr>
              <w:rFonts w:eastAsia="Times New Roman" w:cs="Arial"/>
              <w:color w:val="363636"/>
              <w:sz w:val="27"/>
              <w:szCs w:val="27"/>
            </w:rPr>
            <w:t>The rubric for this assignment is modified to accommodate the assessment of ILO 7.</w:t>
          </w:r>
        </w:p>
        <w:p w14:paraId="3143D6C4"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Ethical Self-Awareness - Understanding Different Ethical Perspectives/Concepts</w:t>
          </w:r>
          <w:r w:rsidRPr="000D1C05">
            <w:rPr>
              <w:rFonts w:eastAsia="Times New Roman" w:cs="Arial"/>
              <w:color w:val="363636"/>
              <w:sz w:val="27"/>
              <w:szCs w:val="27"/>
            </w:rPr>
            <w:t>: Student discusses in detail/analyzes both core beliefs and the origins of the core beliefs and discussion has greater depth and clarity. </w:t>
          </w:r>
        </w:p>
        <w:p w14:paraId="1292EDAE"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Different Perspectives - Understanding Different Ethical Perspectives/Concepts:</w:t>
          </w:r>
          <w:r w:rsidRPr="000D1C05">
            <w:rPr>
              <w:rFonts w:eastAsia="Times New Roman" w:cs="Arial"/>
              <w:color w:val="363636"/>
              <w:sz w:val="27"/>
              <w:szCs w:val="27"/>
            </w:rPr>
            <w:t> Student can state the many possibilities in difference of beliefs and work to include all understandings.</w:t>
          </w:r>
        </w:p>
        <w:p w14:paraId="29B4E2D6"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Ethical Issue Recognition: </w:t>
          </w:r>
          <w:r w:rsidRPr="000D1C05">
            <w:rPr>
              <w:rFonts w:eastAsia="Times New Roman" w:cs="Arial"/>
              <w:color w:val="363636"/>
              <w:sz w:val="27"/>
              <w:szCs w:val="27"/>
            </w:rPr>
            <w:t>Student can recognize ethical issues when presented in a complex, multilayered (gray) context AND can recognize cross-relationships among the issues.</w:t>
          </w:r>
        </w:p>
        <w:p w14:paraId="1B6EEF2E"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Application of Ethical Perspectives/Concepts:</w:t>
          </w:r>
          <w:r w:rsidRPr="000D1C05">
            <w:rPr>
              <w:rFonts w:eastAsia="Times New Roman" w:cs="Arial"/>
              <w:color w:val="363636"/>
              <w:sz w:val="27"/>
              <w:szCs w:val="27"/>
            </w:rPr>
            <w:t> Student can independently apply ethical perspectives/concepts to an ethical question, accurately, and is able to consider full implications of the application.</w:t>
          </w:r>
        </w:p>
        <w:p w14:paraId="09DA7D79"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Evaluation of Different Ethical Perspectives/Concepts:</w:t>
          </w:r>
          <w:r w:rsidRPr="000D1C05">
            <w:rPr>
              <w:rFonts w:eastAsia="Times New Roman" w:cs="Arial"/>
              <w:color w:val="363636"/>
              <w:sz w:val="27"/>
              <w:szCs w:val="27"/>
            </w:rPr>
            <w:t> Student states a position and can state the objections to, assumptions and implications of and can reasonably defend against the objections to, assumptions and implications of different ethical perspectives/concepts, and the student's defense is adequate and effective.</w:t>
          </w:r>
        </w:p>
        <w:p w14:paraId="1E0C428E"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Professionalism/Timeliness:</w:t>
          </w:r>
          <w:r w:rsidRPr="000D1C05">
            <w:rPr>
              <w:rFonts w:eastAsia="Times New Roman" w:cs="Arial"/>
              <w:color w:val="363636"/>
              <w:sz w:val="27"/>
              <w:szCs w:val="27"/>
            </w:rPr>
            <w:t xml:space="preserve"> Demonstrates excellence in taking responsibility for learning; adhering to course requirement policies and expectations. Assignment </w:t>
          </w:r>
          <w:r w:rsidRPr="000D1C05">
            <w:rPr>
              <w:rFonts w:eastAsia="Times New Roman" w:cs="Arial"/>
              <w:color w:val="363636"/>
              <w:sz w:val="27"/>
              <w:szCs w:val="27"/>
            </w:rPr>
            <w:lastRenderedPageBreak/>
            <w:t>submitted on time or collaborated with professor for an approved extension on due date.</w:t>
          </w:r>
        </w:p>
        <w:p w14:paraId="237D865A" w14:textId="2B0741E7" w:rsidR="0083417A" w:rsidRDefault="006D3303" w:rsidP="0083417A"/>
      </w:sdtContent>
    </w:sdt>
    <w:p w14:paraId="2197EB6F" w14:textId="77777777" w:rsidR="0083417A" w:rsidRDefault="0083417A" w:rsidP="0083417A"/>
    <w:p w14:paraId="5C2FD8C4"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29BB012" w14:textId="77777777" w:rsidR="0083417A" w:rsidRDefault="0083417A">
      <w:r>
        <w:br w:type="page"/>
      </w:r>
    </w:p>
    <w:p w14:paraId="19BE665A" w14:textId="77777777" w:rsidR="00091CC5" w:rsidRDefault="00091CC5" w:rsidP="00AC5DD3">
      <w:pPr>
        <w:pStyle w:val="Heading2"/>
      </w:pPr>
      <w:r>
        <w:lastRenderedPageBreak/>
        <w:t>Module 2 - SLP</w:t>
      </w:r>
    </w:p>
    <w:sdt>
      <w:sdtPr>
        <w:id w:val="-1262137583"/>
        <w:placeholder>
          <w:docPart w:val="D2A91905361D4D7EB226E01364B6A475"/>
        </w:placeholder>
      </w:sdtPr>
      <w:sdtEndPr/>
      <w:sdtContent>
        <w:p w14:paraId="0E32CD37" w14:textId="77777777" w:rsidR="00975963" w:rsidRPr="00975963" w:rsidRDefault="00975963" w:rsidP="00975963">
          <w:pPr>
            <w:spacing w:after="0"/>
            <w:rPr>
              <w:rFonts w:ascii="Calibri" w:eastAsia="Calibri" w:hAnsi="Calibri" w:cs="Times New Roman"/>
              <w:sz w:val="22"/>
            </w:rPr>
          </w:pPr>
          <w:r w:rsidRPr="00975963">
            <w:rPr>
              <w:rFonts w:ascii="Calibri" w:eastAsia="Calibri" w:hAnsi="Calibri" w:cs="Times New Roman"/>
              <w:sz w:val="22"/>
            </w:rPr>
            <w:t>The goal of the Session Long Project (SLP) is to develop a policy brief. You will conduct your own research to develop a policy brief that impacts the field of education and compose a specific section of the policy brief for each SLP assignment.  This assignment will require a significant amount of time dedicated to locating references and research related to the topic of the policy brief. The components are outlined below:</w:t>
          </w:r>
        </w:p>
        <w:p w14:paraId="262F2E0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1: Title and Executive Summary</w:t>
          </w:r>
        </w:p>
        <w:p w14:paraId="7B056ED3" w14:textId="77777777" w:rsidR="00975963" w:rsidRPr="00975963" w:rsidRDefault="00975963" w:rsidP="00975963">
          <w:pPr>
            <w:spacing w:before="0" w:beforeAutospacing="0" w:after="0" w:afterAutospacing="0" w:line="259" w:lineRule="auto"/>
            <w:rPr>
              <w:rFonts w:ascii="Calibri" w:eastAsia="Calibri" w:hAnsi="Calibri" w:cs="Times New Roman"/>
              <w:b/>
              <w:sz w:val="22"/>
            </w:rPr>
          </w:pPr>
          <w:r w:rsidRPr="00975963">
            <w:rPr>
              <w:rFonts w:ascii="Calibri" w:eastAsia="Calibri" w:hAnsi="Calibri" w:cs="Times New Roman"/>
              <w:b/>
              <w:sz w:val="22"/>
            </w:rPr>
            <w:t>SLP 2: Context of Scope of Problem</w:t>
          </w:r>
        </w:p>
        <w:p w14:paraId="1A797BE8"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3: Policy Alternatives</w:t>
          </w:r>
        </w:p>
        <w:p w14:paraId="41933272"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4: Policy Recommendations</w:t>
          </w:r>
        </w:p>
        <w:p w14:paraId="47031DF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5: Reflection</w:t>
          </w:r>
        </w:p>
        <w:p w14:paraId="5DA1BC2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0BB6D0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You may find online resources about how to write a policy brief that encourages a shorter page length or different format. The assignment for this course is intended to enhance your ability to conduct research and propose a policy action and you will be asked to write a longer brief (4 pages total excluding the reference page). </w:t>
          </w:r>
        </w:p>
        <w:p w14:paraId="51523EA5"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5B3A1402"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Sample policy briefs can be viewed here on the National Education Policy Center at </w:t>
          </w:r>
          <w:hyperlink r:id="rId23" w:history="1">
            <w:r w:rsidRPr="00975963">
              <w:rPr>
                <w:rFonts w:ascii="Calibri" w:eastAsia="Calibri" w:hAnsi="Calibri" w:cs="Times New Roman"/>
                <w:color w:val="0563C1"/>
                <w:sz w:val="22"/>
                <w:u w:val="single"/>
              </w:rPr>
              <w:t>https://nepc.colorado.edu/publications/policy-briefs</w:t>
            </w:r>
          </w:hyperlink>
          <w:r w:rsidRPr="00975963">
            <w:rPr>
              <w:rFonts w:ascii="Calibri" w:eastAsia="Calibri" w:hAnsi="Calibri" w:cs="Times New Roman"/>
              <w:sz w:val="22"/>
            </w:rPr>
            <w:t xml:space="preserve"> </w:t>
          </w:r>
        </w:p>
        <w:p w14:paraId="5E1E894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5485995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Websites that may assist you in identifying an issue:</w:t>
          </w:r>
        </w:p>
        <w:p w14:paraId="2457DCE5"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59C20B91"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National Conference of State Legislators: </w:t>
          </w:r>
          <w:hyperlink r:id="rId24" w:history="1">
            <w:r w:rsidRPr="00975963">
              <w:rPr>
                <w:rFonts w:ascii="Calibri" w:eastAsia="Calibri" w:hAnsi="Calibri" w:cs="Times New Roman"/>
                <w:color w:val="0563C1"/>
                <w:sz w:val="22"/>
                <w:u w:val="single"/>
              </w:rPr>
              <w:t>http://www.ncsl.org/research/education.aspx</w:t>
            </w:r>
          </w:hyperlink>
        </w:p>
        <w:p w14:paraId="0442935E"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Education Commission of the States: </w:t>
          </w:r>
          <w:hyperlink r:id="rId25" w:history="1">
            <w:r w:rsidRPr="00975963">
              <w:rPr>
                <w:rFonts w:ascii="Calibri" w:eastAsia="Calibri" w:hAnsi="Calibri" w:cs="Times New Roman"/>
                <w:color w:val="0563C1"/>
                <w:sz w:val="22"/>
                <w:u w:val="single"/>
              </w:rPr>
              <w:t>https://www.ecs.org/state-education-policy-watch-list/</w:t>
            </w:r>
          </w:hyperlink>
          <w:r w:rsidRPr="00975963">
            <w:rPr>
              <w:rFonts w:ascii="Calibri" w:eastAsia="Calibri" w:hAnsi="Calibri" w:cs="Times New Roman"/>
              <w:sz w:val="22"/>
            </w:rPr>
            <w:t xml:space="preserve"> </w:t>
          </w:r>
        </w:p>
        <w:p w14:paraId="091C40E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1BF1FFB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Incorporate any feedback from your instructor on SLP 1 and compose a 2-page paper the included the following components of the policy brief:</w:t>
          </w:r>
        </w:p>
        <w:p w14:paraId="2DEC9CC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69472AB9"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Title: A strong title that communicates the contents of the brief.</w:t>
          </w:r>
        </w:p>
        <w:p w14:paraId="6A3EF065"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Executive Summary: Include an overview of the problem, identify the audience for your policy, who will benefit from a policy change, and the initial proposed policy action (1 page)</w:t>
          </w:r>
        </w:p>
        <w:p w14:paraId="0B992FD5"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Context or Scope of Problem: This section communicates the importance of the problem and aims to convince the reader of the necessity of policy action (1 page)</w:t>
          </w:r>
        </w:p>
        <w:p w14:paraId="38694CEF" w14:textId="27E119F0" w:rsidR="006E7470" w:rsidRDefault="006D3303" w:rsidP="006E7470"/>
      </w:sdtContent>
    </w:sdt>
    <w:p w14:paraId="3AB9362E" w14:textId="77777777" w:rsidR="0083417A" w:rsidRDefault="006E7470" w:rsidP="006E7470">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 xml:space="preserve"> </w:t>
      </w:r>
      <w:r w:rsidR="0083417A">
        <w:rPr>
          <w:rFonts w:ascii="Arial" w:hAnsi="Arial" w:cs="Arial"/>
          <w:color w:val="005697"/>
          <w:sz w:val="29"/>
          <w:szCs w:val="29"/>
        </w:rPr>
        <w:t>SLP Assignment Expectations</w:t>
      </w:r>
    </w:p>
    <w:sdt>
      <w:sdtPr>
        <w:id w:val="-485636943"/>
        <w:placeholder>
          <w:docPart w:val="F7DDBFFB95B14418989BD1A7EAD7AFCF"/>
        </w:placeholder>
      </w:sdtPr>
      <w:sdtEndPr/>
      <w:sdtContent>
        <w:sdt>
          <w:sdtPr>
            <w:rPr>
              <w:rFonts w:asciiTheme="minorHAnsi" w:hAnsiTheme="minorHAnsi" w:cstheme="minorHAnsi"/>
              <w:sz w:val="22"/>
            </w:rPr>
            <w:id w:val="-1417941427"/>
            <w:placeholder>
              <w:docPart w:val="706E591C97F7453BBDBF7F3620ED7EB0"/>
            </w:placeholder>
          </w:sdtPr>
          <w:sdtEndPr>
            <w:rPr>
              <w:rFonts w:ascii="Arial" w:hAnsi="Arial" w:cstheme="minorBidi"/>
              <w:sz w:val="24"/>
            </w:rPr>
          </w:sdtEndPr>
          <w:sdtContent>
            <w:p w14:paraId="3B226D65" w14:textId="77777777" w:rsidR="000D1C05" w:rsidRPr="006607A1" w:rsidRDefault="000D1C05" w:rsidP="000D1C05">
              <w:pPr>
                <w:spacing w:after="0"/>
                <w:rPr>
                  <w:rFonts w:asciiTheme="minorHAnsi" w:hAnsiTheme="minorHAnsi" w:cstheme="minorHAnsi"/>
                  <w:sz w:val="22"/>
                </w:rPr>
              </w:pPr>
              <w:r w:rsidRPr="006607A1">
                <w:rPr>
                  <w:rFonts w:asciiTheme="minorHAnsi" w:hAnsiTheme="minorHAnsi" w:cstheme="minorHAnsi"/>
                  <w:sz w:val="22"/>
                </w:rPr>
                <w:t>Your paper will be assessed on the following criteria:</w:t>
              </w:r>
            </w:p>
            <w:p w14:paraId="32CB7C35"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lastRenderedPageBreak/>
                <w:t>Assignment-driven criteria: Demonstrates mastery covering all key elements of the assignment in a substantive way.</w:t>
              </w:r>
            </w:p>
            <w:p w14:paraId="4368BFCA"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24928D9D"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Scholarly writing: Demonstrates mastery and proficiency in scholarly written communication to an appropriately specialized audience.</w:t>
              </w:r>
            </w:p>
            <w:p w14:paraId="254F82B9"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Quality of references and organization: Demonstrates mastery using relevant and quality sources and uses appropriate, relevant, and compelling content to support ideas, and convey understanding of the topic and shape the work.</w:t>
              </w:r>
            </w:p>
            <w:p w14:paraId="7656C001"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Citing sources: Demonstrates mastery using in-text citations or sources and properly uses APA format including a full reference list.</w:t>
              </w:r>
            </w:p>
            <w:p w14:paraId="7910ED88" w14:textId="77777777" w:rsidR="000D1C05" w:rsidRPr="006607A1" w:rsidRDefault="000D1C05" w:rsidP="000D1C05">
              <w:pPr>
                <w:spacing w:before="0" w:beforeAutospacing="0" w:after="0" w:afterAutospacing="0" w:line="259" w:lineRule="auto"/>
                <w:contextualSpacing/>
                <w:rPr>
                  <w:rFonts w:asciiTheme="minorHAnsi" w:eastAsia="Calibri" w:hAnsiTheme="minorHAnsi" w:cstheme="minorHAnsi"/>
                  <w:sz w:val="22"/>
                </w:rPr>
              </w:pPr>
              <w:r w:rsidRPr="006607A1">
                <w:rPr>
                  <w:rFonts w:asciiTheme="minorHAnsi" w:eastAsia="Calibri" w:hAnsiTheme="minorHAnsi" w:cstheme="minorHAnsi"/>
                  <w:sz w:val="22"/>
                </w:rPr>
                <w:t>Timeliness/Professionalism: Demonstrates excellence in taking responsibility for learning; adhering to the course requirement policies and expectations. Assignment submitted on time or collaborated with professor for an approved extension on due date.</w:t>
              </w:r>
            </w:p>
            <w:p w14:paraId="19756E53" w14:textId="77777777" w:rsidR="000D1C05" w:rsidRDefault="006D3303" w:rsidP="000D1C05">
              <w:pPr>
                <w:spacing w:after="0"/>
                <w:contextualSpacing/>
              </w:pPr>
            </w:p>
          </w:sdtContent>
        </w:sdt>
        <w:p w14:paraId="6E6055E1" w14:textId="557CA67C" w:rsidR="0083417A" w:rsidRDefault="006D3303" w:rsidP="0083417A"/>
      </w:sdtContent>
    </w:sdt>
    <w:p w14:paraId="00CB8A69" w14:textId="77777777" w:rsidR="0083417A" w:rsidRDefault="0083417A" w:rsidP="0083417A"/>
    <w:p w14:paraId="1B898064"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50F302F" w14:textId="77777777" w:rsidR="0083417A" w:rsidRDefault="0083417A" w:rsidP="0083417A">
      <w:r>
        <w:br w:type="page"/>
      </w:r>
    </w:p>
    <w:p w14:paraId="32B82E5D" w14:textId="77777777" w:rsidR="00492D73" w:rsidRDefault="00492D73" w:rsidP="00492D73">
      <w:pPr>
        <w:pStyle w:val="Heading2"/>
      </w:pPr>
      <w:r>
        <w:lastRenderedPageBreak/>
        <w:t>Module 2 Discussion</w:t>
      </w:r>
    </w:p>
    <w:p w14:paraId="5ED77937" w14:textId="3E6C2C1D" w:rsidR="00492D73" w:rsidRDefault="00492D73" w:rsidP="00492D73">
      <w:r>
        <w:t xml:space="preserve">Discussion 2 title: </w:t>
      </w:r>
      <w:sdt>
        <w:sdtPr>
          <w:id w:val="-1128011809"/>
          <w:placeholder>
            <w:docPart w:val="946D35C43D3B439E841EFA29B290229A"/>
          </w:placeholder>
        </w:sdtPr>
        <w:sdtEndPr/>
        <w:sdtContent>
          <w:r w:rsidR="00975963">
            <w:t>Equal Protection Issue</w:t>
          </w:r>
        </w:sdtContent>
      </w:sdt>
    </w:p>
    <w:p w14:paraId="0B5229DC" w14:textId="69954912" w:rsidR="00492D73" w:rsidRDefault="00492D73" w:rsidP="00492D73">
      <w:r>
        <w:t xml:space="preserve">Discussion 2 text: </w:t>
      </w:r>
      <w:sdt>
        <w:sdtPr>
          <w:id w:val="-1036272395"/>
          <w:placeholder>
            <w:docPart w:val="8C6DCACC2FD740CB80ABC1E7D37FB6A9"/>
          </w:placeholder>
        </w:sdtPr>
        <w:sdtEndPr/>
        <w:sdtContent>
          <w:r w:rsidR="00975963">
            <w:t xml:space="preserve">Discuss an example of how equal protection has been challenged within your school, district, or campus.  What leadership steps were taken to resolve the situation? If a resolution was reached, how did this impact policy or protocol? Respond to at least 3 classmates.  </w:t>
          </w:r>
        </w:sdtContent>
      </w:sdt>
    </w:p>
    <w:p w14:paraId="6A1C83E2" w14:textId="77777777" w:rsidR="00492D73" w:rsidRPr="008C2E00" w:rsidRDefault="00492D73" w:rsidP="00492D73">
      <w:pPr>
        <w:rPr>
          <w:rFonts w:asciiTheme="minorHAnsi" w:hAnsiTheme="minorHAnsi"/>
          <w:i/>
          <w:sz w:val="27"/>
          <w:szCs w:val="27"/>
        </w:rPr>
      </w:pPr>
      <w:r w:rsidRPr="008C2E00">
        <w:rPr>
          <w:rFonts w:asciiTheme="minorHAnsi" w:hAnsiTheme="minorHAnsi"/>
          <w:i/>
          <w:sz w:val="27"/>
          <w:szCs w:val="27"/>
        </w:rPr>
        <w:t xml:space="preserve">If </w:t>
      </w:r>
      <w:r w:rsidR="00925516">
        <w:rPr>
          <w:rFonts w:asciiTheme="minorHAnsi" w:hAnsiTheme="minorHAnsi"/>
          <w:i/>
          <w:sz w:val="27"/>
          <w:szCs w:val="27"/>
        </w:rPr>
        <w:t xml:space="preserve">this module </w:t>
      </w:r>
      <w:r w:rsidRPr="008C2E00">
        <w:rPr>
          <w:rFonts w:asciiTheme="minorHAnsi" w:hAnsiTheme="minorHAnsi"/>
          <w:i/>
          <w:sz w:val="27"/>
          <w:szCs w:val="27"/>
        </w:rPr>
        <w:t>has a second discussion, use the boxes below:</w:t>
      </w:r>
    </w:p>
    <w:p w14:paraId="62FC6052" w14:textId="77777777" w:rsidR="00492D73" w:rsidRDefault="00492D73" w:rsidP="00492D73">
      <w:r>
        <w:t xml:space="preserve">Additional Discussion 2 title: </w:t>
      </w:r>
      <w:sdt>
        <w:sdtPr>
          <w:id w:val="1687252320"/>
          <w:placeholder>
            <w:docPart w:val="3C40D1B2BFB8418A958A3D3343442035"/>
          </w:placeholder>
          <w:showingPlcHdr/>
        </w:sdtPr>
        <w:sdtEndPr/>
        <w:sdtContent>
          <w:r w:rsidRPr="008C2E00">
            <w:rPr>
              <w:rStyle w:val="PlaceholderText"/>
              <w:color w:val="FF0000"/>
            </w:rPr>
            <w:t>[Enter Discussion title.]</w:t>
          </w:r>
        </w:sdtContent>
      </w:sdt>
    </w:p>
    <w:p w14:paraId="07082739" w14:textId="77777777" w:rsidR="00492D73" w:rsidRDefault="00492D73" w:rsidP="00492D73">
      <w:r>
        <w:t xml:space="preserve">Additional Discussion 2 text: </w:t>
      </w:r>
      <w:sdt>
        <w:sdtPr>
          <w:id w:val="-1971742931"/>
          <w:placeholder>
            <w:docPart w:val="F5F52A68E6F44648A9C9C31AE722F71F"/>
          </w:placeholder>
          <w:showingPlcHdr/>
        </w:sdtPr>
        <w:sdtEndPr/>
        <w:sdtContent>
          <w:r w:rsidRPr="008C2E00">
            <w:rPr>
              <w:rStyle w:val="PlaceholderText"/>
              <w:color w:val="FF0000"/>
            </w:rPr>
            <w:t>[Enter Discussion text.]</w:t>
          </w:r>
        </w:sdtContent>
      </w:sdt>
    </w:p>
    <w:p w14:paraId="5ED56BBB" w14:textId="77777777" w:rsidR="00492D73" w:rsidRDefault="00492D73" w:rsidP="00492D73">
      <w:pPr>
        <w:pStyle w:val="NormalWeb"/>
        <w:spacing w:line="312" w:lineRule="atLeast"/>
        <w:ind w:right="1050"/>
        <w:rPr>
          <w:rFonts w:asciiTheme="minorHAnsi" w:hAnsiTheme="minorHAnsi" w:cs="Arial"/>
          <w:i/>
          <w:color w:val="FFFFFF" w:themeColor="background1"/>
          <w:sz w:val="27"/>
          <w:szCs w:val="27"/>
          <w:highlight w:val="black"/>
        </w:rPr>
      </w:pPr>
    </w:p>
    <w:p w14:paraId="3C92BD59" w14:textId="77777777" w:rsidR="00492D73" w:rsidRDefault="00492D73" w:rsidP="00492D7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476E60F" w14:textId="77777777" w:rsidR="00492D73" w:rsidRDefault="00492D73">
      <w:pPr>
        <w:rPr>
          <w:rFonts w:eastAsiaTheme="majorEastAsia" w:cstheme="majorBidi"/>
          <w:b/>
          <w:bCs/>
          <w:color w:val="365F91" w:themeColor="accent1" w:themeShade="BF"/>
          <w:sz w:val="44"/>
          <w:szCs w:val="28"/>
        </w:rPr>
      </w:pPr>
      <w:r>
        <w:br w:type="page"/>
      </w:r>
    </w:p>
    <w:p w14:paraId="4064A86A" w14:textId="77777777" w:rsidR="00AC5DD3" w:rsidRPr="00AC5DD3" w:rsidRDefault="00AC5DD3" w:rsidP="00AC5DD3">
      <w:pPr>
        <w:pStyle w:val="Heading1"/>
      </w:pPr>
      <w:r w:rsidRPr="00AC5DD3">
        <w:lastRenderedPageBreak/>
        <w:t>Module 3</w:t>
      </w:r>
    </w:p>
    <w:p w14:paraId="709DB19D" w14:textId="77777777" w:rsidR="00353B72" w:rsidRDefault="00353B72" w:rsidP="00AC5DD3">
      <w:pPr>
        <w:pStyle w:val="Heading2"/>
      </w:pPr>
      <w:r>
        <w:t>Module 3 - Home</w:t>
      </w:r>
    </w:p>
    <w:p w14:paraId="6CB3BC55"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464D0316" w14:textId="77777777" w:rsidR="0083417A" w:rsidRPr="003B2629" w:rsidRDefault="0083417A" w:rsidP="0083417A">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137C46BA" w14:textId="77777777" w:rsidR="0083417A" w:rsidRPr="00097642" w:rsidRDefault="0083417A" w:rsidP="00097642">
      <w:pPr>
        <w:numPr>
          <w:ilvl w:val="0"/>
          <w:numId w:val="9"/>
        </w:numPr>
        <w:rPr>
          <w:rFonts w:eastAsia="Times New Roman"/>
        </w:rPr>
      </w:pPr>
      <w:r>
        <w:rPr>
          <w:rFonts w:eastAsia="Times New Roman"/>
        </w:rPr>
        <w:t>Case</w:t>
      </w:r>
    </w:p>
    <w:sdt>
      <w:sdtPr>
        <w:rPr>
          <w:rFonts w:eastAsia="Times New Roman"/>
        </w:rPr>
        <w:id w:val="-142045586"/>
        <w:placeholder>
          <w:docPart w:val="183DEF227FBC4E1EBDE817F54DF505EC"/>
        </w:placeholder>
      </w:sdtPr>
      <w:sdtEndPr/>
      <w:sdtContent>
        <w:p w14:paraId="21B1F7FB" w14:textId="41A6DC45" w:rsidR="00097642" w:rsidRPr="00975963" w:rsidRDefault="00975963" w:rsidP="00975963">
          <w:pPr>
            <w:numPr>
              <w:ilvl w:val="1"/>
              <w:numId w:val="9"/>
            </w:numPr>
            <w:rPr>
              <w:rFonts w:eastAsia="Times New Roman"/>
            </w:rPr>
          </w:pPr>
          <w:r w:rsidRPr="00975963">
            <w:rPr>
              <w:rFonts w:eastAsia="Times New Roman"/>
            </w:rPr>
            <w:t xml:space="preserve">Evaluate the intersection of educational law, policy, and leadership on students with disability </w:t>
          </w:r>
        </w:p>
      </w:sdtContent>
    </w:sdt>
    <w:p w14:paraId="43832AAE" w14:textId="77777777" w:rsidR="0083417A" w:rsidRPr="00097642" w:rsidRDefault="0083417A" w:rsidP="00097642">
      <w:pPr>
        <w:numPr>
          <w:ilvl w:val="0"/>
          <w:numId w:val="9"/>
        </w:numPr>
        <w:rPr>
          <w:rFonts w:eastAsia="Times New Roman"/>
        </w:rPr>
      </w:pPr>
      <w:r>
        <w:rPr>
          <w:rFonts w:eastAsia="Times New Roman"/>
        </w:rPr>
        <w:t>SLP</w:t>
      </w:r>
    </w:p>
    <w:sdt>
      <w:sdtPr>
        <w:rPr>
          <w:rFonts w:eastAsia="Times New Roman"/>
        </w:rPr>
        <w:id w:val="283008219"/>
        <w:placeholder>
          <w:docPart w:val="51AC8939D98E4349A1A1CB1D01FA71DD"/>
        </w:placeholder>
      </w:sdtPr>
      <w:sdtEndPr/>
      <w:sdtContent>
        <w:p w14:paraId="1A092E87" w14:textId="30018506" w:rsidR="00097642" w:rsidRPr="00975963" w:rsidRDefault="00975963" w:rsidP="00975963">
          <w:pPr>
            <w:numPr>
              <w:ilvl w:val="1"/>
              <w:numId w:val="9"/>
            </w:numPr>
            <w:rPr>
              <w:rFonts w:eastAsia="Times New Roman"/>
            </w:rPr>
          </w:pPr>
          <w:r w:rsidRPr="00975963">
            <w:rPr>
              <w:rFonts w:eastAsia="Times New Roman"/>
            </w:rPr>
            <w:t>Propose a policy reform to address an issue of equity or access in education</w:t>
          </w:r>
        </w:p>
      </w:sdtContent>
    </w:sdt>
    <w:p w14:paraId="6D4AB84C" w14:textId="77777777" w:rsidR="0083417A" w:rsidRPr="00097642" w:rsidRDefault="0083417A" w:rsidP="00097642">
      <w:pPr>
        <w:numPr>
          <w:ilvl w:val="0"/>
          <w:numId w:val="9"/>
        </w:numPr>
        <w:rPr>
          <w:rFonts w:eastAsia="Times New Roman"/>
        </w:rPr>
      </w:pPr>
      <w:r>
        <w:rPr>
          <w:rFonts w:eastAsia="Times New Roman"/>
        </w:rPr>
        <w:t xml:space="preserve">Discussion </w:t>
      </w:r>
    </w:p>
    <w:sdt>
      <w:sdtPr>
        <w:rPr>
          <w:rFonts w:eastAsia="Times New Roman"/>
        </w:rPr>
        <w:id w:val="-1343778745"/>
        <w:placeholder>
          <w:docPart w:val="8ECC0ED8410F46A4BFFE1E1BC56D9EC2"/>
        </w:placeholder>
      </w:sdtPr>
      <w:sdtEndPr/>
      <w:sdtContent>
        <w:p w14:paraId="668D31D8" w14:textId="54587C39" w:rsidR="00097642" w:rsidRPr="00975963" w:rsidRDefault="00975963" w:rsidP="00975963">
          <w:pPr>
            <w:numPr>
              <w:ilvl w:val="1"/>
              <w:numId w:val="9"/>
            </w:numPr>
            <w:rPr>
              <w:rFonts w:eastAsia="Times New Roman"/>
            </w:rPr>
          </w:pPr>
          <w:r w:rsidRPr="00975963">
            <w:rPr>
              <w:rFonts w:eastAsia="Times New Roman"/>
            </w:rPr>
            <w:t xml:space="preserve">Discuss the leadership challenges in providing adequate support for students with disabilities </w:t>
          </w:r>
        </w:p>
      </w:sdtContent>
    </w:sdt>
    <w:p w14:paraId="51BE1D95"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Module Overview</w:t>
      </w:r>
    </w:p>
    <w:sdt>
      <w:sdtPr>
        <w:id w:val="-1641573531"/>
        <w:placeholder>
          <w:docPart w:val="3F4CAB6E0A3542AEB27E161A9F400A67"/>
        </w:placeholder>
      </w:sdtPr>
      <w:sdtEndPr/>
      <w:sdtContent>
        <w:p w14:paraId="63FB073C" w14:textId="7462F934" w:rsidR="00975963" w:rsidRPr="00FA3A2D" w:rsidRDefault="00975963" w:rsidP="00975963">
          <w:r w:rsidRPr="00FA3A2D">
            <w:t xml:space="preserve">Module </w:t>
          </w:r>
          <w:r>
            <w:t>3</w:t>
          </w:r>
          <w:r w:rsidRPr="00FA3A2D">
            <w:t xml:space="preserve"> will </w:t>
          </w:r>
          <w:r>
            <w:t>reinforce</w:t>
          </w:r>
          <w:r w:rsidRPr="00FA3A2D">
            <w:t xml:space="preserve"> the </w:t>
          </w:r>
          <w:r>
            <w:t xml:space="preserve">application of the </w:t>
          </w:r>
          <w:r w:rsidRPr="00FA3A2D">
            <w:t>14th Amendment to the U.S. Constitution to the field of education</w:t>
          </w:r>
          <w:r>
            <w:t xml:space="preserve"> as it relates to students with disabilities</w:t>
          </w:r>
          <w:r w:rsidRPr="00FA3A2D">
            <w:t xml:space="preserve">. This module should help develop your awareness of </w:t>
          </w:r>
          <w:r>
            <w:t>how schools and campuses address the needs of students with disabilities</w:t>
          </w:r>
          <w:r w:rsidRPr="00FA3A2D">
            <w:t xml:space="preserve">. </w:t>
          </w:r>
        </w:p>
        <w:p w14:paraId="0581CF79" w14:textId="334B13ED" w:rsidR="0083417A" w:rsidRDefault="006D3303" w:rsidP="0083417A"/>
      </w:sdtContent>
    </w:sdt>
    <w:p w14:paraId="60010F79" w14:textId="77777777" w:rsidR="0083417A" w:rsidRDefault="0083417A" w:rsidP="0083417A"/>
    <w:p w14:paraId="23BB8FD7"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D8A00BF" w14:textId="77777777" w:rsidR="0083417A" w:rsidRDefault="0083417A" w:rsidP="0083417A">
      <w:pPr>
        <w:rPr>
          <w:highlight w:val="black"/>
        </w:rPr>
      </w:pPr>
      <w:r>
        <w:rPr>
          <w:highlight w:val="black"/>
        </w:rPr>
        <w:br w:type="page"/>
      </w:r>
    </w:p>
    <w:p w14:paraId="624B90D4" w14:textId="77777777" w:rsidR="0083417A" w:rsidRDefault="0032157E" w:rsidP="00BE5171">
      <w:pPr>
        <w:pStyle w:val="Heading2"/>
      </w:pPr>
      <w:r>
        <w:lastRenderedPageBreak/>
        <w:t>Module 3 - Background</w:t>
      </w:r>
    </w:p>
    <w:sdt>
      <w:sdtPr>
        <w:id w:val="2141909523"/>
        <w:placeholder>
          <w:docPart w:val="BEDE785F29D0419598E35201F4B33A92"/>
        </w:placeholder>
        <w:showingPlcHdr/>
      </w:sdtPr>
      <w:sdtEndPr/>
      <w:sdtContent>
        <w:p w14:paraId="07FFEF28" w14:textId="77777777" w:rsidR="00BE5171" w:rsidRDefault="00BE5171" w:rsidP="0083417A">
          <w:r w:rsidRPr="00BE5171">
            <w:rPr>
              <w:rStyle w:val="PlaceholderText"/>
              <w:color w:val="FF0000"/>
            </w:rPr>
            <w:t>[Insert text (if any) for Background page here.]</w:t>
          </w:r>
        </w:p>
      </w:sdtContent>
    </w:sdt>
    <w:p w14:paraId="008698B8"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Required Reading</w:t>
      </w:r>
    </w:p>
    <w:sdt>
      <w:sdtPr>
        <w:id w:val="1119485215"/>
        <w:placeholder>
          <w:docPart w:val="E836FB549D164EB4BD9C2FAF9C9BE652"/>
        </w:placeholder>
      </w:sdtPr>
      <w:sdtEndPr/>
      <w:sdtContent>
        <w:p w14:paraId="53701F41" w14:textId="77777777" w:rsidR="00975963" w:rsidRPr="00975963" w:rsidRDefault="00975963" w:rsidP="00975963">
          <w:pPr>
            <w:spacing w:before="0" w:beforeAutospacing="0" w:after="0" w:afterAutospacing="0"/>
            <w:ind w:left="720" w:hanging="720"/>
            <w:rPr>
              <w:rFonts w:ascii="Calibri" w:eastAsia="Calibri" w:hAnsi="Calibri" w:cs="Times New Roman"/>
              <w:sz w:val="22"/>
            </w:rPr>
          </w:pPr>
          <w:r w:rsidRPr="00975963">
            <w:rPr>
              <w:rFonts w:ascii="Calibri" w:eastAsia="Calibri" w:hAnsi="Calibri" w:cs="Times New Roman"/>
              <w:sz w:val="22"/>
            </w:rPr>
            <w:t>All students read:</w:t>
          </w:r>
        </w:p>
        <w:p w14:paraId="0F6BCFAA"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Chapter 12: Inclusion in K-12 and Higher Education (p. 294-306) in:</w:t>
          </w:r>
        </w:p>
        <w:p w14:paraId="360A7870"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Kanter, A. S., &amp; </w:t>
          </w:r>
          <w:proofErr w:type="spellStart"/>
          <w:r w:rsidRPr="00975963">
            <w:rPr>
              <w:rFonts w:ascii="Calibri" w:eastAsia="Calibri" w:hAnsi="Calibri" w:cs="Times New Roman"/>
              <w:sz w:val="22"/>
            </w:rPr>
            <w:t>Ferri</w:t>
          </w:r>
          <w:proofErr w:type="spellEnd"/>
          <w:r w:rsidRPr="00975963">
            <w:rPr>
              <w:rFonts w:ascii="Calibri" w:eastAsia="Calibri" w:hAnsi="Calibri" w:cs="Times New Roman"/>
              <w:sz w:val="22"/>
            </w:rPr>
            <w:t>, B. A. (2013). </w:t>
          </w:r>
          <w:r w:rsidRPr="00975963">
            <w:rPr>
              <w:rFonts w:ascii="Calibri" w:eastAsia="Calibri" w:hAnsi="Calibri" w:cs="Times New Roman"/>
              <w:i/>
              <w:sz w:val="22"/>
            </w:rPr>
            <w:t>Righting Educational Wrongs: Disability Studies in Law and Education</w:t>
          </w:r>
          <w:r w:rsidRPr="00975963">
            <w:rPr>
              <w:rFonts w:ascii="Calibri" w:eastAsia="Calibri" w:hAnsi="Calibri" w:cs="Times New Roman"/>
              <w:sz w:val="22"/>
            </w:rPr>
            <w:t> (Vol. First edition). Syracuse, New York: Syracuse University Press. </w:t>
          </w:r>
        </w:p>
        <w:p w14:paraId="4ABB25B2"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08A202AC"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U.S. Department of Education, Disability Discrimination Frequently Asked Questions. Retrieved from </w:t>
          </w:r>
          <w:hyperlink r:id="rId26" w:history="1">
            <w:r w:rsidRPr="00975963">
              <w:rPr>
                <w:rFonts w:ascii="Calibri" w:eastAsia="Calibri" w:hAnsi="Calibri" w:cs="Times New Roman"/>
                <w:color w:val="0563C1"/>
                <w:sz w:val="22"/>
                <w:u w:val="single"/>
              </w:rPr>
              <w:t>https://www2.ed.gov/about/offices/list/ocr/frontpage/faq/disability.html</w:t>
            </w:r>
          </w:hyperlink>
          <w:r w:rsidRPr="00975963">
            <w:rPr>
              <w:rFonts w:ascii="Calibri" w:eastAsia="Calibri" w:hAnsi="Calibri" w:cs="Times New Roman"/>
              <w:sz w:val="22"/>
            </w:rPr>
            <w:t xml:space="preserve"> </w:t>
          </w:r>
        </w:p>
        <w:p w14:paraId="4A4D2E44"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0DF4BFD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PK12 Leadership students read:</w:t>
          </w:r>
        </w:p>
        <w:p w14:paraId="0171875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Chapter 7: Are School Boards Adequately Meeting the IDEA’s Requirement of Providing a Free Appropriate Public Education for all Students with Disabilities? (p. 108-126) in:</w:t>
          </w:r>
        </w:p>
        <w:p w14:paraId="7B619FFE"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Russo, C. J. (2012). </w:t>
          </w:r>
          <w:r w:rsidRPr="00975963">
            <w:rPr>
              <w:rFonts w:ascii="Calibri" w:eastAsia="Calibri" w:hAnsi="Calibri" w:cs="Times New Roman"/>
              <w:i/>
              <w:sz w:val="22"/>
            </w:rPr>
            <w:t>School Law</w:t>
          </w:r>
          <w:r w:rsidRPr="00975963">
            <w:rPr>
              <w:rFonts w:ascii="Calibri" w:eastAsia="Calibri" w:hAnsi="Calibri" w:cs="Times New Roman"/>
              <w:sz w:val="22"/>
            </w:rPr>
            <w:t>. Thousand Oaks, Calif: SAGE Publications, Inc. </w:t>
          </w:r>
        </w:p>
        <w:p w14:paraId="6B43C47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21D5E679"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Higher Education Leadership students read:</w:t>
          </w:r>
        </w:p>
        <w:p w14:paraId="25F77B90"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Chapter 2: Higher Education and Disability: Education Needs a Coordinated Approach to Improve its </w:t>
          </w:r>
        </w:p>
        <w:p w14:paraId="224C015B"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Assistance to Schools in Supporting Students (p. 55-90) in:</w:t>
          </w:r>
          <w:r w:rsidRPr="00975963">
            <w:rPr>
              <w:rFonts w:ascii="Calibri" w:eastAsia="Calibri" w:hAnsi="Calibri" w:cs="Times New Roman"/>
              <w:sz w:val="22"/>
            </w:rPr>
            <w:br/>
            <w:t xml:space="preserve">Guthrie, L. E. (2014). </w:t>
          </w:r>
          <w:r w:rsidRPr="00975963">
            <w:rPr>
              <w:rFonts w:ascii="Calibri" w:eastAsia="Calibri" w:hAnsi="Calibri" w:cs="Times New Roman"/>
              <w:i/>
              <w:sz w:val="22"/>
            </w:rPr>
            <w:t>Postsecondary Students with Disabilities: Assessments of Federal Support and Transition Assistance</w:t>
          </w:r>
          <w:r w:rsidRPr="00975963">
            <w:rPr>
              <w:rFonts w:ascii="Calibri" w:eastAsia="Calibri" w:hAnsi="Calibri" w:cs="Times New Roman"/>
              <w:sz w:val="22"/>
            </w:rPr>
            <w:t>. Hauppauge, New York: Nova Science Publishers, Inc.</w:t>
          </w:r>
        </w:p>
        <w:p w14:paraId="469D6D63" w14:textId="1C8D99DE" w:rsidR="0083417A" w:rsidRDefault="006D3303" w:rsidP="0083417A"/>
      </w:sdtContent>
    </w:sdt>
    <w:p w14:paraId="207A3EB1"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Optional Reading</w:t>
      </w:r>
    </w:p>
    <w:sdt>
      <w:sdtPr>
        <w:id w:val="972945532"/>
        <w:placeholder>
          <w:docPart w:val="D4F52A0716EB421284F6057B2F89DCC4"/>
        </w:placeholder>
        <w:showingPlcHdr/>
      </w:sdtPr>
      <w:sdtEndPr/>
      <w:sdtContent>
        <w:p w14:paraId="0CC3D56F" w14:textId="77777777" w:rsidR="0083417A" w:rsidRDefault="00FD4038" w:rsidP="0083417A">
          <w:r w:rsidRPr="00FD4038">
            <w:rPr>
              <w:rStyle w:val="PlaceholderText"/>
              <w:color w:val="FF0000"/>
            </w:rPr>
            <w:t>[Place required reading entries here.]</w:t>
          </w:r>
        </w:p>
      </w:sdtContent>
    </w:sdt>
    <w:p w14:paraId="4FDFC197" w14:textId="77777777" w:rsidR="0083417A" w:rsidRDefault="0083417A" w:rsidP="0083417A"/>
    <w:p w14:paraId="56129585" w14:textId="77777777" w:rsidR="0083417A" w:rsidRDefault="0083417A" w:rsidP="0083417A">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21FEFD17" w14:textId="77777777" w:rsidR="0083417A" w:rsidRDefault="0083417A" w:rsidP="0083417A">
      <w:r>
        <w:br w:type="page"/>
      </w:r>
    </w:p>
    <w:p w14:paraId="4E4012CD" w14:textId="77777777" w:rsidR="00415593" w:rsidRPr="00AC5DD3" w:rsidRDefault="00415593" w:rsidP="00AC5DD3">
      <w:pPr>
        <w:pStyle w:val="Heading2"/>
      </w:pPr>
      <w:r>
        <w:lastRenderedPageBreak/>
        <w:t>Module 3 - Case</w:t>
      </w:r>
    </w:p>
    <w:p w14:paraId="0B1E2C33"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Overview</w:t>
      </w:r>
    </w:p>
    <w:sdt>
      <w:sdtPr>
        <w:id w:val="-1296213047"/>
        <w:placeholder>
          <w:docPart w:val="C97C20E221E74986BEA1D2CF82407B01"/>
        </w:placeholder>
        <w:showingPlcHdr/>
      </w:sdtPr>
      <w:sdtEndPr/>
      <w:sdtContent>
        <w:p w14:paraId="1F925F52" w14:textId="77777777" w:rsidR="0083417A" w:rsidRDefault="00810363" w:rsidP="0083417A">
          <w:r w:rsidRPr="00810363">
            <w:rPr>
              <w:rStyle w:val="PlaceholderText"/>
              <w:color w:val="FF0000"/>
            </w:rPr>
            <w:t>[</w:t>
          </w:r>
          <w:r w:rsidR="00925516">
            <w:rPr>
              <w:rStyle w:val="PlaceholderText"/>
              <w:color w:val="FF0000"/>
            </w:rPr>
            <w:t xml:space="preserve">Assignment Overview is optional. </w:t>
          </w:r>
          <w:r w:rsidRPr="00810363">
            <w:rPr>
              <w:rStyle w:val="PlaceholderText"/>
              <w:color w:val="FF0000"/>
            </w:rPr>
            <w:t xml:space="preserve">Place text </w:t>
          </w:r>
          <w:r w:rsidR="00925516">
            <w:rPr>
              <w:rStyle w:val="PlaceholderText"/>
              <w:color w:val="FF0000"/>
            </w:rPr>
            <w:t xml:space="preserve">(if any) </w:t>
          </w:r>
          <w:r w:rsidRPr="00810363">
            <w:rPr>
              <w:rStyle w:val="PlaceholderText"/>
              <w:color w:val="FF0000"/>
            </w:rPr>
            <w:t>here.]</w:t>
          </w:r>
        </w:p>
      </w:sdtContent>
    </w:sdt>
    <w:p w14:paraId="4D5F8882"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Case Assignment</w:t>
      </w:r>
    </w:p>
    <w:sdt>
      <w:sdtPr>
        <w:id w:val="-1362120789"/>
        <w:placeholder>
          <w:docPart w:val="D8CA4E10EC2342DB94D94F574D9073CC"/>
        </w:placeholder>
      </w:sdtPr>
      <w:sdtEndPr/>
      <w:sdtContent>
        <w:p w14:paraId="1AE177B8" w14:textId="77777777" w:rsidR="00975963" w:rsidRPr="00975963" w:rsidRDefault="00975963" w:rsidP="00975963">
          <w:pPr>
            <w:spacing w:after="0"/>
            <w:ind w:left="720" w:hanging="720"/>
            <w:rPr>
              <w:rFonts w:ascii="Calibri" w:eastAsia="Calibri" w:hAnsi="Calibri" w:cs="Times New Roman"/>
              <w:sz w:val="22"/>
            </w:rPr>
          </w:pPr>
          <w:r w:rsidRPr="00975963">
            <w:rPr>
              <w:rFonts w:ascii="Calibri" w:eastAsia="Calibri" w:hAnsi="Calibri" w:cs="Times New Roman"/>
              <w:sz w:val="22"/>
            </w:rPr>
            <w:t>Your learning objectives:</w:t>
          </w:r>
        </w:p>
        <w:p w14:paraId="56BAA103" w14:textId="77777777" w:rsidR="00975963" w:rsidRPr="00975963" w:rsidRDefault="00975963" w:rsidP="00975963">
          <w:pPr>
            <w:numPr>
              <w:ilvl w:val="0"/>
              <w:numId w:val="14"/>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Analyze the role of leadership in providing adequate resources for students with disabilities</w:t>
          </w:r>
        </w:p>
        <w:p w14:paraId="50BFE1C1" w14:textId="77777777" w:rsidR="00975963" w:rsidRPr="00975963" w:rsidRDefault="00975963" w:rsidP="00975963">
          <w:pPr>
            <w:numPr>
              <w:ilvl w:val="0"/>
              <w:numId w:val="14"/>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 xml:space="preserve">Examine the impact of school or campus support systems on access for students with disabilities </w:t>
          </w:r>
        </w:p>
        <w:p w14:paraId="6C449801"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1E8857F9"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Read:</w:t>
          </w:r>
        </w:p>
        <w:p w14:paraId="6FA3BDCD"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77B55336"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All students read:</w:t>
          </w:r>
        </w:p>
        <w:p w14:paraId="024634A2"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Chapter 12: Inclusion in K-12 and Higher Education (p. 294-306) in:</w:t>
          </w:r>
        </w:p>
        <w:p w14:paraId="5A5DE19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Kanter, A. S., &amp; </w:t>
          </w:r>
          <w:proofErr w:type="spellStart"/>
          <w:r w:rsidRPr="00975963">
            <w:rPr>
              <w:rFonts w:ascii="Calibri" w:eastAsia="Calibri" w:hAnsi="Calibri" w:cs="Times New Roman"/>
              <w:sz w:val="22"/>
            </w:rPr>
            <w:t>Ferri</w:t>
          </w:r>
          <w:proofErr w:type="spellEnd"/>
          <w:r w:rsidRPr="00975963">
            <w:rPr>
              <w:rFonts w:ascii="Calibri" w:eastAsia="Calibri" w:hAnsi="Calibri" w:cs="Times New Roman"/>
              <w:sz w:val="22"/>
            </w:rPr>
            <w:t>, B. A. (2013). </w:t>
          </w:r>
          <w:r w:rsidRPr="00975963">
            <w:rPr>
              <w:rFonts w:ascii="Calibri" w:eastAsia="Calibri" w:hAnsi="Calibri" w:cs="Times New Roman"/>
              <w:i/>
              <w:sz w:val="22"/>
            </w:rPr>
            <w:t>Righting Educational Wrongs: Disability Studies in Law and Education</w:t>
          </w:r>
          <w:r w:rsidRPr="00975963">
            <w:rPr>
              <w:rFonts w:ascii="Calibri" w:eastAsia="Calibri" w:hAnsi="Calibri" w:cs="Times New Roman"/>
              <w:sz w:val="22"/>
            </w:rPr>
            <w:t> (Vol. First edition). Syracuse, New York: Syracuse University Press. </w:t>
          </w:r>
        </w:p>
        <w:p w14:paraId="5EA5887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0F726B06"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U.S. Department of Education, Disability Discrimination Frequently Asked Questions. Retrieved from </w:t>
          </w:r>
          <w:hyperlink r:id="rId27" w:history="1">
            <w:r w:rsidRPr="00975963">
              <w:rPr>
                <w:rFonts w:ascii="Calibri" w:eastAsia="Calibri" w:hAnsi="Calibri" w:cs="Times New Roman"/>
                <w:color w:val="0563C1"/>
                <w:sz w:val="22"/>
                <w:u w:val="single"/>
              </w:rPr>
              <w:t>https://www2.ed.gov/about/offices/list/ocr/frontpage/faq/disability.html</w:t>
            </w:r>
          </w:hyperlink>
          <w:r w:rsidRPr="00975963">
            <w:rPr>
              <w:rFonts w:ascii="Calibri" w:eastAsia="Calibri" w:hAnsi="Calibri" w:cs="Times New Roman"/>
              <w:sz w:val="22"/>
            </w:rPr>
            <w:t xml:space="preserve"> </w:t>
          </w:r>
        </w:p>
        <w:p w14:paraId="33807476"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62009DF2"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PK12 Leadership students read:</w:t>
          </w:r>
        </w:p>
        <w:p w14:paraId="4CB826E7"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Chapter 7: Are School Boards Adequately Meeting the IDEA’s Requirement of Providing a Free Appropriate Public Education for all Students with Disabilities? (p. 108-126) in:</w:t>
          </w:r>
        </w:p>
        <w:p w14:paraId="4FB94B87"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Russo, C. J. (2012). </w:t>
          </w:r>
          <w:r w:rsidRPr="00975963">
            <w:rPr>
              <w:rFonts w:ascii="Calibri" w:eastAsia="Calibri" w:hAnsi="Calibri" w:cs="Times New Roman"/>
              <w:i/>
              <w:sz w:val="22"/>
            </w:rPr>
            <w:t>School Law</w:t>
          </w:r>
          <w:r w:rsidRPr="00975963">
            <w:rPr>
              <w:rFonts w:ascii="Calibri" w:eastAsia="Calibri" w:hAnsi="Calibri" w:cs="Times New Roman"/>
              <w:sz w:val="22"/>
            </w:rPr>
            <w:t>. Thousand Oaks, Calif: SAGE Publications, Inc. </w:t>
          </w:r>
        </w:p>
        <w:p w14:paraId="12934B32" w14:textId="77777777" w:rsidR="00975963" w:rsidRPr="00975963" w:rsidRDefault="00975963" w:rsidP="00975963">
          <w:pPr>
            <w:spacing w:before="0" w:beforeAutospacing="0" w:after="160" w:afterAutospacing="0" w:line="259" w:lineRule="auto"/>
            <w:ind w:left="720" w:hanging="720"/>
            <w:rPr>
              <w:rFonts w:ascii="Calibri" w:eastAsia="Calibri" w:hAnsi="Calibri" w:cs="Times New Roman"/>
              <w:sz w:val="22"/>
            </w:rPr>
          </w:pPr>
        </w:p>
        <w:p w14:paraId="37B865C7"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Higher Education Leadership students read:</w:t>
          </w:r>
        </w:p>
        <w:p w14:paraId="38254801"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 xml:space="preserve">Chapter 2: Higher Education and Disability: Education Needs a Coordinated Approach to Improve its </w:t>
          </w:r>
        </w:p>
        <w:p w14:paraId="0948177F"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r w:rsidRPr="00975963">
            <w:rPr>
              <w:rFonts w:ascii="Calibri" w:eastAsia="Calibri" w:hAnsi="Calibri" w:cs="Times New Roman"/>
              <w:sz w:val="22"/>
            </w:rPr>
            <w:t>Assistance to Schools in Supporting Students (p. 55-90) in:</w:t>
          </w:r>
          <w:r w:rsidRPr="00975963">
            <w:rPr>
              <w:rFonts w:ascii="Calibri" w:eastAsia="Calibri" w:hAnsi="Calibri" w:cs="Times New Roman"/>
              <w:sz w:val="22"/>
            </w:rPr>
            <w:br/>
            <w:t xml:space="preserve">Guthrie, L. E. (2014). </w:t>
          </w:r>
          <w:r w:rsidRPr="00975963">
            <w:rPr>
              <w:rFonts w:ascii="Calibri" w:eastAsia="Calibri" w:hAnsi="Calibri" w:cs="Times New Roman"/>
              <w:i/>
              <w:sz w:val="22"/>
            </w:rPr>
            <w:t>Postsecondary Students with Disabilities: Assessments of Federal Support and Transition Assistance</w:t>
          </w:r>
          <w:r w:rsidRPr="00975963">
            <w:rPr>
              <w:rFonts w:ascii="Calibri" w:eastAsia="Calibri" w:hAnsi="Calibri" w:cs="Times New Roman"/>
              <w:sz w:val="22"/>
            </w:rPr>
            <w:t>. Hauppauge, New York: Nova Science Publishers, Inc.</w:t>
          </w:r>
        </w:p>
        <w:p w14:paraId="2DBA2167" w14:textId="77777777" w:rsidR="00975963" w:rsidRPr="00975963" w:rsidRDefault="00975963" w:rsidP="00975963">
          <w:pPr>
            <w:spacing w:before="0" w:beforeAutospacing="0" w:after="0" w:afterAutospacing="0" w:line="259" w:lineRule="auto"/>
            <w:ind w:left="720" w:hanging="720"/>
            <w:rPr>
              <w:rFonts w:ascii="Calibri" w:eastAsia="Calibri" w:hAnsi="Calibri" w:cs="Times New Roman"/>
              <w:sz w:val="22"/>
            </w:rPr>
          </w:pPr>
        </w:p>
        <w:p w14:paraId="58A04415" w14:textId="77777777" w:rsidR="00975963" w:rsidRPr="00975963" w:rsidRDefault="00975963" w:rsidP="00975963">
          <w:pPr>
            <w:spacing w:before="0" w:beforeAutospacing="0" w:after="160" w:afterAutospacing="0" w:line="259" w:lineRule="auto"/>
            <w:rPr>
              <w:rFonts w:ascii="Calibri" w:eastAsia="Calibri" w:hAnsi="Calibri" w:cs="Times New Roman"/>
              <w:sz w:val="22"/>
            </w:rPr>
          </w:pPr>
          <w:r w:rsidRPr="00975963">
            <w:rPr>
              <w:rFonts w:ascii="Calibri" w:eastAsia="Calibri" w:hAnsi="Calibri" w:cs="Times New Roman"/>
              <w:sz w:val="22"/>
            </w:rPr>
            <w:t>Use the readings to write a 3- to 5-page paper that includes the following components:</w:t>
          </w:r>
        </w:p>
        <w:p w14:paraId="1760C767" w14:textId="77777777" w:rsidR="00975963" w:rsidRPr="00975963" w:rsidRDefault="00975963" w:rsidP="00975963">
          <w:pPr>
            <w:numPr>
              <w:ilvl w:val="0"/>
              <w:numId w:val="21"/>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 xml:space="preserve">How does educational law and policy impact resources to support students with disabilities? </w:t>
          </w:r>
        </w:p>
        <w:p w14:paraId="76CE71DD" w14:textId="77777777" w:rsidR="00975963" w:rsidRPr="00975963" w:rsidRDefault="00975963" w:rsidP="00975963">
          <w:pPr>
            <w:numPr>
              <w:ilvl w:val="1"/>
              <w:numId w:val="21"/>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What is required from leadership to ensure that students with disabilities have access to education?</w:t>
          </w:r>
        </w:p>
        <w:p w14:paraId="68F31502" w14:textId="77777777" w:rsidR="00975963" w:rsidRPr="00975963" w:rsidRDefault="00975963" w:rsidP="00975963">
          <w:pPr>
            <w:numPr>
              <w:ilvl w:val="1"/>
              <w:numId w:val="21"/>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What protocols or services are in place at your work site that demonstrate how your site complies with educational law and policy?</w:t>
          </w:r>
        </w:p>
        <w:p w14:paraId="5079D2F4" w14:textId="77777777" w:rsidR="00975963" w:rsidRPr="00975963" w:rsidRDefault="00975963" w:rsidP="00975963">
          <w:pPr>
            <w:numPr>
              <w:ilvl w:val="0"/>
              <w:numId w:val="21"/>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t>Discuss a leadership challenges that may impact adequate resources for students with disabilities</w:t>
          </w:r>
        </w:p>
        <w:p w14:paraId="6504B426" w14:textId="1F3203A8" w:rsidR="0083417A" w:rsidRPr="00975963" w:rsidRDefault="00975963" w:rsidP="0083417A">
          <w:pPr>
            <w:numPr>
              <w:ilvl w:val="1"/>
              <w:numId w:val="21"/>
            </w:numPr>
            <w:spacing w:before="0" w:beforeAutospacing="0" w:after="160" w:afterAutospacing="0" w:line="259" w:lineRule="auto"/>
            <w:contextualSpacing/>
            <w:rPr>
              <w:rFonts w:ascii="Calibri" w:eastAsia="Calibri" w:hAnsi="Calibri" w:cs="Times New Roman"/>
              <w:sz w:val="22"/>
            </w:rPr>
          </w:pPr>
          <w:r w:rsidRPr="00975963">
            <w:rPr>
              <w:rFonts w:ascii="Calibri" w:eastAsia="Calibri" w:hAnsi="Calibri" w:cs="Times New Roman"/>
              <w:sz w:val="22"/>
            </w:rPr>
            <w:lastRenderedPageBreak/>
            <w:t>Why is it important to address these challenges?</w:t>
          </w:r>
        </w:p>
      </w:sdtContent>
    </w:sdt>
    <w:p w14:paraId="007FF63E"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Expectations</w:t>
      </w:r>
    </w:p>
    <w:sdt>
      <w:sdtPr>
        <w:id w:val="-1474741071"/>
        <w:placeholder>
          <w:docPart w:val="CF36AAD8049E46FFBC62C96E05C05C6B"/>
        </w:placeholder>
      </w:sdtPr>
      <w:sdtEndPr/>
      <w:sdtContent>
        <w:sdt>
          <w:sdtPr>
            <w:id w:val="1860233441"/>
            <w:placeholder>
              <w:docPart w:val="2E6FDE5D45984B33A676A9278C98D985"/>
            </w:placeholder>
          </w:sdtPr>
          <w:sdtEndPr/>
          <w:sdtContent>
            <w:p w14:paraId="36C297E8" w14:textId="77777777" w:rsidR="000D1C05" w:rsidRPr="000D1C05" w:rsidRDefault="000D1C05" w:rsidP="000D1C05">
              <w:r w:rsidRPr="000D1C05">
                <w:t>Your paper will be assessed on the following criteria:</w:t>
              </w:r>
            </w:p>
            <w:p w14:paraId="624A68A2" w14:textId="77777777" w:rsidR="000D1C05" w:rsidRPr="000D1C05" w:rsidRDefault="000D1C05" w:rsidP="000D1C05">
              <w:r w:rsidRPr="000D1C05">
                <w:t>Assignment-driven criteria: Demonstrates mastery covering all key elements of the assignment in a substantive way.</w:t>
              </w:r>
            </w:p>
            <w:p w14:paraId="5B9D0862" w14:textId="77777777" w:rsidR="000D1C05" w:rsidRPr="000D1C05" w:rsidRDefault="000D1C05" w:rsidP="000D1C05">
              <w:r w:rsidRPr="000D1C05">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32578945" w14:textId="77777777" w:rsidR="000D1C05" w:rsidRPr="000D1C05" w:rsidRDefault="000D1C05" w:rsidP="000D1C05">
              <w:r w:rsidRPr="000D1C05">
                <w:t>Scholarly writing: Demonstrates mastery and proficiency in scholarly written communication to an appropriately specialized audience.</w:t>
              </w:r>
            </w:p>
            <w:p w14:paraId="6339E498" w14:textId="77777777" w:rsidR="000D1C05" w:rsidRPr="000D1C05" w:rsidRDefault="000D1C05" w:rsidP="000D1C05">
              <w:r w:rsidRPr="000D1C05">
                <w:t>Quality of references and organization: Demonstrates mastery using relevant and quality sources and uses appropriate, relevant, and compelling content to support ideas, and convey understanding of the topic and shape the work.</w:t>
              </w:r>
            </w:p>
            <w:p w14:paraId="3F0394D4" w14:textId="77777777" w:rsidR="000D1C05" w:rsidRPr="000D1C05" w:rsidRDefault="000D1C05" w:rsidP="000D1C05">
              <w:r w:rsidRPr="000D1C05">
                <w:t>Citing sources: Demonstrates mastery using in-text citations or sources and properly uses APA format including a full reference list.</w:t>
              </w:r>
            </w:p>
            <w:p w14:paraId="07715B4A" w14:textId="77777777" w:rsidR="000D1C05" w:rsidRPr="000D1C05" w:rsidRDefault="000D1C05" w:rsidP="000D1C05">
              <w:r w:rsidRPr="000D1C05">
                <w:t>Timeliness/Professionalism: Demonstrates excellence in taking responsibility for learning; adhering to the course requirement policies and expectations. Assignment submitted on time or collaborated with professor for an approved extension on due date.</w:t>
              </w:r>
            </w:p>
            <w:p w14:paraId="22C7EA4B" w14:textId="77777777" w:rsidR="000D1C05" w:rsidRPr="000D1C05" w:rsidRDefault="006D3303" w:rsidP="000D1C05"/>
          </w:sdtContent>
        </w:sdt>
        <w:p w14:paraId="4816533B" w14:textId="039046BC" w:rsidR="0083417A" w:rsidRDefault="006D3303" w:rsidP="0083417A"/>
      </w:sdtContent>
    </w:sdt>
    <w:p w14:paraId="1B83ECCF" w14:textId="77777777" w:rsidR="0083417A" w:rsidRDefault="0083417A" w:rsidP="0083417A"/>
    <w:p w14:paraId="2F206F22"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A542C18" w14:textId="77777777" w:rsidR="0083417A" w:rsidRDefault="0083417A" w:rsidP="0083417A">
      <w:r>
        <w:br w:type="page"/>
      </w:r>
    </w:p>
    <w:p w14:paraId="5A2C45CC" w14:textId="77777777" w:rsidR="00091CC5" w:rsidRDefault="00091CC5" w:rsidP="00AC5DD3">
      <w:pPr>
        <w:pStyle w:val="Heading2"/>
      </w:pPr>
      <w:r>
        <w:lastRenderedPageBreak/>
        <w:t>Module 3 - SLP</w:t>
      </w:r>
    </w:p>
    <w:sdt>
      <w:sdtPr>
        <w:id w:val="-23873276"/>
        <w:placeholder>
          <w:docPart w:val="F5ED57FBBB31454DA2AD1A94309D0927"/>
        </w:placeholder>
      </w:sdtPr>
      <w:sdtEndPr/>
      <w:sdtContent>
        <w:p w14:paraId="03EC3694" w14:textId="77777777" w:rsidR="00975963" w:rsidRPr="00975963" w:rsidRDefault="00975963" w:rsidP="00975963">
          <w:pPr>
            <w:spacing w:after="0"/>
            <w:rPr>
              <w:rFonts w:ascii="Calibri" w:eastAsia="Calibri" w:hAnsi="Calibri" w:cs="Times New Roman"/>
              <w:sz w:val="22"/>
            </w:rPr>
          </w:pPr>
          <w:r w:rsidRPr="00975963">
            <w:rPr>
              <w:rFonts w:ascii="Calibri" w:eastAsia="Calibri" w:hAnsi="Calibri" w:cs="Times New Roman"/>
              <w:sz w:val="22"/>
            </w:rPr>
            <w:t>The goal of the Session Long Project (SLP) is to develop a policy brief. You will conduct your own research to develop a policy brief that impacts the field of education and compose a specific section of the policy brief for each SLP assignment.  This assignment will require a significant amount of time dedicated to locating references and research related to the topic of the policy brief. The components are outlined below:</w:t>
          </w:r>
        </w:p>
        <w:p w14:paraId="67DDCF4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1: Title and Executive Summary</w:t>
          </w:r>
        </w:p>
        <w:p w14:paraId="43661B1B"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2: Context of Scope of Problem</w:t>
          </w:r>
        </w:p>
        <w:p w14:paraId="3F2AB0C0" w14:textId="77777777" w:rsidR="00975963" w:rsidRPr="00975963" w:rsidRDefault="00975963" w:rsidP="00975963">
          <w:pPr>
            <w:spacing w:before="0" w:beforeAutospacing="0" w:after="0" w:afterAutospacing="0" w:line="259" w:lineRule="auto"/>
            <w:rPr>
              <w:rFonts w:ascii="Calibri" w:eastAsia="Calibri" w:hAnsi="Calibri" w:cs="Times New Roman"/>
              <w:b/>
              <w:sz w:val="22"/>
            </w:rPr>
          </w:pPr>
          <w:r w:rsidRPr="00975963">
            <w:rPr>
              <w:rFonts w:ascii="Calibri" w:eastAsia="Calibri" w:hAnsi="Calibri" w:cs="Times New Roman"/>
              <w:b/>
              <w:sz w:val="22"/>
            </w:rPr>
            <w:t>SLP 3: Policy Alternatives</w:t>
          </w:r>
        </w:p>
        <w:p w14:paraId="63CB9CB3"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4: Policy Recommendations</w:t>
          </w:r>
        </w:p>
        <w:p w14:paraId="15476EE6"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SLP 5: Reflection</w:t>
          </w:r>
        </w:p>
        <w:p w14:paraId="7076284C"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7FF4D508"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You may find online resources about how to write a policy brief that encourages a shorter page length or different format. The assignment for this course is intended to enhance your ability to conduct research and propose a policy action and you will be asked to write a longer brief (4 pages total excluding the reference page). </w:t>
          </w:r>
        </w:p>
        <w:p w14:paraId="6E9D839F"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2BCF645F"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 xml:space="preserve">Sample policy briefs can be viewed here on the National Education Policy Center at </w:t>
          </w:r>
          <w:hyperlink r:id="rId28" w:history="1">
            <w:r w:rsidRPr="00975963">
              <w:rPr>
                <w:rFonts w:ascii="Calibri" w:eastAsia="Calibri" w:hAnsi="Calibri" w:cs="Times New Roman"/>
                <w:color w:val="0563C1"/>
                <w:sz w:val="22"/>
                <w:u w:val="single"/>
              </w:rPr>
              <w:t>https://nepc.colorado.edu/publications/policy-briefs</w:t>
            </w:r>
          </w:hyperlink>
          <w:r w:rsidRPr="00975963">
            <w:rPr>
              <w:rFonts w:ascii="Calibri" w:eastAsia="Calibri" w:hAnsi="Calibri" w:cs="Times New Roman"/>
              <w:sz w:val="22"/>
            </w:rPr>
            <w:t xml:space="preserve"> </w:t>
          </w:r>
        </w:p>
        <w:p w14:paraId="4E4A62DB"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16BF5D4D"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r w:rsidRPr="00975963">
            <w:rPr>
              <w:rFonts w:ascii="Calibri" w:eastAsia="Calibri" w:hAnsi="Calibri" w:cs="Times New Roman"/>
              <w:sz w:val="22"/>
            </w:rPr>
            <w:t>Incorporate any feedback from your instructor on SLP 2 and compose a 3-page paper the included the following components of the policy brief:</w:t>
          </w:r>
        </w:p>
        <w:p w14:paraId="466B2279" w14:textId="77777777" w:rsidR="00975963" w:rsidRPr="00975963" w:rsidRDefault="00975963" w:rsidP="00975963">
          <w:pPr>
            <w:spacing w:before="0" w:beforeAutospacing="0" w:after="0" w:afterAutospacing="0" w:line="259" w:lineRule="auto"/>
            <w:rPr>
              <w:rFonts w:ascii="Calibri" w:eastAsia="Calibri" w:hAnsi="Calibri" w:cs="Times New Roman"/>
              <w:sz w:val="22"/>
            </w:rPr>
          </w:pPr>
        </w:p>
        <w:p w14:paraId="17164B16"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Title: A strong title that communicates the contents of the brief.</w:t>
          </w:r>
        </w:p>
        <w:p w14:paraId="4D4B3746"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Executive Summary: Include an overview of the problem, identify the audience for your policy, who will benefit from a policy change, and the initial proposed policy action (1 page)</w:t>
          </w:r>
        </w:p>
        <w:p w14:paraId="59945FAE"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Context or Scope of Problem: This section communicates the importance of the problem and aims to convince the reader of the necessity of policy action (1 page)</w:t>
          </w:r>
        </w:p>
        <w:p w14:paraId="2C277B97" w14:textId="77777777" w:rsidR="00975963" w:rsidRPr="00975963" w:rsidRDefault="00975963" w:rsidP="00975963">
          <w:pPr>
            <w:numPr>
              <w:ilvl w:val="0"/>
              <w:numId w:val="20"/>
            </w:numPr>
            <w:spacing w:before="0" w:beforeAutospacing="0" w:after="0" w:afterAutospacing="0" w:line="259" w:lineRule="auto"/>
            <w:contextualSpacing/>
            <w:rPr>
              <w:rFonts w:ascii="Calibri" w:eastAsia="Calibri" w:hAnsi="Calibri" w:cs="Times New Roman"/>
              <w:sz w:val="22"/>
            </w:rPr>
          </w:pPr>
          <w:r w:rsidRPr="00975963">
            <w:rPr>
              <w:rFonts w:ascii="Calibri" w:eastAsia="Calibri" w:hAnsi="Calibri" w:cs="Times New Roman"/>
              <w:sz w:val="22"/>
            </w:rPr>
            <w:t>Policy Alternatives: This section discusses the current policy approach and explains proposed options. It should be fair, accurate, and supported by research.  Your goal is to convince the reader why the policy action proposed in the brief is the most desirable (1 page)</w:t>
          </w:r>
        </w:p>
        <w:p w14:paraId="6F7E7BF9" w14:textId="034A9BEE" w:rsidR="0083417A" w:rsidRDefault="006D3303" w:rsidP="0083417A"/>
      </w:sdtContent>
    </w:sdt>
    <w:p w14:paraId="6266E9A1"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SLP Assignment Expectations</w:t>
      </w:r>
    </w:p>
    <w:sdt>
      <w:sdtPr>
        <w:id w:val="-653682977"/>
        <w:placeholder>
          <w:docPart w:val="7026D67EE02940B89C21BBEB786A3B8B"/>
        </w:placeholder>
      </w:sdtPr>
      <w:sdtEndPr/>
      <w:sdtContent>
        <w:sdt>
          <w:sdtPr>
            <w:rPr>
              <w:rFonts w:asciiTheme="minorHAnsi" w:hAnsiTheme="minorHAnsi" w:cstheme="minorHAnsi"/>
              <w:sz w:val="22"/>
            </w:rPr>
            <w:id w:val="-493953261"/>
            <w:placeholder>
              <w:docPart w:val="BB405287626C42AEAE7D25D727443D5D"/>
            </w:placeholder>
          </w:sdtPr>
          <w:sdtEndPr>
            <w:rPr>
              <w:rFonts w:ascii="Arial" w:hAnsi="Arial" w:cstheme="minorBidi"/>
              <w:sz w:val="24"/>
            </w:rPr>
          </w:sdtEndPr>
          <w:sdtContent>
            <w:p w14:paraId="1C0E84D0" w14:textId="77777777" w:rsidR="000D1C05" w:rsidRPr="006607A1" w:rsidRDefault="000D1C05" w:rsidP="000D1C05">
              <w:pPr>
                <w:spacing w:after="0"/>
                <w:rPr>
                  <w:rFonts w:asciiTheme="minorHAnsi" w:hAnsiTheme="minorHAnsi" w:cstheme="minorHAnsi"/>
                  <w:sz w:val="22"/>
                </w:rPr>
              </w:pPr>
              <w:r w:rsidRPr="006607A1">
                <w:rPr>
                  <w:rFonts w:asciiTheme="minorHAnsi" w:hAnsiTheme="minorHAnsi" w:cstheme="minorHAnsi"/>
                  <w:sz w:val="22"/>
                </w:rPr>
                <w:t>Your paper will be assessed on the following criteria:</w:t>
              </w:r>
            </w:p>
            <w:p w14:paraId="7409ECF6"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Assignment-driven criteria: Demonstrates mastery covering all key elements of the assignment in a substantive way.</w:t>
              </w:r>
            </w:p>
            <w:p w14:paraId="3BD48B8F"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lastRenderedPageBreak/>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63FABFE5"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Scholarly writing: Demonstrates mastery and proficiency in scholarly written communication to an appropriately specialized audience.</w:t>
              </w:r>
            </w:p>
            <w:p w14:paraId="25A090F4"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Quality of references and organization: Demonstrates mastery using relevant and quality sources and uses appropriate, relevant, and compelling content to support ideas, and convey understanding of the topic and shape the work.</w:t>
              </w:r>
            </w:p>
            <w:p w14:paraId="1BE5B589"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Citing sources: Demonstrates mastery using in-text citations or sources and properly uses APA format including a full reference list.</w:t>
              </w:r>
            </w:p>
            <w:p w14:paraId="56721AE4" w14:textId="77777777" w:rsidR="000D1C05" w:rsidRPr="006607A1" w:rsidRDefault="000D1C05" w:rsidP="000D1C05">
              <w:pPr>
                <w:spacing w:before="0" w:beforeAutospacing="0" w:after="0" w:afterAutospacing="0" w:line="259" w:lineRule="auto"/>
                <w:contextualSpacing/>
                <w:rPr>
                  <w:rFonts w:asciiTheme="minorHAnsi" w:eastAsia="Calibri" w:hAnsiTheme="minorHAnsi" w:cstheme="minorHAnsi"/>
                  <w:sz w:val="22"/>
                </w:rPr>
              </w:pPr>
              <w:r w:rsidRPr="006607A1">
                <w:rPr>
                  <w:rFonts w:asciiTheme="minorHAnsi" w:eastAsia="Calibri" w:hAnsiTheme="minorHAnsi" w:cstheme="minorHAnsi"/>
                  <w:sz w:val="22"/>
                </w:rPr>
                <w:t>Timeliness/Professionalism: Demonstrates excellence in taking responsibility for learning; adhering to the course requirement policies and expectations. Assignment submitted on time or collaborated with professor for an approved extension on due date.</w:t>
              </w:r>
            </w:p>
            <w:p w14:paraId="727E79A9" w14:textId="77777777" w:rsidR="000D1C05" w:rsidRDefault="006D3303" w:rsidP="000D1C05">
              <w:pPr>
                <w:spacing w:after="0"/>
                <w:contextualSpacing/>
              </w:pPr>
            </w:p>
          </w:sdtContent>
        </w:sdt>
        <w:p w14:paraId="211DAE2A" w14:textId="006D043B" w:rsidR="0083417A" w:rsidRDefault="006D3303" w:rsidP="0083417A"/>
      </w:sdtContent>
    </w:sdt>
    <w:p w14:paraId="0AAF5196" w14:textId="77777777" w:rsidR="0083417A" w:rsidRDefault="0083417A" w:rsidP="0083417A"/>
    <w:p w14:paraId="02D9902F"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F7D0063" w14:textId="77777777" w:rsidR="009F4C6B" w:rsidRDefault="0083417A" w:rsidP="009F4C6B">
      <w:pPr>
        <w:pStyle w:val="Heading2"/>
      </w:pPr>
      <w:r>
        <w:br w:type="page"/>
      </w:r>
      <w:r w:rsidR="009F4C6B">
        <w:lastRenderedPageBreak/>
        <w:t>Module 3 Discussion</w:t>
      </w:r>
    </w:p>
    <w:p w14:paraId="2984C157" w14:textId="17AB25D4" w:rsidR="009F4C6B" w:rsidRDefault="009F4C6B" w:rsidP="009F4C6B">
      <w:r>
        <w:t xml:space="preserve">Discussion 3 title: </w:t>
      </w:r>
      <w:sdt>
        <w:sdtPr>
          <w:id w:val="-1547596068"/>
          <w:placeholder>
            <w:docPart w:val="EECCDAA6B2B5482DAE03FC4A52CC477D"/>
          </w:placeholder>
        </w:sdtPr>
        <w:sdtEndPr/>
        <w:sdtContent>
          <w:r w:rsidR="00975963">
            <w:t>Legal Cases that Address Disability Discrimination</w:t>
          </w:r>
        </w:sdtContent>
      </w:sdt>
    </w:p>
    <w:p w14:paraId="64F9FC3F" w14:textId="621C2C90" w:rsidR="009F4C6B" w:rsidRDefault="009F4C6B" w:rsidP="009F4C6B">
      <w:r>
        <w:t xml:space="preserve">Discussion 3 text: </w:t>
      </w:r>
      <w:sdt>
        <w:sdtPr>
          <w:id w:val="-583065644"/>
          <w:placeholder>
            <w:docPart w:val="0A8E36267AD24A83ACF67F6284F16E9F"/>
          </w:placeholder>
        </w:sdtPr>
        <w:sdtEndPr/>
        <w:sdtContent>
          <w:r w:rsidR="00975963" w:rsidRPr="00975963">
            <w:t xml:space="preserve">Identify a case when a school, district, or campus did not adequately meet the needs of a student with a disability. Discuss how the results of the case impact your day-to-day work as an educator or educational leader. Respond to at least 3 classmates. Use the following resources to identify a case: U.S. Department of Education. Disability Discrimination Case Resolution. Retrieved from </w:t>
          </w:r>
          <w:hyperlink r:id="rId29" w:history="1">
            <w:r w:rsidR="00975963" w:rsidRPr="00975963">
              <w:rPr>
                <w:rStyle w:val="Hyperlink"/>
              </w:rPr>
              <w:t>https://www2.ed.gov/about/offices/list/ocr/frontpage/caseresolutions/disability-cr.html</w:t>
            </w:r>
          </w:hyperlink>
          <w:r w:rsidR="00975963" w:rsidRPr="00975963">
            <w:rPr>
              <w:rFonts w:ascii="Calibri" w:eastAsia="Calibri" w:hAnsi="Calibri" w:cs="Times New Roman"/>
              <w:sz w:val="22"/>
            </w:rPr>
            <w:t xml:space="preserve"> </w:t>
          </w:r>
          <w:r w:rsidR="00975963">
            <w:rPr>
              <w:rFonts w:ascii="Calibri" w:eastAsia="Calibri" w:hAnsi="Calibri" w:cs="Times New Roman"/>
              <w:sz w:val="22"/>
            </w:rPr>
            <w:t xml:space="preserve"> </w:t>
          </w:r>
        </w:sdtContent>
      </w:sdt>
    </w:p>
    <w:p w14:paraId="654EEE54" w14:textId="77777777" w:rsidR="009F4C6B" w:rsidRPr="008C2E00" w:rsidRDefault="009F4C6B" w:rsidP="009F4C6B">
      <w:pPr>
        <w:rPr>
          <w:rFonts w:asciiTheme="minorHAnsi" w:hAnsiTheme="minorHAnsi"/>
          <w:i/>
          <w:sz w:val="27"/>
          <w:szCs w:val="27"/>
        </w:rPr>
      </w:pPr>
      <w:r w:rsidRPr="008C2E00">
        <w:rPr>
          <w:rFonts w:asciiTheme="minorHAnsi" w:hAnsiTheme="minorHAnsi"/>
          <w:i/>
          <w:sz w:val="27"/>
          <w:szCs w:val="27"/>
        </w:rPr>
        <w:t xml:space="preserve">If </w:t>
      </w:r>
      <w:r w:rsidR="00925516">
        <w:rPr>
          <w:rFonts w:asciiTheme="minorHAnsi" w:hAnsiTheme="minorHAnsi"/>
          <w:i/>
          <w:sz w:val="27"/>
          <w:szCs w:val="27"/>
        </w:rPr>
        <w:t>this module</w:t>
      </w:r>
      <w:r w:rsidRPr="008C2E00">
        <w:rPr>
          <w:rFonts w:asciiTheme="minorHAnsi" w:hAnsiTheme="minorHAnsi"/>
          <w:i/>
          <w:sz w:val="27"/>
          <w:szCs w:val="27"/>
        </w:rPr>
        <w:t xml:space="preserve"> has a second discussion, use the boxes below:</w:t>
      </w:r>
    </w:p>
    <w:p w14:paraId="2019E682" w14:textId="77777777" w:rsidR="009F4C6B" w:rsidRDefault="009F4C6B" w:rsidP="009F4C6B">
      <w:r>
        <w:t xml:space="preserve">Additional Discussion 3 title: </w:t>
      </w:r>
      <w:sdt>
        <w:sdtPr>
          <w:id w:val="1570853171"/>
          <w:placeholder>
            <w:docPart w:val="BF4F6E08A68141E3945F26C8A0DE77F7"/>
          </w:placeholder>
          <w:showingPlcHdr/>
        </w:sdtPr>
        <w:sdtEndPr/>
        <w:sdtContent>
          <w:r w:rsidRPr="008C2E00">
            <w:rPr>
              <w:rStyle w:val="PlaceholderText"/>
              <w:color w:val="FF0000"/>
            </w:rPr>
            <w:t>[Enter Discussion title.]</w:t>
          </w:r>
        </w:sdtContent>
      </w:sdt>
    </w:p>
    <w:p w14:paraId="1CACC279" w14:textId="77777777" w:rsidR="009F4C6B" w:rsidRDefault="009F4C6B" w:rsidP="009F4C6B">
      <w:r>
        <w:t xml:space="preserve">Additional Discussion 3 text: </w:t>
      </w:r>
      <w:sdt>
        <w:sdtPr>
          <w:id w:val="1452437138"/>
          <w:placeholder>
            <w:docPart w:val="2310DA5A2CC24BBA9D3C30310AC0425B"/>
          </w:placeholder>
          <w:showingPlcHdr/>
        </w:sdtPr>
        <w:sdtEndPr/>
        <w:sdtContent>
          <w:r w:rsidRPr="008C2E00">
            <w:rPr>
              <w:rStyle w:val="PlaceholderText"/>
              <w:color w:val="FF0000"/>
            </w:rPr>
            <w:t>[Enter Discussion text.]</w:t>
          </w:r>
        </w:sdtContent>
      </w:sdt>
    </w:p>
    <w:p w14:paraId="2AAD6D1B" w14:textId="77777777" w:rsidR="009F4C6B" w:rsidRDefault="009F4C6B" w:rsidP="009F4C6B"/>
    <w:p w14:paraId="5A3F73C8" w14:textId="77777777" w:rsidR="009F4C6B" w:rsidRDefault="009F4C6B" w:rsidP="009F4C6B">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F49AABA" w14:textId="77777777" w:rsidR="0083417A" w:rsidRDefault="0083417A" w:rsidP="0083417A"/>
    <w:p w14:paraId="58279110" w14:textId="77777777" w:rsidR="009F4C6B" w:rsidRDefault="009F4C6B">
      <w:pPr>
        <w:rPr>
          <w:rFonts w:eastAsiaTheme="majorEastAsia" w:cstheme="majorBidi"/>
          <w:b/>
          <w:bCs/>
          <w:color w:val="365F91" w:themeColor="accent1" w:themeShade="BF"/>
          <w:sz w:val="44"/>
          <w:szCs w:val="28"/>
        </w:rPr>
      </w:pPr>
      <w:r>
        <w:br w:type="page"/>
      </w:r>
    </w:p>
    <w:p w14:paraId="00F4F772" w14:textId="77777777" w:rsidR="00B14F41" w:rsidRPr="00B14F41" w:rsidRDefault="00B14F41" w:rsidP="00B14F41">
      <w:pPr>
        <w:pStyle w:val="Heading1"/>
      </w:pPr>
      <w:r w:rsidRPr="00B14F41">
        <w:lastRenderedPageBreak/>
        <w:t>Module 4</w:t>
      </w:r>
    </w:p>
    <w:p w14:paraId="50C581B7" w14:textId="77777777" w:rsidR="00353B72" w:rsidRDefault="00353B72" w:rsidP="00B14F41">
      <w:pPr>
        <w:pStyle w:val="Heading2"/>
      </w:pPr>
      <w:r>
        <w:t>Module 4 - Home</w:t>
      </w:r>
    </w:p>
    <w:p w14:paraId="440E3740"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706A7B86" w14:textId="77777777" w:rsidR="0083417A" w:rsidRPr="003B2629" w:rsidRDefault="0083417A" w:rsidP="0083417A">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4011A563" w14:textId="77777777" w:rsidR="0083417A" w:rsidRPr="004E5EB5" w:rsidRDefault="0083417A" w:rsidP="004E5EB5">
      <w:pPr>
        <w:numPr>
          <w:ilvl w:val="0"/>
          <w:numId w:val="9"/>
        </w:numPr>
        <w:rPr>
          <w:rFonts w:eastAsia="Times New Roman"/>
        </w:rPr>
      </w:pPr>
      <w:r>
        <w:rPr>
          <w:rFonts w:eastAsia="Times New Roman"/>
        </w:rPr>
        <w:t>Case</w:t>
      </w:r>
    </w:p>
    <w:sdt>
      <w:sdtPr>
        <w:rPr>
          <w:rFonts w:eastAsia="Times New Roman"/>
        </w:rPr>
        <w:id w:val="-41372042"/>
        <w:placeholder>
          <w:docPart w:val="7DBA29DFC2A04D14A636FCCD8E288F58"/>
        </w:placeholder>
      </w:sdtPr>
      <w:sdtEndPr/>
      <w:sdtContent>
        <w:p w14:paraId="00029B6A" w14:textId="6B7A60F7" w:rsidR="004E5EB5" w:rsidRPr="001529D0" w:rsidRDefault="001529D0" w:rsidP="001529D0">
          <w:pPr>
            <w:numPr>
              <w:ilvl w:val="1"/>
              <w:numId w:val="9"/>
            </w:numPr>
            <w:rPr>
              <w:rFonts w:eastAsia="Times New Roman"/>
            </w:rPr>
          </w:pPr>
          <w:r w:rsidRPr="001529D0">
            <w:rPr>
              <w:rFonts w:eastAsia="Times New Roman"/>
            </w:rPr>
            <w:t xml:space="preserve">Analyze the intersection of tort liability and </w:t>
          </w:r>
          <w:r w:rsidRPr="001529D0">
            <w:rPr>
              <w:rFonts w:eastAsia="Times New Roman"/>
              <w:i/>
            </w:rPr>
            <w:t>in loco parentis</w:t>
          </w:r>
          <w:r w:rsidRPr="001529D0">
            <w:rPr>
              <w:rFonts w:eastAsia="Times New Roman"/>
            </w:rPr>
            <w:t xml:space="preserve"> with school/campus safety </w:t>
          </w:r>
        </w:p>
      </w:sdtContent>
    </w:sdt>
    <w:p w14:paraId="7F10D9D1" w14:textId="77777777" w:rsidR="0083417A" w:rsidRPr="004E5EB5" w:rsidRDefault="0083417A" w:rsidP="004E5EB5">
      <w:pPr>
        <w:numPr>
          <w:ilvl w:val="0"/>
          <w:numId w:val="9"/>
        </w:numPr>
        <w:rPr>
          <w:rFonts w:eastAsia="Times New Roman"/>
        </w:rPr>
      </w:pPr>
      <w:r>
        <w:rPr>
          <w:rFonts w:eastAsia="Times New Roman"/>
        </w:rPr>
        <w:t>SLP</w:t>
      </w:r>
    </w:p>
    <w:sdt>
      <w:sdtPr>
        <w:rPr>
          <w:rFonts w:eastAsia="Times New Roman"/>
        </w:rPr>
        <w:id w:val="-2041588497"/>
        <w:placeholder>
          <w:docPart w:val="0AB01F1781D043869582154574D92B10"/>
        </w:placeholder>
      </w:sdtPr>
      <w:sdtEndPr/>
      <w:sdtContent>
        <w:p w14:paraId="44811C7D" w14:textId="7666B58D" w:rsidR="004E5EB5" w:rsidRPr="003B2629" w:rsidRDefault="001529D0" w:rsidP="0083417A">
          <w:pPr>
            <w:numPr>
              <w:ilvl w:val="1"/>
              <w:numId w:val="9"/>
            </w:numPr>
            <w:rPr>
              <w:rFonts w:eastAsia="Times New Roman"/>
            </w:rPr>
          </w:pPr>
          <w:r w:rsidRPr="001529D0">
            <w:rPr>
              <w:rFonts w:eastAsia="Times New Roman"/>
            </w:rPr>
            <w:t>Develop policy recommendations to address an issue of equity or access in education</w:t>
          </w:r>
        </w:p>
      </w:sdtContent>
    </w:sdt>
    <w:p w14:paraId="282ECEE3" w14:textId="77777777" w:rsidR="0083417A" w:rsidRPr="004E5EB5" w:rsidRDefault="0083417A" w:rsidP="004E5EB5">
      <w:pPr>
        <w:numPr>
          <w:ilvl w:val="0"/>
          <w:numId w:val="9"/>
        </w:numPr>
        <w:rPr>
          <w:rFonts w:eastAsia="Times New Roman"/>
        </w:rPr>
      </w:pPr>
      <w:r>
        <w:rPr>
          <w:rFonts w:eastAsia="Times New Roman"/>
        </w:rPr>
        <w:t xml:space="preserve">Discussion </w:t>
      </w:r>
    </w:p>
    <w:sdt>
      <w:sdtPr>
        <w:rPr>
          <w:rFonts w:eastAsia="Times New Roman"/>
        </w:rPr>
        <w:id w:val="761885088"/>
        <w:placeholder>
          <w:docPart w:val="A4F180E8C948474CB97B59A568DFA925"/>
        </w:placeholder>
      </w:sdtPr>
      <w:sdtEndPr/>
      <w:sdtContent>
        <w:p w14:paraId="26C3AE63" w14:textId="33862128" w:rsidR="004E5EB5" w:rsidRPr="001529D0" w:rsidRDefault="001529D0" w:rsidP="001529D0">
          <w:pPr>
            <w:numPr>
              <w:ilvl w:val="1"/>
              <w:numId w:val="9"/>
            </w:numPr>
            <w:rPr>
              <w:rFonts w:eastAsia="Times New Roman"/>
            </w:rPr>
          </w:pPr>
          <w:r w:rsidRPr="001529D0">
            <w:rPr>
              <w:rFonts w:eastAsia="Times New Roman"/>
            </w:rPr>
            <w:t xml:space="preserve">Identify and discuss a key issue related to student and campus safety </w:t>
          </w:r>
        </w:p>
      </w:sdtContent>
    </w:sdt>
    <w:p w14:paraId="3C05D03A"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Module Overview</w:t>
      </w:r>
    </w:p>
    <w:sdt>
      <w:sdtPr>
        <w:id w:val="-1122144707"/>
        <w:placeholder>
          <w:docPart w:val="CCE7FA230F4B4F6EA909E854DCA03520"/>
        </w:placeholder>
      </w:sdtPr>
      <w:sdtEndPr/>
      <w:sdtContent>
        <w:p w14:paraId="461206C1" w14:textId="4658EA46" w:rsidR="0083417A" w:rsidRPr="001529D0" w:rsidRDefault="001529D0" w:rsidP="0083417A">
          <w:pPr>
            <w:rPr>
              <w:rFonts w:ascii="Calibri" w:eastAsia="Calibri" w:hAnsi="Calibri" w:cs="Times New Roman"/>
              <w:sz w:val="22"/>
            </w:rPr>
          </w:pPr>
          <w:r w:rsidRPr="001529D0">
            <w:rPr>
              <w:rFonts w:ascii="Calibri" w:eastAsia="Calibri" w:hAnsi="Calibri" w:cs="Times New Roman"/>
              <w:sz w:val="22"/>
            </w:rPr>
            <w:t>Module 4 will introduce you to the legal principles surrounding the area of student and campus safety, including tort liability and “in loco parentis.” This module should help develop your awareness of some of potential areas of liability on your campus and your legal responsibilities related to protecting students and others on your campus from harm.</w:t>
          </w:r>
        </w:p>
      </w:sdtContent>
    </w:sdt>
    <w:p w14:paraId="3C99F11B" w14:textId="77777777" w:rsidR="0083417A" w:rsidRDefault="0083417A" w:rsidP="0083417A"/>
    <w:p w14:paraId="78C36E39"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7C68839A" w14:textId="77777777" w:rsidR="0083417A" w:rsidRDefault="0083417A" w:rsidP="0083417A">
      <w:pPr>
        <w:rPr>
          <w:highlight w:val="black"/>
        </w:rPr>
      </w:pPr>
      <w:r>
        <w:rPr>
          <w:highlight w:val="black"/>
        </w:rPr>
        <w:br w:type="page"/>
      </w:r>
    </w:p>
    <w:p w14:paraId="508DB7BC" w14:textId="77777777" w:rsidR="0083417A" w:rsidRDefault="0032157E" w:rsidP="00BE5171">
      <w:pPr>
        <w:pStyle w:val="Heading2"/>
      </w:pPr>
      <w:r>
        <w:lastRenderedPageBreak/>
        <w:t>Module 4 - Background</w:t>
      </w:r>
    </w:p>
    <w:sdt>
      <w:sdtPr>
        <w:id w:val="-545677453"/>
        <w:placeholder>
          <w:docPart w:val="0308A3651C814192B0732F0373D861E6"/>
        </w:placeholder>
        <w:showingPlcHdr/>
      </w:sdtPr>
      <w:sdtEndPr/>
      <w:sdtContent>
        <w:p w14:paraId="67CE8CD3" w14:textId="77777777" w:rsidR="00BE5171" w:rsidRDefault="00BE5171" w:rsidP="0083417A">
          <w:r w:rsidRPr="00BE5171">
            <w:rPr>
              <w:rStyle w:val="PlaceholderText"/>
              <w:color w:val="FF0000"/>
            </w:rPr>
            <w:t>[Insert text (if any) for Background page here.]</w:t>
          </w:r>
        </w:p>
      </w:sdtContent>
    </w:sdt>
    <w:p w14:paraId="79FD5935"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Required Reading</w:t>
      </w:r>
    </w:p>
    <w:sdt>
      <w:sdtPr>
        <w:id w:val="1805187498"/>
        <w:placeholder>
          <w:docPart w:val="876F1D99093F4935A6B4624D9EA88D4A"/>
        </w:placeholder>
      </w:sdtPr>
      <w:sdtEndPr/>
      <w:sdtContent>
        <w:p w14:paraId="3106F910" w14:textId="77777777" w:rsidR="001529D0" w:rsidRPr="001529D0" w:rsidRDefault="001529D0" w:rsidP="001529D0">
          <w:pPr>
            <w:spacing w:before="0" w:beforeAutospacing="0" w:after="0" w:afterAutospacing="0"/>
            <w:ind w:left="720" w:hanging="720"/>
            <w:rPr>
              <w:rFonts w:ascii="Calibri" w:eastAsia="Calibri" w:hAnsi="Calibri" w:cs="Times New Roman"/>
              <w:sz w:val="22"/>
            </w:rPr>
          </w:pPr>
          <w:r w:rsidRPr="001529D0">
            <w:rPr>
              <w:rFonts w:ascii="Calibri" w:eastAsia="Calibri" w:hAnsi="Calibri" w:cs="Times New Roman"/>
              <w:sz w:val="22"/>
            </w:rPr>
            <w:t>All students read:</w:t>
          </w:r>
        </w:p>
        <w:p w14:paraId="738DA7FC"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Dougherty, J. W. (2004). Torts and liability: An educator's short guide. </w:t>
          </w:r>
          <w:r w:rsidRPr="001529D0">
            <w:rPr>
              <w:rFonts w:ascii="Calibri" w:eastAsia="Calibri" w:hAnsi="Calibri" w:cs="Times New Roman"/>
              <w:i/>
              <w:sz w:val="22"/>
            </w:rPr>
            <w:t>Phi Delta Kappa Fastbacks</w:t>
          </w:r>
          <w:r w:rsidRPr="001529D0">
            <w:rPr>
              <w:rFonts w:ascii="Calibri" w:eastAsia="Calibri" w:hAnsi="Calibri" w:cs="Times New Roman"/>
              <w:sz w:val="22"/>
            </w:rPr>
            <w:t xml:space="preserve">, (527), 3-45. </w:t>
          </w:r>
        </w:p>
        <w:p w14:paraId="1C727233"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6D93C78C"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In loco parentis (p. 462-464) in:</w:t>
          </w:r>
        </w:p>
        <w:p w14:paraId="595B2877"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Russo, C. J. (2008). </w:t>
          </w:r>
          <w:r w:rsidRPr="001529D0">
            <w:rPr>
              <w:rFonts w:ascii="Calibri" w:eastAsia="Calibri" w:hAnsi="Calibri" w:cs="Times New Roman"/>
              <w:i/>
              <w:sz w:val="22"/>
            </w:rPr>
            <w:t>Encyclopedia of Education Law</w:t>
          </w:r>
          <w:r w:rsidRPr="001529D0">
            <w:rPr>
              <w:rFonts w:ascii="Calibri" w:eastAsia="Calibri" w:hAnsi="Calibri" w:cs="Times New Roman"/>
              <w:sz w:val="22"/>
            </w:rPr>
            <w:t xml:space="preserve">. Thousand Oaks, Calif: SAGE Publications, Inc. </w:t>
          </w:r>
        </w:p>
        <w:p w14:paraId="192C3892"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5082FCA0"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PK12 Leadership students read:</w:t>
          </w:r>
        </w:p>
        <w:p w14:paraId="4C2259D2"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Part 1 The School Environment – 1. School Safety (p. 3-39)</w:t>
          </w:r>
        </w:p>
        <w:p w14:paraId="5CDCA301"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Bosher, W. C., Kaminski, K. R., &amp; Vacca, R. S. (2004). </w:t>
          </w:r>
          <w:r w:rsidRPr="001529D0">
            <w:rPr>
              <w:rFonts w:ascii="Calibri" w:eastAsia="Calibri" w:hAnsi="Calibri" w:cs="Times New Roman"/>
              <w:i/>
              <w:sz w:val="22"/>
            </w:rPr>
            <w:t>The School Law Handbook: What Every Leader Needs to Know</w:t>
          </w:r>
          <w:r w:rsidRPr="001529D0">
            <w:rPr>
              <w:rFonts w:ascii="Calibri" w:eastAsia="Calibri" w:hAnsi="Calibri" w:cs="Times New Roman"/>
              <w:sz w:val="22"/>
            </w:rPr>
            <w:t>. Alexandria, VA: ASCD.</w:t>
          </w:r>
        </w:p>
        <w:p w14:paraId="176655C7"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4BF562CC"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Read p. 101-140 in:</w:t>
          </w:r>
        </w:p>
        <w:p w14:paraId="1FDC0C18"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Federal Commission on School Safety. (2018, December 18). Final Report of the Federal Commission on School Safety. Retrieved from https://www2.ed.gov/documents/school-safety/school-safety-report.pdf</w:t>
          </w:r>
        </w:p>
        <w:p w14:paraId="57C8C258"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4BD48AB3"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Higher Education Leadership students read:</w:t>
          </w:r>
        </w:p>
        <w:p w14:paraId="33D9E1F9"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The Complexity of Maintaining a Safe Campus in Higher Education (p. 3 – 14)</w:t>
          </w:r>
        </w:p>
        <w:p w14:paraId="48BEEB58"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Terrell, M. C., &amp; Jackson, J. F. L. (2007). </w:t>
          </w:r>
          <w:r w:rsidRPr="001529D0">
            <w:rPr>
              <w:rFonts w:ascii="Calibri" w:eastAsia="Calibri" w:hAnsi="Calibri" w:cs="Times New Roman"/>
              <w:i/>
              <w:sz w:val="22"/>
            </w:rPr>
            <w:t>Creating and Maintaining Safe College Campuses: A Sourcebook for Evaluating and Enhancing Safety Programs</w:t>
          </w:r>
          <w:r w:rsidRPr="001529D0">
            <w:rPr>
              <w:rFonts w:ascii="Calibri" w:eastAsia="Calibri" w:hAnsi="Calibri" w:cs="Times New Roman"/>
              <w:sz w:val="22"/>
            </w:rPr>
            <w:t> (Vol. 1st ed). Sterling, VA: Stylus Publishing. </w:t>
          </w:r>
        </w:p>
        <w:p w14:paraId="5F57594C"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350999A4"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 xml:space="preserve">Chapter 2: The Jeanne </w:t>
          </w:r>
          <w:proofErr w:type="spellStart"/>
          <w:r w:rsidRPr="001529D0">
            <w:rPr>
              <w:rFonts w:ascii="Calibri" w:eastAsia="Calibri" w:hAnsi="Calibri" w:cs="Times New Roman"/>
              <w:sz w:val="22"/>
            </w:rPr>
            <w:t>Clery</w:t>
          </w:r>
          <w:proofErr w:type="spellEnd"/>
          <w:r w:rsidRPr="001529D0">
            <w:rPr>
              <w:rFonts w:ascii="Calibri" w:eastAsia="Calibri" w:hAnsi="Calibri" w:cs="Times New Roman"/>
              <w:sz w:val="22"/>
            </w:rPr>
            <w:t xml:space="preserve"> Act: A Summary of the Law and its Evolution in Higher Education (p. 33-44)</w:t>
          </w:r>
        </w:p>
        <w:p w14:paraId="4C580B09"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Sloan, J. J., &amp; Fisher, B. (2013). </w:t>
          </w:r>
          <w:r w:rsidRPr="001529D0">
            <w:rPr>
              <w:rFonts w:ascii="Calibri" w:eastAsia="Calibri" w:hAnsi="Calibri" w:cs="Times New Roman"/>
              <w:i/>
              <w:sz w:val="22"/>
            </w:rPr>
            <w:t>Campus Crime: Legal, Social, and Policy Perspectives</w:t>
          </w:r>
          <w:r w:rsidRPr="001529D0">
            <w:rPr>
              <w:rFonts w:ascii="Calibri" w:eastAsia="Calibri" w:hAnsi="Calibri" w:cs="Times New Roman"/>
              <w:sz w:val="22"/>
            </w:rPr>
            <w:t> (Vol. 3rd ed). Springfield, Ill: Charles C Thomas. </w:t>
          </w:r>
        </w:p>
        <w:p w14:paraId="07544F4D" w14:textId="2F83E788" w:rsidR="0083417A" w:rsidRDefault="006D3303" w:rsidP="0083417A"/>
      </w:sdtContent>
    </w:sdt>
    <w:p w14:paraId="4872F8FD" w14:textId="77777777" w:rsidR="0083417A" w:rsidRDefault="0083417A" w:rsidP="0083417A">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Optional Reading</w:t>
      </w:r>
    </w:p>
    <w:sdt>
      <w:sdtPr>
        <w:id w:val="460851068"/>
        <w:placeholder>
          <w:docPart w:val="1386BB91F1D6477E8FEE60F5EB520E94"/>
        </w:placeholder>
        <w:showingPlcHdr/>
      </w:sdtPr>
      <w:sdtEndPr/>
      <w:sdtContent>
        <w:p w14:paraId="7DC6EEB4" w14:textId="77777777" w:rsidR="0083417A" w:rsidRDefault="00103FA1" w:rsidP="0083417A">
          <w:r w:rsidRPr="00103FA1">
            <w:rPr>
              <w:rStyle w:val="PlaceholderText"/>
              <w:color w:val="FF0000"/>
            </w:rPr>
            <w:t>[Place optional reading entries here.]</w:t>
          </w:r>
        </w:p>
      </w:sdtContent>
    </w:sdt>
    <w:p w14:paraId="53C065B4" w14:textId="77777777" w:rsidR="0083417A" w:rsidRDefault="0083417A" w:rsidP="0083417A"/>
    <w:p w14:paraId="170A7D0A" w14:textId="77777777" w:rsidR="0083417A" w:rsidRDefault="0083417A" w:rsidP="0083417A">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86BA986" w14:textId="77777777" w:rsidR="0083417A" w:rsidRDefault="0083417A" w:rsidP="0083417A">
      <w:r>
        <w:br w:type="page"/>
      </w:r>
    </w:p>
    <w:p w14:paraId="255338B2" w14:textId="77777777" w:rsidR="00415593" w:rsidRDefault="00415593" w:rsidP="00B14F41">
      <w:pPr>
        <w:pStyle w:val="Heading2"/>
      </w:pPr>
      <w:r>
        <w:lastRenderedPageBreak/>
        <w:t>Module 4 - Case</w:t>
      </w:r>
    </w:p>
    <w:p w14:paraId="04B2D54A"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Overview</w:t>
      </w:r>
    </w:p>
    <w:sdt>
      <w:sdtPr>
        <w:id w:val="2020423242"/>
        <w:placeholder>
          <w:docPart w:val="E25507B062B64C90949C1CD2AC2A28D7"/>
        </w:placeholder>
        <w:showingPlcHdr/>
      </w:sdtPr>
      <w:sdtEndPr/>
      <w:sdtContent>
        <w:p w14:paraId="5BAD3C71" w14:textId="77777777" w:rsidR="0083417A" w:rsidRDefault="00810363" w:rsidP="0083417A">
          <w:r w:rsidRPr="00810363">
            <w:rPr>
              <w:rStyle w:val="PlaceholderText"/>
              <w:color w:val="FF0000"/>
            </w:rPr>
            <w:t>[</w:t>
          </w:r>
          <w:r w:rsidR="00925516">
            <w:rPr>
              <w:rStyle w:val="PlaceholderText"/>
              <w:color w:val="FF0000"/>
            </w:rPr>
            <w:t xml:space="preserve">Assignment Overview is optional. </w:t>
          </w:r>
          <w:r w:rsidRPr="00810363">
            <w:rPr>
              <w:rStyle w:val="PlaceholderText"/>
              <w:color w:val="FF0000"/>
            </w:rPr>
            <w:t xml:space="preserve">Place text </w:t>
          </w:r>
          <w:r w:rsidR="00925516">
            <w:rPr>
              <w:rStyle w:val="PlaceholderText"/>
              <w:color w:val="FF0000"/>
            </w:rPr>
            <w:t xml:space="preserve">(if any) </w:t>
          </w:r>
          <w:r w:rsidRPr="00810363">
            <w:rPr>
              <w:rStyle w:val="PlaceholderText"/>
              <w:color w:val="FF0000"/>
            </w:rPr>
            <w:t>here.]</w:t>
          </w:r>
        </w:p>
      </w:sdtContent>
    </w:sdt>
    <w:p w14:paraId="1FF49C9C"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Case Assignment</w:t>
      </w:r>
    </w:p>
    <w:sdt>
      <w:sdtPr>
        <w:id w:val="2002082476"/>
        <w:placeholder>
          <w:docPart w:val="17DC1FF46E72443D935229EC0BB9419D"/>
        </w:placeholder>
      </w:sdtPr>
      <w:sdtEndPr/>
      <w:sdtContent>
        <w:p w14:paraId="48715EAA" w14:textId="77777777" w:rsidR="001529D0" w:rsidRPr="001529D0" w:rsidRDefault="001529D0" w:rsidP="001529D0">
          <w:pPr>
            <w:spacing w:after="0"/>
            <w:rPr>
              <w:rFonts w:ascii="Calibri" w:eastAsia="Calibri" w:hAnsi="Calibri" w:cs="Times New Roman"/>
              <w:b/>
              <w:sz w:val="22"/>
            </w:rPr>
          </w:pPr>
          <w:r w:rsidRPr="001529D0">
            <w:rPr>
              <w:rFonts w:ascii="Calibri" w:eastAsia="Calibri" w:hAnsi="Calibri" w:cs="Times New Roman"/>
              <w:b/>
              <w:sz w:val="22"/>
            </w:rPr>
            <w:t>Case 4</w:t>
          </w:r>
        </w:p>
        <w:p w14:paraId="40498B35"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Your learning objectives:</w:t>
          </w:r>
        </w:p>
        <w:p w14:paraId="606E35DC" w14:textId="77777777" w:rsidR="001529D0" w:rsidRPr="001529D0" w:rsidRDefault="001529D0" w:rsidP="001529D0">
          <w:pPr>
            <w:numPr>
              <w:ilvl w:val="0"/>
              <w:numId w:val="14"/>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Discuss how tort liability informs student and campus safety practices</w:t>
          </w:r>
        </w:p>
        <w:p w14:paraId="7F152F4E" w14:textId="77777777" w:rsidR="001529D0" w:rsidRPr="001529D0" w:rsidRDefault="001529D0" w:rsidP="001529D0">
          <w:pPr>
            <w:numPr>
              <w:ilvl w:val="0"/>
              <w:numId w:val="14"/>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 xml:space="preserve">Discuss how </w:t>
          </w:r>
          <w:r w:rsidRPr="001529D0">
            <w:rPr>
              <w:rFonts w:ascii="Calibri" w:eastAsia="Calibri" w:hAnsi="Calibri" w:cs="Times New Roman"/>
              <w:i/>
              <w:sz w:val="22"/>
            </w:rPr>
            <w:t>in loco parentis</w:t>
          </w:r>
          <w:r w:rsidRPr="001529D0">
            <w:rPr>
              <w:rFonts w:ascii="Calibri" w:eastAsia="Calibri" w:hAnsi="Calibri" w:cs="Times New Roman"/>
              <w:sz w:val="22"/>
            </w:rPr>
            <w:t xml:space="preserve"> informs student and campus safety practices</w:t>
          </w:r>
        </w:p>
        <w:p w14:paraId="6AC4C33C" w14:textId="77777777" w:rsidR="001529D0" w:rsidRPr="001529D0" w:rsidRDefault="001529D0" w:rsidP="001529D0">
          <w:pPr>
            <w:numPr>
              <w:ilvl w:val="0"/>
              <w:numId w:val="14"/>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Examine a policy related to student and campus safety and how it is applied at your work site</w:t>
          </w:r>
        </w:p>
        <w:p w14:paraId="1982D766" w14:textId="77777777" w:rsidR="001529D0" w:rsidRPr="001529D0" w:rsidRDefault="001529D0" w:rsidP="001529D0">
          <w:pPr>
            <w:spacing w:before="0" w:beforeAutospacing="0" w:after="160" w:afterAutospacing="0" w:line="259" w:lineRule="auto"/>
            <w:rPr>
              <w:rFonts w:ascii="Calibri" w:eastAsia="Calibri" w:hAnsi="Calibri" w:cs="Times New Roman"/>
              <w:sz w:val="22"/>
            </w:rPr>
          </w:pPr>
        </w:p>
        <w:p w14:paraId="4B8E2E9C" w14:textId="77777777" w:rsidR="001529D0" w:rsidRPr="001529D0" w:rsidRDefault="001529D0" w:rsidP="001529D0">
          <w:pPr>
            <w:spacing w:before="0" w:beforeAutospacing="0" w:after="160" w:afterAutospacing="0" w:line="259" w:lineRule="auto"/>
            <w:rPr>
              <w:rFonts w:ascii="Calibri" w:eastAsia="Calibri" w:hAnsi="Calibri" w:cs="Times New Roman"/>
              <w:sz w:val="22"/>
            </w:rPr>
          </w:pPr>
          <w:r w:rsidRPr="001529D0">
            <w:rPr>
              <w:rFonts w:ascii="Calibri" w:eastAsia="Calibri" w:hAnsi="Calibri" w:cs="Times New Roman"/>
              <w:sz w:val="22"/>
            </w:rPr>
            <w:t>Read:</w:t>
          </w:r>
        </w:p>
        <w:p w14:paraId="289EE63F"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All students read:</w:t>
          </w:r>
        </w:p>
        <w:p w14:paraId="72F3D4FA"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Dougherty, J. W. (2004). Torts and liability: An educator's short guide. </w:t>
          </w:r>
          <w:r w:rsidRPr="001529D0">
            <w:rPr>
              <w:rFonts w:ascii="Calibri" w:eastAsia="Calibri" w:hAnsi="Calibri" w:cs="Times New Roman"/>
              <w:i/>
              <w:sz w:val="22"/>
            </w:rPr>
            <w:t>Phi Delta Kappa Fastbacks</w:t>
          </w:r>
          <w:r w:rsidRPr="001529D0">
            <w:rPr>
              <w:rFonts w:ascii="Calibri" w:eastAsia="Calibri" w:hAnsi="Calibri" w:cs="Times New Roman"/>
              <w:sz w:val="22"/>
            </w:rPr>
            <w:t xml:space="preserve">, (527), 3-45. </w:t>
          </w:r>
        </w:p>
        <w:p w14:paraId="0F3E6FB6"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69505A61"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In loco parentis (p. 462-464) in:</w:t>
          </w:r>
        </w:p>
        <w:p w14:paraId="4AA81D18"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Russo, C. J. (2008). </w:t>
          </w:r>
          <w:r w:rsidRPr="001529D0">
            <w:rPr>
              <w:rFonts w:ascii="Calibri" w:eastAsia="Calibri" w:hAnsi="Calibri" w:cs="Times New Roman"/>
              <w:i/>
              <w:sz w:val="22"/>
            </w:rPr>
            <w:t>Encyclopedia of Education Law</w:t>
          </w:r>
          <w:r w:rsidRPr="001529D0">
            <w:rPr>
              <w:rFonts w:ascii="Calibri" w:eastAsia="Calibri" w:hAnsi="Calibri" w:cs="Times New Roman"/>
              <w:sz w:val="22"/>
            </w:rPr>
            <w:t xml:space="preserve">. Thousand Oaks, Calif: SAGE Publications, Inc. </w:t>
          </w:r>
        </w:p>
        <w:p w14:paraId="2E71041A"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40B71FE1"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PK12 Leadership students read:</w:t>
          </w:r>
        </w:p>
        <w:p w14:paraId="4C4ECAB0"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Part 1 The School Environment – 1. School Safety (p. 3-39)</w:t>
          </w:r>
        </w:p>
        <w:p w14:paraId="05C29483"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Bosher, W. C., Kaminski, K. R., &amp; Vacca, R. S. (2004). </w:t>
          </w:r>
          <w:r w:rsidRPr="001529D0">
            <w:rPr>
              <w:rFonts w:ascii="Calibri" w:eastAsia="Calibri" w:hAnsi="Calibri" w:cs="Times New Roman"/>
              <w:i/>
              <w:sz w:val="22"/>
            </w:rPr>
            <w:t>The School Law Handbook: What Every Leader Needs to Know</w:t>
          </w:r>
          <w:r w:rsidRPr="001529D0">
            <w:rPr>
              <w:rFonts w:ascii="Calibri" w:eastAsia="Calibri" w:hAnsi="Calibri" w:cs="Times New Roman"/>
              <w:sz w:val="22"/>
            </w:rPr>
            <w:t>. Alexandria, VA: ASCD.</w:t>
          </w:r>
        </w:p>
        <w:p w14:paraId="14C81F83"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5C6DA7B9"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Read p. 101-140 in:</w:t>
          </w:r>
        </w:p>
        <w:p w14:paraId="75C85AD1"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Federal Commission on School Safety. (2018, December 18). Final Report of the Federal Commission on School Safety. Retrieved from https://www2.ed.gov/documents/school-safety/school-safety-report.pdf</w:t>
          </w:r>
        </w:p>
        <w:p w14:paraId="2250F25F"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166EF677"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Higher Education Leadership students read:</w:t>
          </w:r>
        </w:p>
        <w:p w14:paraId="39F1DF70"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The Complexity of Maintaining a Safe Campus in Higher Education (p. 3 – 14)</w:t>
          </w:r>
        </w:p>
        <w:p w14:paraId="0F15ABF9"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Terrell, M. C., &amp; Jackson, J. F. L. (2007). </w:t>
          </w:r>
          <w:r w:rsidRPr="001529D0">
            <w:rPr>
              <w:rFonts w:ascii="Calibri" w:eastAsia="Calibri" w:hAnsi="Calibri" w:cs="Times New Roman"/>
              <w:i/>
              <w:sz w:val="22"/>
            </w:rPr>
            <w:t>Creating and Maintaining Safe College Campuses: A Sourcebook for Evaluating and Enhancing Safety Programs</w:t>
          </w:r>
          <w:r w:rsidRPr="001529D0">
            <w:rPr>
              <w:rFonts w:ascii="Calibri" w:eastAsia="Calibri" w:hAnsi="Calibri" w:cs="Times New Roman"/>
              <w:sz w:val="22"/>
            </w:rPr>
            <w:t> (Vol. 1st ed). Sterling, VA: Stylus Publishing. </w:t>
          </w:r>
        </w:p>
        <w:p w14:paraId="4D733298"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p>
        <w:p w14:paraId="5768C177"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 xml:space="preserve">Chapter 2: The Jeanne </w:t>
          </w:r>
          <w:proofErr w:type="spellStart"/>
          <w:r w:rsidRPr="001529D0">
            <w:rPr>
              <w:rFonts w:ascii="Calibri" w:eastAsia="Calibri" w:hAnsi="Calibri" w:cs="Times New Roman"/>
              <w:sz w:val="22"/>
            </w:rPr>
            <w:t>Clery</w:t>
          </w:r>
          <w:proofErr w:type="spellEnd"/>
          <w:r w:rsidRPr="001529D0">
            <w:rPr>
              <w:rFonts w:ascii="Calibri" w:eastAsia="Calibri" w:hAnsi="Calibri" w:cs="Times New Roman"/>
              <w:sz w:val="22"/>
            </w:rPr>
            <w:t xml:space="preserve"> Act: A Summary of the Law and its Evolution in Higher Education</w:t>
          </w:r>
        </w:p>
        <w:p w14:paraId="68D2E0AC" w14:textId="77777777" w:rsidR="001529D0" w:rsidRPr="001529D0" w:rsidRDefault="001529D0" w:rsidP="001529D0">
          <w:pPr>
            <w:spacing w:before="0" w:beforeAutospacing="0" w:after="0" w:afterAutospacing="0" w:line="259" w:lineRule="auto"/>
            <w:ind w:left="720" w:hanging="720"/>
            <w:rPr>
              <w:rFonts w:ascii="Calibri" w:eastAsia="Calibri" w:hAnsi="Calibri" w:cs="Times New Roman"/>
              <w:sz w:val="22"/>
            </w:rPr>
          </w:pPr>
          <w:r w:rsidRPr="001529D0">
            <w:rPr>
              <w:rFonts w:ascii="Calibri" w:eastAsia="Calibri" w:hAnsi="Calibri" w:cs="Times New Roman"/>
              <w:sz w:val="22"/>
            </w:rPr>
            <w:t>Sloan, J. J., &amp; Fisher, B. (2013). </w:t>
          </w:r>
          <w:r w:rsidRPr="001529D0">
            <w:rPr>
              <w:rFonts w:ascii="Calibri" w:eastAsia="Calibri" w:hAnsi="Calibri" w:cs="Times New Roman"/>
              <w:i/>
              <w:sz w:val="22"/>
            </w:rPr>
            <w:t>Campus Crime: Legal, Social, and Policy Perspectives</w:t>
          </w:r>
          <w:r w:rsidRPr="001529D0">
            <w:rPr>
              <w:rFonts w:ascii="Calibri" w:eastAsia="Calibri" w:hAnsi="Calibri" w:cs="Times New Roman"/>
              <w:sz w:val="22"/>
            </w:rPr>
            <w:t> (Vol. 3rd ed). Springfield, Ill: Charles C Thomas. </w:t>
          </w:r>
        </w:p>
        <w:p w14:paraId="7D021CA5" w14:textId="77777777" w:rsidR="001529D0" w:rsidRPr="001529D0" w:rsidRDefault="001529D0" w:rsidP="001529D0">
          <w:pPr>
            <w:spacing w:before="0" w:beforeAutospacing="0" w:after="160" w:afterAutospacing="0" w:line="259" w:lineRule="auto"/>
            <w:rPr>
              <w:rFonts w:ascii="Calibri" w:eastAsia="Calibri" w:hAnsi="Calibri" w:cs="Times New Roman"/>
              <w:sz w:val="22"/>
            </w:rPr>
          </w:pPr>
        </w:p>
        <w:p w14:paraId="5511D0F0" w14:textId="77777777" w:rsidR="001529D0" w:rsidRPr="001529D0" w:rsidRDefault="001529D0" w:rsidP="001529D0">
          <w:pPr>
            <w:spacing w:before="0" w:beforeAutospacing="0" w:after="160" w:afterAutospacing="0" w:line="259" w:lineRule="auto"/>
            <w:rPr>
              <w:rFonts w:ascii="Calibri" w:eastAsia="Calibri" w:hAnsi="Calibri" w:cs="Times New Roman"/>
              <w:sz w:val="22"/>
            </w:rPr>
          </w:pPr>
          <w:r w:rsidRPr="001529D0">
            <w:rPr>
              <w:rFonts w:ascii="Calibri" w:eastAsia="Calibri" w:hAnsi="Calibri" w:cs="Times New Roman"/>
              <w:sz w:val="22"/>
            </w:rPr>
            <w:lastRenderedPageBreak/>
            <w:t>Use the readings to write a 3- to 5-page paper that includes the following components:</w:t>
          </w:r>
        </w:p>
        <w:p w14:paraId="27896FB7" w14:textId="77777777" w:rsidR="001529D0" w:rsidRPr="001529D0" w:rsidRDefault="001529D0" w:rsidP="001529D0">
          <w:pPr>
            <w:numPr>
              <w:ilvl w:val="0"/>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 xml:space="preserve">Discuss the intersection between tort liability, </w:t>
          </w:r>
          <w:r w:rsidRPr="001529D0">
            <w:rPr>
              <w:rFonts w:ascii="Calibri" w:eastAsia="Calibri" w:hAnsi="Calibri" w:cs="Times New Roman"/>
              <w:i/>
              <w:sz w:val="22"/>
            </w:rPr>
            <w:t>in loco parentis</w:t>
          </w:r>
          <w:r w:rsidRPr="001529D0">
            <w:rPr>
              <w:rFonts w:ascii="Calibri" w:eastAsia="Calibri" w:hAnsi="Calibri" w:cs="Times New Roman"/>
              <w:sz w:val="22"/>
            </w:rPr>
            <w:t>, and student/campus safety</w:t>
          </w:r>
        </w:p>
        <w:p w14:paraId="5E8F81DE" w14:textId="77777777" w:rsidR="001529D0" w:rsidRPr="001529D0" w:rsidRDefault="001529D0" w:rsidP="001529D0">
          <w:pPr>
            <w:numPr>
              <w:ilvl w:val="0"/>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Explain how the following impacts your day-to-day practice:</w:t>
          </w:r>
        </w:p>
        <w:p w14:paraId="4275F8F1" w14:textId="77777777" w:rsidR="001529D0" w:rsidRPr="001529D0" w:rsidRDefault="001529D0" w:rsidP="001529D0">
          <w:pPr>
            <w:numPr>
              <w:ilvl w:val="1"/>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 xml:space="preserve">PK-12 Concentration students: Federal Commission on School Safety </w:t>
          </w:r>
        </w:p>
        <w:p w14:paraId="42DC007B" w14:textId="77777777" w:rsidR="001529D0" w:rsidRPr="001529D0" w:rsidRDefault="001529D0" w:rsidP="001529D0">
          <w:pPr>
            <w:numPr>
              <w:ilvl w:val="1"/>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 xml:space="preserve">Higher Education Concentration students: Jeanne </w:t>
          </w:r>
          <w:proofErr w:type="spellStart"/>
          <w:r w:rsidRPr="001529D0">
            <w:rPr>
              <w:rFonts w:ascii="Calibri" w:eastAsia="Calibri" w:hAnsi="Calibri" w:cs="Times New Roman"/>
              <w:sz w:val="22"/>
            </w:rPr>
            <w:t>Clery</w:t>
          </w:r>
          <w:proofErr w:type="spellEnd"/>
          <w:r w:rsidRPr="001529D0">
            <w:rPr>
              <w:rFonts w:ascii="Calibri" w:eastAsia="Calibri" w:hAnsi="Calibri" w:cs="Times New Roman"/>
              <w:sz w:val="22"/>
            </w:rPr>
            <w:t xml:space="preserve"> Act</w:t>
          </w:r>
        </w:p>
        <w:p w14:paraId="0D0B3ABD" w14:textId="77777777" w:rsidR="001529D0" w:rsidRPr="001529D0" w:rsidRDefault="001529D0" w:rsidP="001529D0">
          <w:pPr>
            <w:numPr>
              <w:ilvl w:val="0"/>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What school site, district or campus-based protocols or administrative leadership are required to comply with the policy or recommendations?</w:t>
          </w:r>
        </w:p>
        <w:p w14:paraId="02D92627" w14:textId="77777777" w:rsidR="001529D0" w:rsidRPr="001529D0" w:rsidRDefault="001529D0" w:rsidP="001529D0">
          <w:pPr>
            <w:numPr>
              <w:ilvl w:val="1"/>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Why is this important?  Explain.</w:t>
          </w:r>
        </w:p>
        <w:p w14:paraId="5F995033" w14:textId="77777777" w:rsidR="001529D0" w:rsidRPr="001529D0" w:rsidRDefault="001529D0" w:rsidP="001529D0">
          <w:pPr>
            <w:numPr>
              <w:ilvl w:val="0"/>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How does your own knowledge of the educational law impact your day-to-day practice?</w:t>
          </w:r>
        </w:p>
        <w:p w14:paraId="17A6B0EA" w14:textId="77777777" w:rsidR="001529D0" w:rsidRPr="001529D0" w:rsidRDefault="001529D0" w:rsidP="001529D0">
          <w:pPr>
            <w:numPr>
              <w:ilvl w:val="0"/>
              <w:numId w:val="22"/>
            </w:numPr>
            <w:spacing w:before="0" w:beforeAutospacing="0" w:after="160" w:afterAutospacing="0" w:line="259" w:lineRule="auto"/>
            <w:contextualSpacing/>
            <w:rPr>
              <w:rFonts w:ascii="Calibri" w:eastAsia="Calibri" w:hAnsi="Calibri" w:cs="Times New Roman"/>
              <w:sz w:val="22"/>
            </w:rPr>
          </w:pPr>
          <w:r w:rsidRPr="001529D0">
            <w:rPr>
              <w:rFonts w:ascii="Calibri" w:eastAsia="Calibri" w:hAnsi="Calibri" w:cs="Times New Roman"/>
              <w:sz w:val="22"/>
            </w:rPr>
            <w:t>What are the challenges to effective implementation (write from a leadership perspective) of law or policy?</w:t>
          </w:r>
        </w:p>
        <w:p w14:paraId="0628D32F" w14:textId="0D7AAC1D" w:rsidR="0083417A" w:rsidRDefault="006D3303" w:rsidP="0083417A"/>
      </w:sdtContent>
    </w:sdt>
    <w:p w14:paraId="673A62A0"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Expectations</w:t>
      </w:r>
    </w:p>
    <w:sdt>
      <w:sdtPr>
        <w:id w:val="-1062870544"/>
        <w:placeholder>
          <w:docPart w:val="00FD83EBC2CA490C986A081C47849F11"/>
        </w:placeholder>
      </w:sdtPr>
      <w:sdtEndPr/>
      <w:sdtContent>
        <w:sdt>
          <w:sdtPr>
            <w:id w:val="-2070327167"/>
            <w:placeholder>
              <w:docPart w:val="BFFBA0A11B3C443DAEFFEDE058CD2C51"/>
            </w:placeholder>
          </w:sdtPr>
          <w:sdtEndPr/>
          <w:sdtContent>
            <w:p w14:paraId="56F685BE" w14:textId="77777777" w:rsidR="000D1C05" w:rsidRPr="000D1C05" w:rsidRDefault="000D1C05" w:rsidP="000D1C05">
              <w:r w:rsidRPr="000D1C05">
                <w:t>Your paper will be assessed on the following criteria:</w:t>
              </w:r>
            </w:p>
            <w:p w14:paraId="4A75B565" w14:textId="77777777" w:rsidR="000D1C05" w:rsidRPr="000D1C05" w:rsidRDefault="000D1C05" w:rsidP="000D1C05">
              <w:r w:rsidRPr="000D1C05">
                <w:t>Assignment-driven criteria: Demonstrates mastery covering all key elements of the assignment in a substantive way.</w:t>
              </w:r>
            </w:p>
            <w:p w14:paraId="20BCC8B2" w14:textId="77777777" w:rsidR="000D1C05" w:rsidRPr="000D1C05" w:rsidRDefault="000D1C05" w:rsidP="000D1C05">
              <w:r w:rsidRPr="000D1C05">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056C28D0" w14:textId="77777777" w:rsidR="000D1C05" w:rsidRPr="000D1C05" w:rsidRDefault="000D1C05" w:rsidP="000D1C05">
              <w:r w:rsidRPr="000D1C05">
                <w:t>Scholarly writing: Demonstrates mastery and proficiency in scholarly written communication to an appropriately specialized audience.</w:t>
              </w:r>
            </w:p>
            <w:p w14:paraId="2166665E" w14:textId="77777777" w:rsidR="000D1C05" w:rsidRPr="000D1C05" w:rsidRDefault="000D1C05" w:rsidP="000D1C05">
              <w:r w:rsidRPr="000D1C05">
                <w:t>Quality of references and organization: Demonstrates mastery using relevant and quality sources and uses appropriate, relevant, and compelling content to support ideas, and convey understanding of the topic and shape the work.</w:t>
              </w:r>
            </w:p>
            <w:p w14:paraId="7071DD77" w14:textId="77777777" w:rsidR="000D1C05" w:rsidRPr="000D1C05" w:rsidRDefault="000D1C05" w:rsidP="000D1C05">
              <w:r w:rsidRPr="000D1C05">
                <w:t>Citing sources: Demonstrates mastery using in-text citations or sources and properly uses APA format including a full reference list.</w:t>
              </w:r>
            </w:p>
            <w:p w14:paraId="5B4A1CB5" w14:textId="77777777" w:rsidR="000D1C05" w:rsidRPr="000D1C05" w:rsidRDefault="000D1C05" w:rsidP="000D1C05">
              <w:r w:rsidRPr="000D1C05">
                <w:t>Timeliness/Professionalism: Demonstrates excellence in taking responsibility for learning; adhering to the course requirement policies and expectations. Assignment submitted on time or collaborated with professor for an approved extension on due date.</w:t>
              </w:r>
            </w:p>
            <w:p w14:paraId="453C3CF8" w14:textId="77777777" w:rsidR="000D1C05" w:rsidRPr="000D1C05" w:rsidRDefault="006D3303" w:rsidP="000D1C05"/>
          </w:sdtContent>
        </w:sdt>
        <w:p w14:paraId="45E688F0" w14:textId="69FF712C" w:rsidR="0083417A" w:rsidRDefault="006D3303" w:rsidP="0083417A"/>
      </w:sdtContent>
    </w:sdt>
    <w:p w14:paraId="38203FD9" w14:textId="77777777" w:rsidR="0083417A" w:rsidRDefault="0083417A" w:rsidP="0083417A"/>
    <w:p w14:paraId="483E2772"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137C226C" w14:textId="77777777" w:rsidR="0083417A" w:rsidRDefault="0083417A" w:rsidP="0083417A">
      <w:r>
        <w:br w:type="page"/>
      </w:r>
    </w:p>
    <w:p w14:paraId="1C415331" w14:textId="77777777" w:rsidR="0083417A" w:rsidRDefault="00091CC5" w:rsidP="00BE5171">
      <w:pPr>
        <w:pStyle w:val="Heading2"/>
      </w:pPr>
      <w:r>
        <w:lastRenderedPageBreak/>
        <w:t>Module 4 - SLP</w:t>
      </w:r>
    </w:p>
    <w:sdt>
      <w:sdtPr>
        <w:id w:val="-1334600342"/>
        <w:placeholder>
          <w:docPart w:val="210D115D6667423FA6B259F4F3E6CD4F"/>
        </w:placeholder>
      </w:sdtPr>
      <w:sdtEndPr/>
      <w:sdtContent>
        <w:p w14:paraId="7F4A238E" w14:textId="77777777" w:rsidR="001529D0" w:rsidRPr="001529D0" w:rsidRDefault="001529D0" w:rsidP="001529D0">
          <w:pPr>
            <w:spacing w:after="0"/>
            <w:rPr>
              <w:rFonts w:ascii="Calibri" w:eastAsia="Calibri" w:hAnsi="Calibri" w:cs="Times New Roman"/>
              <w:sz w:val="22"/>
            </w:rPr>
          </w:pPr>
          <w:r w:rsidRPr="001529D0">
            <w:rPr>
              <w:rFonts w:ascii="Calibri" w:eastAsia="Calibri" w:hAnsi="Calibri" w:cs="Times New Roman"/>
              <w:sz w:val="22"/>
            </w:rPr>
            <w:t>The goal of the Session Long Project (SLP) is to develop a policy brief. You will conduct your own research to develop a policy brief that impacts the field of education and compose a specific section of the policy brief for each SLP assignment.  This assignment will require a significant amount of time dedicated to locating references and research related to the topic of the policy brief. The components are outlined below:</w:t>
          </w:r>
        </w:p>
        <w:p w14:paraId="587A2E71"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SLP 1: Title and Executive Summary</w:t>
          </w:r>
        </w:p>
        <w:p w14:paraId="6254791E"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SLP 2: Context of Scope of Problem</w:t>
          </w:r>
        </w:p>
        <w:p w14:paraId="5DB76C75"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SLP 3: Policy Alternatives</w:t>
          </w:r>
        </w:p>
        <w:p w14:paraId="60C8A84F" w14:textId="77777777" w:rsidR="001529D0" w:rsidRPr="001529D0" w:rsidRDefault="001529D0" w:rsidP="001529D0">
          <w:pPr>
            <w:spacing w:before="0" w:beforeAutospacing="0" w:after="0" w:afterAutospacing="0" w:line="259" w:lineRule="auto"/>
            <w:rPr>
              <w:rFonts w:ascii="Calibri" w:eastAsia="Calibri" w:hAnsi="Calibri" w:cs="Times New Roman"/>
              <w:b/>
              <w:sz w:val="22"/>
            </w:rPr>
          </w:pPr>
          <w:r w:rsidRPr="001529D0">
            <w:rPr>
              <w:rFonts w:ascii="Calibri" w:eastAsia="Calibri" w:hAnsi="Calibri" w:cs="Times New Roman"/>
              <w:b/>
              <w:sz w:val="22"/>
            </w:rPr>
            <w:t>SLP 4: Policy Recommendations</w:t>
          </w:r>
        </w:p>
        <w:p w14:paraId="0CEDB672"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SLP 5: Reflection</w:t>
          </w:r>
        </w:p>
        <w:p w14:paraId="167CDB6E"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p>
        <w:p w14:paraId="4EFABE49"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 xml:space="preserve">You may find online resources about how to write a policy brief that encourages a shorter page length or different format. The assignment for this course is intended to enhance your ability to conduct research and propose a policy action and you will be asked to write a longer brief (4 pages total excluding the reference page). </w:t>
          </w:r>
        </w:p>
        <w:p w14:paraId="0462E09F"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p>
        <w:p w14:paraId="604FEF07"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 xml:space="preserve">Sample policy briefs can be viewed here on the National Education Policy Center at </w:t>
          </w:r>
          <w:hyperlink r:id="rId30" w:history="1">
            <w:r w:rsidRPr="001529D0">
              <w:rPr>
                <w:rFonts w:ascii="Calibri" w:eastAsia="Calibri" w:hAnsi="Calibri" w:cs="Times New Roman"/>
                <w:color w:val="0563C1"/>
                <w:sz w:val="22"/>
                <w:u w:val="single"/>
              </w:rPr>
              <w:t>https://nepc.colorado.edu/publications/policy-briefs</w:t>
            </w:r>
          </w:hyperlink>
          <w:r w:rsidRPr="001529D0">
            <w:rPr>
              <w:rFonts w:ascii="Calibri" w:eastAsia="Calibri" w:hAnsi="Calibri" w:cs="Times New Roman"/>
              <w:sz w:val="22"/>
            </w:rPr>
            <w:t xml:space="preserve"> </w:t>
          </w:r>
        </w:p>
        <w:p w14:paraId="7591D361"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p>
        <w:p w14:paraId="76672965"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r w:rsidRPr="001529D0">
            <w:rPr>
              <w:rFonts w:ascii="Calibri" w:eastAsia="Calibri" w:hAnsi="Calibri" w:cs="Times New Roman"/>
              <w:sz w:val="22"/>
            </w:rPr>
            <w:t>Incorporate any feedback from your instructor on SLP 3 and compose a 4-page paper the included the following components of the policy brief:</w:t>
          </w:r>
        </w:p>
        <w:p w14:paraId="6EABFCF4" w14:textId="77777777" w:rsidR="001529D0" w:rsidRPr="001529D0" w:rsidRDefault="001529D0" w:rsidP="001529D0">
          <w:pPr>
            <w:spacing w:before="0" w:beforeAutospacing="0" w:after="0" w:afterAutospacing="0" w:line="259" w:lineRule="auto"/>
            <w:rPr>
              <w:rFonts w:ascii="Calibri" w:eastAsia="Calibri" w:hAnsi="Calibri" w:cs="Times New Roman"/>
              <w:sz w:val="22"/>
            </w:rPr>
          </w:pPr>
        </w:p>
        <w:p w14:paraId="571400D2"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Title: A strong title that communicates the contents of the brief.</w:t>
          </w:r>
        </w:p>
        <w:p w14:paraId="35704C96"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Executive Summary: Include an overview of the problem, identify the audience for your policy, who will benefit from a policy change, and the initial proposed policy action (1 page)</w:t>
          </w:r>
        </w:p>
        <w:p w14:paraId="3036D73B"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Context or Scope of Problem: This section communicates the importance of the problem and aims to convince the reader of the necessity of policy action (1 page)</w:t>
          </w:r>
        </w:p>
        <w:p w14:paraId="42EBC9E0"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Policy Alternatives: This section discusses the current policy approach and explains proposed options. It should be fair, accurate, and supported by research.  Your goal is to convince the reader why the policy action proposed in the brief is the most desirable (1 page)</w:t>
          </w:r>
        </w:p>
        <w:p w14:paraId="6AAC6F3D"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Policy Recommendations: This section contains the most detailed explanation of the concrete steps to be taken to address the policy issue (1 page)</w:t>
          </w:r>
        </w:p>
        <w:p w14:paraId="74346155" w14:textId="77777777" w:rsidR="001529D0" w:rsidRPr="001529D0" w:rsidRDefault="001529D0" w:rsidP="001529D0">
          <w:pPr>
            <w:numPr>
              <w:ilvl w:val="0"/>
              <w:numId w:val="20"/>
            </w:numPr>
            <w:spacing w:before="0" w:beforeAutospacing="0" w:after="0" w:afterAutospacing="0" w:line="259" w:lineRule="auto"/>
            <w:contextualSpacing/>
            <w:rPr>
              <w:rFonts w:ascii="Calibri" w:eastAsia="Calibri" w:hAnsi="Calibri" w:cs="Times New Roman"/>
              <w:sz w:val="22"/>
            </w:rPr>
          </w:pPr>
          <w:r w:rsidRPr="001529D0">
            <w:rPr>
              <w:rFonts w:ascii="Calibri" w:eastAsia="Calibri" w:hAnsi="Calibri" w:cs="Times New Roman"/>
              <w:sz w:val="22"/>
            </w:rPr>
            <w:t>Reference List: These should be reliable sources that you have used throughout your brief to guide your policy discussion and recommendations.</w:t>
          </w:r>
        </w:p>
        <w:p w14:paraId="11213CFF" w14:textId="7A68576E" w:rsidR="00BE5171" w:rsidRDefault="006D3303" w:rsidP="0083417A"/>
      </w:sdtContent>
    </w:sdt>
    <w:p w14:paraId="432DACF9" w14:textId="77777777" w:rsidR="0083417A" w:rsidRDefault="0083417A" w:rsidP="0083417A">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SLP Assignment Expectations</w:t>
      </w:r>
    </w:p>
    <w:sdt>
      <w:sdtPr>
        <w:id w:val="-1434505123"/>
        <w:placeholder>
          <w:docPart w:val="1967D59B45AA4B328261C5725ACC00B2"/>
        </w:placeholder>
      </w:sdtPr>
      <w:sdtEndPr/>
      <w:sdtContent>
        <w:sdt>
          <w:sdtPr>
            <w:rPr>
              <w:rFonts w:asciiTheme="minorHAnsi" w:hAnsiTheme="minorHAnsi" w:cstheme="minorHAnsi"/>
              <w:sz w:val="22"/>
            </w:rPr>
            <w:id w:val="2099752084"/>
            <w:placeholder>
              <w:docPart w:val="6FA66837B97C4D35B6FD1A0FA8223BC2"/>
            </w:placeholder>
          </w:sdtPr>
          <w:sdtEndPr>
            <w:rPr>
              <w:rFonts w:ascii="Arial" w:hAnsi="Arial" w:cstheme="minorBidi"/>
              <w:sz w:val="24"/>
            </w:rPr>
          </w:sdtEndPr>
          <w:sdtContent>
            <w:p w14:paraId="7DF8A6FC" w14:textId="77777777" w:rsidR="000D1C05" w:rsidRPr="006607A1" w:rsidRDefault="000D1C05" w:rsidP="000D1C05">
              <w:pPr>
                <w:spacing w:after="0"/>
                <w:rPr>
                  <w:rFonts w:asciiTheme="minorHAnsi" w:hAnsiTheme="minorHAnsi" w:cstheme="minorHAnsi"/>
                  <w:sz w:val="22"/>
                </w:rPr>
              </w:pPr>
              <w:r w:rsidRPr="006607A1">
                <w:rPr>
                  <w:rFonts w:asciiTheme="minorHAnsi" w:hAnsiTheme="minorHAnsi" w:cstheme="minorHAnsi"/>
                  <w:sz w:val="22"/>
                </w:rPr>
                <w:t>Your paper will be assessed on the following criteria:</w:t>
              </w:r>
            </w:p>
            <w:p w14:paraId="472B1C64"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lastRenderedPageBreak/>
                <w:t>Assignment-driven criteria: Demonstrates mastery covering all key elements of the assignment in a substantive way.</w:t>
              </w:r>
            </w:p>
            <w:p w14:paraId="5BECF222"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2C11D8F8"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Scholarly writing: Demonstrates mastery and proficiency in scholarly written communication to an appropriately specialized audience.</w:t>
              </w:r>
            </w:p>
            <w:p w14:paraId="43BD7B09"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Quality of references and organization: Demonstrates mastery using relevant and quality sources and uses appropriate, relevant, and compelling content to support ideas, and convey understanding of the topic and shape the work.</w:t>
              </w:r>
            </w:p>
            <w:p w14:paraId="5725D30C" w14:textId="77777777" w:rsidR="000D1C05" w:rsidRPr="006607A1" w:rsidRDefault="000D1C05" w:rsidP="000D1C05">
              <w:pPr>
                <w:rPr>
                  <w:rFonts w:asciiTheme="minorHAnsi" w:hAnsiTheme="minorHAnsi" w:cstheme="minorHAnsi"/>
                  <w:sz w:val="22"/>
                </w:rPr>
              </w:pPr>
              <w:r w:rsidRPr="006607A1">
                <w:rPr>
                  <w:rFonts w:asciiTheme="minorHAnsi" w:hAnsiTheme="minorHAnsi" w:cstheme="minorHAnsi"/>
                  <w:sz w:val="22"/>
                </w:rPr>
                <w:t>Citing sources: Demonstrates mastery using in-text citations or sources and properly uses APA format including a full reference list.</w:t>
              </w:r>
            </w:p>
            <w:p w14:paraId="611E57D6" w14:textId="77777777" w:rsidR="000D1C05" w:rsidRPr="006607A1" w:rsidRDefault="000D1C05" w:rsidP="000D1C05">
              <w:pPr>
                <w:spacing w:before="0" w:beforeAutospacing="0" w:after="0" w:afterAutospacing="0" w:line="259" w:lineRule="auto"/>
                <w:contextualSpacing/>
                <w:rPr>
                  <w:rFonts w:asciiTheme="minorHAnsi" w:eastAsia="Calibri" w:hAnsiTheme="minorHAnsi" w:cstheme="minorHAnsi"/>
                  <w:sz w:val="22"/>
                </w:rPr>
              </w:pPr>
              <w:r w:rsidRPr="006607A1">
                <w:rPr>
                  <w:rFonts w:asciiTheme="minorHAnsi" w:eastAsia="Calibri" w:hAnsiTheme="minorHAnsi" w:cstheme="minorHAnsi"/>
                  <w:sz w:val="22"/>
                </w:rPr>
                <w:t>Timeliness/Professionalism: Demonstrates excellence in taking responsibility for learning; adhering to the course requirement policies and expectations. Assignment submitted on time or collaborated with professor for an approved extension on due date.</w:t>
              </w:r>
            </w:p>
            <w:p w14:paraId="641C9CD5" w14:textId="77777777" w:rsidR="000D1C05" w:rsidRDefault="006D3303" w:rsidP="000D1C05">
              <w:pPr>
                <w:spacing w:after="0"/>
                <w:contextualSpacing/>
              </w:pPr>
            </w:p>
          </w:sdtContent>
        </w:sdt>
        <w:p w14:paraId="4A5197FC" w14:textId="2B7DA8BD" w:rsidR="0083417A" w:rsidRDefault="006D3303" w:rsidP="0083417A"/>
      </w:sdtContent>
    </w:sdt>
    <w:p w14:paraId="37407BFC" w14:textId="77777777" w:rsidR="0083417A" w:rsidRDefault="0083417A" w:rsidP="0083417A"/>
    <w:p w14:paraId="3FE1396E" w14:textId="77777777" w:rsidR="0083417A" w:rsidRDefault="0083417A" w:rsidP="0083417A">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E65045B" w14:textId="77777777" w:rsidR="003436C7" w:rsidRDefault="0083417A" w:rsidP="005E4F99">
      <w:pPr>
        <w:pStyle w:val="Heading1"/>
      </w:pPr>
      <w:r>
        <w:br w:type="page"/>
      </w:r>
    </w:p>
    <w:p w14:paraId="4464F744" w14:textId="77777777" w:rsidR="009F4C6B" w:rsidRDefault="009F4C6B" w:rsidP="009F4C6B">
      <w:pPr>
        <w:pStyle w:val="Heading2"/>
      </w:pPr>
      <w:r>
        <w:lastRenderedPageBreak/>
        <w:t>Module 4 Discussion</w:t>
      </w:r>
    </w:p>
    <w:p w14:paraId="706ECE3B" w14:textId="58F85BC2" w:rsidR="009F4C6B" w:rsidRDefault="009F4C6B" w:rsidP="009F4C6B">
      <w:r>
        <w:t xml:space="preserve">Discussion 4 title: </w:t>
      </w:r>
      <w:sdt>
        <w:sdtPr>
          <w:id w:val="1311360208"/>
          <w:placeholder>
            <w:docPart w:val="4072BEE16E3B489FBA31FE3FA93DCCF9"/>
          </w:placeholder>
        </w:sdtPr>
        <w:sdtEndPr/>
        <w:sdtContent>
          <w:r w:rsidR="001529D0">
            <w:t>Campus/Student Safety</w:t>
          </w:r>
        </w:sdtContent>
      </w:sdt>
    </w:p>
    <w:p w14:paraId="65EAA82A" w14:textId="1A0C0D29" w:rsidR="009F4C6B" w:rsidRDefault="009F4C6B" w:rsidP="009F4C6B">
      <w:r>
        <w:t xml:space="preserve">Discussion 4 text: </w:t>
      </w:r>
      <w:sdt>
        <w:sdtPr>
          <w:id w:val="-809404602"/>
          <w:placeholder>
            <w:docPart w:val="E6CC64884B2F42FF88CA4BE840E10626"/>
          </w:placeholder>
        </w:sdtPr>
        <w:sdtEndPr/>
        <w:sdtContent>
          <w:r w:rsidR="001529D0" w:rsidRPr="001529D0">
            <w:rPr>
              <w:rFonts w:ascii="Calibri" w:eastAsia="Calibri" w:hAnsi="Calibri" w:cs="Times New Roman"/>
              <w:sz w:val="22"/>
            </w:rPr>
            <w:t>Campus/student safety is one of the areas of education law that is most often in the news. Find a current (within the past three years) news article that deals with an issue of student or campus safety. Write a summary of the issue, relevant laws/cases/policies, how it was handled by educational leaders (if this information is available), and how you would have handled the situation to avoid liability. (PK-12 please select a PK-12 article, and Higher Ed please select a Higher Ed article.) Respond to at least 3 classmates.</w:t>
          </w:r>
          <w:r w:rsidR="001529D0">
            <w:rPr>
              <w:rFonts w:ascii="Calibri" w:eastAsia="Calibri" w:hAnsi="Calibri" w:cs="Times New Roman"/>
              <w:sz w:val="22"/>
            </w:rPr>
            <w:t xml:space="preserve"> </w:t>
          </w:r>
        </w:sdtContent>
      </w:sdt>
    </w:p>
    <w:p w14:paraId="76424179" w14:textId="77777777" w:rsidR="009F4C6B" w:rsidRPr="008C2E00" w:rsidRDefault="009F4C6B" w:rsidP="009F4C6B">
      <w:pPr>
        <w:rPr>
          <w:rFonts w:asciiTheme="minorHAnsi" w:hAnsiTheme="minorHAnsi"/>
          <w:i/>
          <w:sz w:val="27"/>
          <w:szCs w:val="27"/>
        </w:rPr>
      </w:pPr>
      <w:r w:rsidRPr="008C2E00">
        <w:rPr>
          <w:rFonts w:asciiTheme="minorHAnsi" w:hAnsiTheme="minorHAnsi"/>
          <w:i/>
          <w:sz w:val="27"/>
          <w:szCs w:val="27"/>
        </w:rPr>
        <w:t xml:space="preserve">If </w:t>
      </w:r>
      <w:r w:rsidR="00AF5AA8">
        <w:rPr>
          <w:rFonts w:asciiTheme="minorHAnsi" w:hAnsiTheme="minorHAnsi"/>
          <w:i/>
          <w:sz w:val="27"/>
          <w:szCs w:val="27"/>
        </w:rPr>
        <w:t>this module</w:t>
      </w:r>
      <w:r w:rsidRPr="008C2E00">
        <w:rPr>
          <w:rFonts w:asciiTheme="minorHAnsi" w:hAnsiTheme="minorHAnsi"/>
          <w:i/>
          <w:sz w:val="27"/>
          <w:szCs w:val="27"/>
        </w:rPr>
        <w:t xml:space="preserve"> has a second discussion, use the boxes below:</w:t>
      </w:r>
    </w:p>
    <w:p w14:paraId="66D6C693" w14:textId="77777777" w:rsidR="009F4C6B" w:rsidRDefault="009F4C6B" w:rsidP="009F4C6B">
      <w:r>
        <w:t xml:space="preserve">Additional Discussion 4 title: </w:t>
      </w:r>
      <w:sdt>
        <w:sdtPr>
          <w:id w:val="297112507"/>
          <w:placeholder>
            <w:docPart w:val="72D635F9E1BB41B48270A830A0FA871F"/>
          </w:placeholder>
          <w:showingPlcHdr/>
        </w:sdtPr>
        <w:sdtEndPr/>
        <w:sdtContent>
          <w:r w:rsidRPr="008C2E00">
            <w:rPr>
              <w:rStyle w:val="PlaceholderText"/>
              <w:color w:val="FF0000"/>
            </w:rPr>
            <w:t>[Enter Discussion title.]</w:t>
          </w:r>
        </w:sdtContent>
      </w:sdt>
    </w:p>
    <w:p w14:paraId="588CECE9" w14:textId="77777777" w:rsidR="009F4C6B" w:rsidRDefault="009F4C6B" w:rsidP="009F4C6B">
      <w:r>
        <w:t xml:space="preserve">Additional Discussion 4 text: </w:t>
      </w:r>
      <w:sdt>
        <w:sdtPr>
          <w:id w:val="-808166254"/>
          <w:placeholder>
            <w:docPart w:val="E2AF6AA94ECE41BCA04F1E10777F37D8"/>
          </w:placeholder>
          <w:showingPlcHdr/>
        </w:sdtPr>
        <w:sdtEndPr/>
        <w:sdtContent>
          <w:r w:rsidRPr="008C2E00">
            <w:rPr>
              <w:rStyle w:val="PlaceholderText"/>
              <w:color w:val="FF0000"/>
            </w:rPr>
            <w:t>[Enter Discussion text.]</w:t>
          </w:r>
        </w:sdtContent>
      </w:sdt>
    </w:p>
    <w:p w14:paraId="31699BFC" w14:textId="77777777" w:rsidR="009F4C6B" w:rsidRDefault="009F4C6B" w:rsidP="009F4C6B"/>
    <w:p w14:paraId="3B91D742" w14:textId="77777777" w:rsidR="009F4C6B" w:rsidRDefault="009F4C6B" w:rsidP="009F4C6B">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4FBC81B" w14:textId="77777777" w:rsidR="009F4C6B" w:rsidRPr="009F4C6B" w:rsidRDefault="009F4C6B" w:rsidP="009F4C6B"/>
    <w:p w14:paraId="2A389870" w14:textId="77777777" w:rsidR="008E75D3" w:rsidRDefault="009F4C6B" w:rsidP="008E75D3">
      <w:pPr>
        <w:pStyle w:val="Heading2"/>
      </w:pPr>
      <w:r>
        <w:br w:type="page"/>
      </w:r>
    </w:p>
    <w:p w14:paraId="583CD85A" w14:textId="77777777" w:rsidR="008E75D3" w:rsidRPr="00B14F41" w:rsidRDefault="008E75D3" w:rsidP="008E75D3">
      <w:pPr>
        <w:pStyle w:val="Heading1"/>
      </w:pPr>
      <w:r>
        <w:lastRenderedPageBreak/>
        <w:t>Module 5</w:t>
      </w:r>
    </w:p>
    <w:p w14:paraId="3144E277" w14:textId="77777777" w:rsidR="008E75D3" w:rsidRDefault="008E75D3" w:rsidP="008E75D3">
      <w:pPr>
        <w:pStyle w:val="Heading2"/>
      </w:pPr>
      <w:r>
        <w:t>Module 5 - Home</w:t>
      </w:r>
    </w:p>
    <w:p w14:paraId="3AB0CD0B" w14:textId="77777777" w:rsidR="008E75D3" w:rsidRDefault="008E75D3" w:rsidP="008E75D3">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2BB6E25C" w14:textId="77777777" w:rsidR="008E75D3" w:rsidRPr="003B2629" w:rsidRDefault="008E75D3" w:rsidP="008E75D3">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2216A237" w14:textId="77777777" w:rsidR="008E75D3" w:rsidRPr="004E5EB5" w:rsidRDefault="008E75D3" w:rsidP="008E75D3">
      <w:pPr>
        <w:numPr>
          <w:ilvl w:val="0"/>
          <w:numId w:val="9"/>
        </w:numPr>
        <w:rPr>
          <w:rFonts w:eastAsia="Times New Roman"/>
        </w:rPr>
      </w:pPr>
      <w:r>
        <w:rPr>
          <w:rFonts w:eastAsia="Times New Roman"/>
        </w:rPr>
        <w:t>Case</w:t>
      </w:r>
    </w:p>
    <w:sdt>
      <w:sdtPr>
        <w:rPr>
          <w:rFonts w:eastAsia="Times New Roman"/>
        </w:rPr>
        <w:id w:val="-654296076"/>
        <w:placeholder>
          <w:docPart w:val="368D96D62C394424BF921E5220F44F80"/>
        </w:placeholder>
      </w:sdtPr>
      <w:sdtEndPr/>
      <w:sdtContent>
        <w:p w14:paraId="5959D3B2" w14:textId="7E5D7F77" w:rsidR="008E75D3" w:rsidRPr="0067156C" w:rsidRDefault="0067156C" w:rsidP="0067156C">
          <w:pPr>
            <w:numPr>
              <w:ilvl w:val="1"/>
              <w:numId w:val="9"/>
            </w:numPr>
            <w:rPr>
              <w:rFonts w:eastAsia="Times New Roman"/>
            </w:rPr>
          </w:pPr>
          <w:r w:rsidRPr="0067156C">
            <w:rPr>
              <w:rFonts w:eastAsia="Times New Roman"/>
            </w:rPr>
            <w:t xml:space="preserve">Analyze the interaction of law with dismissal, discipline, collective bargaining, and due process </w:t>
          </w:r>
        </w:p>
      </w:sdtContent>
    </w:sdt>
    <w:p w14:paraId="661B4AF3" w14:textId="77777777" w:rsidR="008E75D3" w:rsidRPr="004E5EB5" w:rsidRDefault="008E75D3" w:rsidP="008E75D3">
      <w:pPr>
        <w:numPr>
          <w:ilvl w:val="0"/>
          <w:numId w:val="9"/>
        </w:numPr>
        <w:rPr>
          <w:rFonts w:eastAsia="Times New Roman"/>
        </w:rPr>
      </w:pPr>
      <w:r>
        <w:rPr>
          <w:rFonts w:eastAsia="Times New Roman"/>
        </w:rPr>
        <w:t>SLP</w:t>
      </w:r>
    </w:p>
    <w:sdt>
      <w:sdtPr>
        <w:rPr>
          <w:rFonts w:eastAsia="Times New Roman"/>
        </w:rPr>
        <w:id w:val="1621878297"/>
        <w:placeholder>
          <w:docPart w:val="6AE87175BA68466A96FB09173F5D2463"/>
        </w:placeholder>
      </w:sdtPr>
      <w:sdtEndPr/>
      <w:sdtContent>
        <w:p w14:paraId="40172CB6" w14:textId="3E619B6C" w:rsidR="008E75D3" w:rsidRPr="0067156C" w:rsidRDefault="0067156C" w:rsidP="0067156C">
          <w:pPr>
            <w:numPr>
              <w:ilvl w:val="1"/>
              <w:numId w:val="9"/>
            </w:numPr>
            <w:rPr>
              <w:rFonts w:eastAsia="Times New Roman"/>
            </w:rPr>
          </w:pPr>
          <w:r w:rsidRPr="0067156C">
            <w:rPr>
              <w:rFonts w:eastAsia="Times New Roman"/>
            </w:rPr>
            <w:t>Reflect on how the development of a policy brief will inform your practice as an educational leader</w:t>
          </w:r>
        </w:p>
      </w:sdtContent>
    </w:sdt>
    <w:p w14:paraId="541B1330" w14:textId="77777777" w:rsidR="008E75D3" w:rsidRPr="004E5EB5" w:rsidRDefault="008E75D3" w:rsidP="008E75D3">
      <w:pPr>
        <w:numPr>
          <w:ilvl w:val="0"/>
          <w:numId w:val="9"/>
        </w:numPr>
        <w:rPr>
          <w:rFonts w:eastAsia="Times New Roman"/>
        </w:rPr>
      </w:pPr>
      <w:r>
        <w:rPr>
          <w:rFonts w:eastAsia="Times New Roman"/>
        </w:rPr>
        <w:t xml:space="preserve">Discussion </w:t>
      </w:r>
    </w:p>
    <w:sdt>
      <w:sdtPr>
        <w:rPr>
          <w:rFonts w:eastAsia="Times New Roman"/>
        </w:rPr>
        <w:id w:val="-1380240820"/>
        <w:placeholder>
          <w:docPart w:val="9CFF1FD05DCC4D9093AC5FFDF37F47F9"/>
        </w:placeholder>
      </w:sdtPr>
      <w:sdtEndPr/>
      <w:sdtContent>
        <w:p w14:paraId="2DBC06CF" w14:textId="60E54637" w:rsidR="008E75D3" w:rsidRPr="0067156C" w:rsidRDefault="0067156C" w:rsidP="0067156C">
          <w:pPr>
            <w:numPr>
              <w:ilvl w:val="1"/>
              <w:numId w:val="9"/>
            </w:numPr>
            <w:rPr>
              <w:rFonts w:eastAsia="Times New Roman"/>
            </w:rPr>
          </w:pPr>
          <w:r w:rsidRPr="0067156C">
            <w:rPr>
              <w:rFonts w:eastAsia="Times New Roman"/>
            </w:rPr>
            <w:t xml:space="preserve">Discuss an issue related to personnel management </w:t>
          </w:r>
          <w:r>
            <w:rPr>
              <w:rFonts w:eastAsia="Times New Roman"/>
            </w:rPr>
            <w:t>in the field of educational leadership</w:t>
          </w:r>
        </w:p>
      </w:sdtContent>
    </w:sdt>
    <w:p w14:paraId="215DFC08" w14:textId="77777777" w:rsidR="008E75D3" w:rsidRDefault="008E75D3" w:rsidP="008E75D3">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Module Overview</w:t>
      </w:r>
    </w:p>
    <w:sdt>
      <w:sdtPr>
        <w:id w:val="-452403486"/>
        <w:placeholder>
          <w:docPart w:val="A9FC47C40D2A496AB7157F604E9A17AE"/>
        </w:placeholder>
      </w:sdtPr>
      <w:sdtEndPr/>
      <w:sdtContent>
        <w:p w14:paraId="006C557A" w14:textId="77777777" w:rsidR="0067156C" w:rsidRPr="0067156C" w:rsidRDefault="0067156C" w:rsidP="0067156C">
          <w:pPr>
            <w:rPr>
              <w:rFonts w:ascii="Calibri" w:eastAsia="Calibri" w:hAnsi="Calibri" w:cs="Times New Roman"/>
              <w:sz w:val="22"/>
            </w:rPr>
          </w:pPr>
          <w:r w:rsidRPr="0067156C">
            <w:rPr>
              <w:rFonts w:ascii="Calibri" w:eastAsia="Calibri" w:hAnsi="Calibri" w:cs="Times New Roman"/>
              <w:sz w:val="22"/>
            </w:rPr>
            <w:t>Module 5 will introduce you to the personnel issues facing educational leaders including the laws and cases related to dismissal, discipline, support, and collective bargaining. This module should help develop a sense of how to lead employees while staying within the boundaries of the law.</w:t>
          </w:r>
        </w:p>
        <w:p w14:paraId="2D9A87AA" w14:textId="292D75B7" w:rsidR="008E75D3" w:rsidRDefault="006D3303" w:rsidP="008E75D3"/>
      </w:sdtContent>
    </w:sdt>
    <w:p w14:paraId="1C53468C" w14:textId="77777777" w:rsidR="008E75D3" w:rsidRDefault="008E75D3" w:rsidP="008E75D3"/>
    <w:p w14:paraId="41C62EC5" w14:textId="77777777" w:rsidR="008E75D3" w:rsidRDefault="008E75D3" w:rsidP="008E75D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AFD0119" w14:textId="77777777" w:rsidR="008E75D3" w:rsidRDefault="008E75D3" w:rsidP="008E75D3">
      <w:pPr>
        <w:rPr>
          <w:highlight w:val="black"/>
        </w:rPr>
      </w:pPr>
      <w:r>
        <w:rPr>
          <w:highlight w:val="black"/>
        </w:rPr>
        <w:br w:type="page"/>
      </w:r>
    </w:p>
    <w:p w14:paraId="07200B81" w14:textId="77777777" w:rsidR="008E75D3" w:rsidRDefault="008E75D3" w:rsidP="008E75D3">
      <w:pPr>
        <w:pStyle w:val="Heading2"/>
      </w:pPr>
      <w:r>
        <w:lastRenderedPageBreak/>
        <w:t>Module 5 - Background</w:t>
      </w:r>
    </w:p>
    <w:sdt>
      <w:sdtPr>
        <w:id w:val="-439376279"/>
        <w:placeholder>
          <w:docPart w:val="C3E0FC67D86B44B4873F5ACC9D345CC5"/>
        </w:placeholder>
        <w:showingPlcHdr/>
      </w:sdtPr>
      <w:sdtEndPr/>
      <w:sdtContent>
        <w:p w14:paraId="73660B3C" w14:textId="77777777" w:rsidR="008E75D3" w:rsidRDefault="008E75D3" w:rsidP="008E75D3">
          <w:r w:rsidRPr="00BE5171">
            <w:rPr>
              <w:rStyle w:val="PlaceholderText"/>
              <w:color w:val="FF0000"/>
            </w:rPr>
            <w:t>[Insert text (if any) for Background page here.]</w:t>
          </w:r>
        </w:p>
      </w:sdtContent>
    </w:sdt>
    <w:p w14:paraId="2CC9DF8E" w14:textId="77777777" w:rsidR="008E75D3" w:rsidRDefault="008E75D3" w:rsidP="008E75D3">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Required Reading</w:t>
      </w:r>
    </w:p>
    <w:sdt>
      <w:sdtPr>
        <w:id w:val="1931312435"/>
        <w:placeholder>
          <w:docPart w:val="616132885E3D411F8B0CD5B5D47B767C"/>
        </w:placeholder>
      </w:sdtPr>
      <w:sdtEndPr/>
      <w:sdtContent>
        <w:p w14:paraId="13EB3E25" w14:textId="3A4A4462" w:rsidR="0067156C" w:rsidRPr="0067156C" w:rsidRDefault="0067156C" w:rsidP="0067156C">
          <w:pPr>
            <w:spacing w:before="0" w:beforeAutospacing="0" w:after="0" w:afterAutospacing="0"/>
            <w:ind w:left="720" w:hanging="720"/>
            <w:rPr>
              <w:rFonts w:ascii="Calibri" w:eastAsia="Calibri" w:hAnsi="Calibri" w:cs="Times New Roman"/>
              <w:b/>
              <w:sz w:val="22"/>
            </w:rPr>
          </w:pPr>
          <w:r w:rsidRPr="0067156C">
            <w:rPr>
              <w:rFonts w:ascii="Calibri" w:eastAsia="Calibri" w:hAnsi="Calibri" w:cs="Times New Roman"/>
              <w:b/>
              <w:sz w:val="22"/>
            </w:rPr>
            <w:t>PK12 Leadership students:</w:t>
          </w:r>
        </w:p>
        <w:p w14:paraId="42BBBB1A"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Chapter 14: Do Teachers have Adequate Rights when they are Subject to Termination of Employment? (p. 228-243)</w:t>
          </w:r>
        </w:p>
        <w:p w14:paraId="3705ADFC"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Chapter 15: Do Teacher Unions and Collective Bargaining Improve the Terms and Conditions of Teacher Employment? (p. 244-260)</w:t>
          </w:r>
        </w:p>
        <w:p w14:paraId="6FF078B5"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Russo, C. J. (2012). </w:t>
          </w:r>
          <w:r w:rsidRPr="0067156C">
            <w:rPr>
              <w:rFonts w:ascii="Calibri" w:eastAsia="Calibri" w:hAnsi="Calibri" w:cs="Times New Roman"/>
              <w:i/>
              <w:sz w:val="22"/>
            </w:rPr>
            <w:t>School Law</w:t>
          </w:r>
          <w:r w:rsidRPr="0067156C">
            <w:rPr>
              <w:rFonts w:ascii="Calibri" w:eastAsia="Calibri" w:hAnsi="Calibri" w:cs="Times New Roman"/>
              <w:sz w:val="22"/>
            </w:rPr>
            <w:t>. Thousand Oaks, Calif: SAGE Publications, Inc.</w:t>
          </w:r>
        </w:p>
        <w:p w14:paraId="7753A1A0"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p>
        <w:p w14:paraId="5E6C6A4A"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b/>
              <w:sz w:val="22"/>
            </w:rPr>
          </w:pPr>
          <w:r w:rsidRPr="0067156C">
            <w:rPr>
              <w:rFonts w:ascii="Calibri" w:eastAsia="Calibri" w:hAnsi="Calibri" w:cs="Times New Roman"/>
              <w:b/>
              <w:sz w:val="22"/>
            </w:rPr>
            <w:t>Higher Education Leadership students:</w:t>
          </w:r>
        </w:p>
        <w:p w14:paraId="003679C5"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Collective Bargaining (p. 95-98)</w:t>
          </w:r>
        </w:p>
        <w:p w14:paraId="44EA28B9"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Disciplinary Sanctions and Due Process (p. 124-128)</w:t>
          </w:r>
        </w:p>
        <w:p w14:paraId="662916D9"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Due Process Rights in Faculty and Staff Dismissals (p. 138-141)</w:t>
          </w:r>
        </w:p>
        <w:p w14:paraId="515E82A9"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Lehnert v. Ferris Faculty Association (p. 289-296)</w:t>
          </w:r>
        </w:p>
        <w:p w14:paraId="31C76297"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National Labor Relations Board v. Yeshiva (p. 331-333)</w:t>
          </w:r>
        </w:p>
        <w:p w14:paraId="491E027D"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 xml:space="preserve">Perry v. </w:t>
          </w:r>
          <w:proofErr w:type="spellStart"/>
          <w:r w:rsidRPr="0067156C">
            <w:rPr>
              <w:rFonts w:ascii="Calibri" w:eastAsia="Calibri" w:hAnsi="Calibri" w:cs="Times New Roman"/>
              <w:sz w:val="22"/>
            </w:rPr>
            <w:t>Sindermann</w:t>
          </w:r>
          <w:proofErr w:type="spellEnd"/>
          <w:r w:rsidRPr="0067156C">
            <w:rPr>
              <w:rFonts w:ascii="Calibri" w:eastAsia="Calibri" w:hAnsi="Calibri" w:cs="Times New Roman"/>
              <w:sz w:val="22"/>
            </w:rPr>
            <w:t xml:space="preserve"> (p. 342-344) </w:t>
          </w:r>
        </w:p>
        <w:p w14:paraId="1F5241C4"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Russo, C. J. (2010). </w:t>
          </w:r>
          <w:r w:rsidRPr="0067156C">
            <w:rPr>
              <w:rFonts w:ascii="Calibri" w:eastAsia="Calibri" w:hAnsi="Calibri" w:cs="Times New Roman"/>
              <w:i/>
              <w:sz w:val="22"/>
            </w:rPr>
            <w:t>Encyclopedia of Law and Higher Education</w:t>
          </w:r>
          <w:r w:rsidRPr="0067156C">
            <w:rPr>
              <w:rFonts w:ascii="Calibri" w:eastAsia="Calibri" w:hAnsi="Calibri" w:cs="Times New Roman"/>
              <w:sz w:val="22"/>
            </w:rPr>
            <w:t>. Thousand Oaks, Calif: SAGE Publications, Inc.</w:t>
          </w:r>
        </w:p>
        <w:p w14:paraId="57920DA5" w14:textId="58C9009A" w:rsidR="008E75D3" w:rsidRDefault="006D3303" w:rsidP="008E75D3"/>
      </w:sdtContent>
    </w:sdt>
    <w:p w14:paraId="19226296" w14:textId="77777777" w:rsidR="008E75D3" w:rsidRDefault="008E75D3" w:rsidP="008E75D3">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Optional Reading</w:t>
      </w:r>
    </w:p>
    <w:sdt>
      <w:sdtPr>
        <w:id w:val="1478798583"/>
        <w:placeholder>
          <w:docPart w:val="4B9B19B45DA84169ADD4FDEE8CEB59A6"/>
        </w:placeholder>
        <w:showingPlcHdr/>
      </w:sdtPr>
      <w:sdtEndPr/>
      <w:sdtContent>
        <w:p w14:paraId="572CE0B1" w14:textId="77777777" w:rsidR="008E75D3" w:rsidRDefault="008E75D3" w:rsidP="008E75D3">
          <w:r w:rsidRPr="00103FA1">
            <w:rPr>
              <w:rStyle w:val="PlaceholderText"/>
              <w:color w:val="FF0000"/>
            </w:rPr>
            <w:t>[Place optional reading entries here.]</w:t>
          </w:r>
        </w:p>
      </w:sdtContent>
    </w:sdt>
    <w:p w14:paraId="6FB4DC16" w14:textId="77777777" w:rsidR="008E75D3" w:rsidRDefault="008E75D3" w:rsidP="008E75D3"/>
    <w:p w14:paraId="086C2684" w14:textId="77777777" w:rsidR="008E75D3" w:rsidRDefault="008E75D3" w:rsidP="008E75D3">
      <w:pPr>
        <w:pStyle w:val="NormalWeb"/>
        <w:spacing w:line="312" w:lineRule="atLeast"/>
        <w:ind w:right="1050"/>
        <w:rPr>
          <w:rFonts w:asciiTheme="minorHAnsi" w:hAnsiTheme="minorHAnsi"/>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80E466F" w14:textId="77777777" w:rsidR="008E75D3" w:rsidRDefault="008E75D3" w:rsidP="008E75D3">
      <w:r>
        <w:br w:type="page"/>
      </w:r>
    </w:p>
    <w:p w14:paraId="16B0D7CF" w14:textId="77777777" w:rsidR="008E75D3" w:rsidRDefault="008E75D3" w:rsidP="008E75D3">
      <w:pPr>
        <w:pStyle w:val="Heading2"/>
      </w:pPr>
      <w:r>
        <w:lastRenderedPageBreak/>
        <w:t>Module 5 - Case</w:t>
      </w:r>
    </w:p>
    <w:p w14:paraId="1953DE9E" w14:textId="77777777" w:rsidR="008E75D3" w:rsidRDefault="008E75D3" w:rsidP="008E75D3">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Assignment Overview</w:t>
      </w:r>
    </w:p>
    <w:sdt>
      <w:sdtPr>
        <w:id w:val="-366450301"/>
        <w:placeholder>
          <w:docPart w:val="3022FAB373EC4EDDAA0E5DA85B93DC65"/>
        </w:placeholder>
        <w:showingPlcHdr/>
      </w:sdtPr>
      <w:sdtEndPr/>
      <w:sdtContent>
        <w:p w14:paraId="419012A3" w14:textId="77777777" w:rsidR="008E75D3" w:rsidRDefault="008E75D3" w:rsidP="008E75D3">
          <w:r w:rsidRPr="00810363">
            <w:rPr>
              <w:rStyle w:val="PlaceholderText"/>
              <w:color w:val="FF0000"/>
            </w:rPr>
            <w:t>[</w:t>
          </w:r>
          <w:r>
            <w:rPr>
              <w:rStyle w:val="PlaceholderText"/>
              <w:color w:val="FF0000"/>
            </w:rPr>
            <w:t xml:space="preserve">Assignment Overview is optional. </w:t>
          </w:r>
          <w:r w:rsidRPr="00810363">
            <w:rPr>
              <w:rStyle w:val="PlaceholderText"/>
              <w:color w:val="FF0000"/>
            </w:rPr>
            <w:t xml:space="preserve">Place text </w:t>
          </w:r>
          <w:r>
            <w:rPr>
              <w:rStyle w:val="PlaceholderText"/>
              <w:color w:val="FF0000"/>
            </w:rPr>
            <w:t xml:space="preserve">(if any) </w:t>
          </w:r>
          <w:r w:rsidRPr="00810363">
            <w:rPr>
              <w:rStyle w:val="PlaceholderText"/>
              <w:color w:val="FF0000"/>
            </w:rPr>
            <w:t>here.]</w:t>
          </w:r>
        </w:p>
      </w:sdtContent>
    </w:sdt>
    <w:p w14:paraId="4F27DCBE" w14:textId="77777777" w:rsidR="008E75D3" w:rsidRDefault="008E75D3" w:rsidP="008E75D3">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Case Assignment</w:t>
      </w:r>
    </w:p>
    <w:sdt>
      <w:sdtPr>
        <w:id w:val="735667238"/>
        <w:placeholder>
          <w:docPart w:val="2483888A609B4D95B5674D80E7654830"/>
        </w:placeholder>
      </w:sdtPr>
      <w:sdtEndPr/>
      <w:sdtContent>
        <w:p w14:paraId="359798B8" w14:textId="77777777" w:rsidR="0067156C" w:rsidRPr="0067156C" w:rsidRDefault="0067156C" w:rsidP="0067156C">
          <w:pPr>
            <w:spacing w:after="0"/>
            <w:rPr>
              <w:rFonts w:ascii="Calibri" w:eastAsia="Calibri" w:hAnsi="Calibri" w:cs="Times New Roman"/>
              <w:sz w:val="22"/>
            </w:rPr>
          </w:pPr>
          <w:r w:rsidRPr="0067156C">
            <w:rPr>
              <w:rFonts w:ascii="Calibri" w:eastAsia="Calibri" w:hAnsi="Calibri" w:cs="Times New Roman"/>
              <w:sz w:val="22"/>
            </w:rPr>
            <w:t>Your learning objectives:</w:t>
          </w:r>
        </w:p>
        <w:p w14:paraId="13CA8A29" w14:textId="77777777" w:rsidR="0067156C" w:rsidRPr="0067156C" w:rsidRDefault="0067156C" w:rsidP="0067156C">
          <w:pPr>
            <w:numPr>
              <w:ilvl w:val="0"/>
              <w:numId w:val="25"/>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Discuss how dismissal, discipline, collective bargaining and due process inform the actions of educational leaders</w:t>
          </w:r>
        </w:p>
        <w:p w14:paraId="5C230D07" w14:textId="77777777" w:rsidR="0067156C" w:rsidRPr="0067156C" w:rsidRDefault="0067156C" w:rsidP="0067156C">
          <w:pPr>
            <w:numPr>
              <w:ilvl w:val="0"/>
              <w:numId w:val="25"/>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Examine legal cases related to personnel management and apply the outcomes to your professional practice</w:t>
          </w:r>
        </w:p>
        <w:p w14:paraId="47B79FFB"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p>
        <w:p w14:paraId="6A81433D"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Read:</w:t>
          </w:r>
        </w:p>
        <w:p w14:paraId="7BFD59F1"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p>
        <w:p w14:paraId="41706A23" w14:textId="48C7D877" w:rsidR="0067156C" w:rsidRPr="0067156C" w:rsidRDefault="0067156C" w:rsidP="0067156C">
          <w:pPr>
            <w:spacing w:before="0" w:beforeAutospacing="0" w:after="0" w:afterAutospacing="0" w:line="259" w:lineRule="auto"/>
            <w:ind w:left="720" w:hanging="720"/>
            <w:rPr>
              <w:rFonts w:ascii="Calibri" w:eastAsia="Calibri" w:hAnsi="Calibri" w:cs="Times New Roman"/>
              <w:b/>
              <w:sz w:val="22"/>
            </w:rPr>
          </w:pPr>
          <w:r w:rsidRPr="0067156C">
            <w:rPr>
              <w:rFonts w:ascii="Calibri" w:eastAsia="Calibri" w:hAnsi="Calibri" w:cs="Times New Roman"/>
              <w:b/>
              <w:sz w:val="22"/>
            </w:rPr>
            <w:t>PK12 Leadership students</w:t>
          </w:r>
          <w:r>
            <w:rPr>
              <w:rFonts w:ascii="Calibri" w:eastAsia="Calibri" w:hAnsi="Calibri" w:cs="Times New Roman"/>
              <w:b/>
              <w:sz w:val="22"/>
            </w:rPr>
            <w:t>:</w:t>
          </w:r>
        </w:p>
        <w:p w14:paraId="10A496A9"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Chapter 14: Do Teachers have Adequate Rights when they are Subject to Termination of Employment? (p. 228-243)</w:t>
          </w:r>
        </w:p>
        <w:p w14:paraId="153491FC"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Chapter 15: Do Teacher Unions and Collective Bargaining Improve the Terms and Conditions of Teacher Employment? (p. 244-260)</w:t>
          </w:r>
        </w:p>
        <w:p w14:paraId="1CD13A0E"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Russo, C. J. (2012). </w:t>
          </w:r>
          <w:r w:rsidRPr="0067156C">
            <w:rPr>
              <w:rFonts w:ascii="Calibri" w:eastAsia="Calibri" w:hAnsi="Calibri" w:cs="Times New Roman"/>
              <w:i/>
              <w:sz w:val="22"/>
            </w:rPr>
            <w:t>School Law</w:t>
          </w:r>
          <w:r w:rsidRPr="0067156C">
            <w:rPr>
              <w:rFonts w:ascii="Calibri" w:eastAsia="Calibri" w:hAnsi="Calibri" w:cs="Times New Roman"/>
              <w:sz w:val="22"/>
            </w:rPr>
            <w:t>. Thousand Oaks, Calif: SAGE Publications, Inc.</w:t>
          </w:r>
        </w:p>
        <w:p w14:paraId="21ACE5D5"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p>
        <w:p w14:paraId="00F9DF72"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b/>
              <w:sz w:val="22"/>
            </w:rPr>
          </w:pPr>
          <w:r w:rsidRPr="0067156C">
            <w:rPr>
              <w:rFonts w:ascii="Calibri" w:eastAsia="Calibri" w:hAnsi="Calibri" w:cs="Times New Roman"/>
              <w:b/>
              <w:sz w:val="22"/>
            </w:rPr>
            <w:t>Higher Education Leadership students:</w:t>
          </w:r>
        </w:p>
        <w:p w14:paraId="0CFDBB56"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Collective Bargaining (p. 95-98)</w:t>
          </w:r>
        </w:p>
        <w:p w14:paraId="7D087814"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Disciplinary Sanctions and Due Process (p. 124-128)</w:t>
          </w:r>
        </w:p>
        <w:p w14:paraId="48F3988E"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Due Process Rights in Faculty and Staff Dismissals (p. 138-141)</w:t>
          </w:r>
        </w:p>
        <w:p w14:paraId="4430566E"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Lehnert v. Ferris Faculty Association (p. 289-296)</w:t>
          </w:r>
        </w:p>
        <w:p w14:paraId="0D708172"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National Labor Relations Board v. Yeshiva (p. 331-333)</w:t>
          </w:r>
        </w:p>
        <w:p w14:paraId="3022B0D5"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 xml:space="preserve">Perry v. </w:t>
          </w:r>
          <w:proofErr w:type="spellStart"/>
          <w:r w:rsidRPr="0067156C">
            <w:rPr>
              <w:rFonts w:ascii="Calibri" w:eastAsia="Calibri" w:hAnsi="Calibri" w:cs="Times New Roman"/>
              <w:sz w:val="22"/>
            </w:rPr>
            <w:t>Sindermann</w:t>
          </w:r>
          <w:proofErr w:type="spellEnd"/>
          <w:r w:rsidRPr="0067156C">
            <w:rPr>
              <w:rFonts w:ascii="Calibri" w:eastAsia="Calibri" w:hAnsi="Calibri" w:cs="Times New Roman"/>
              <w:sz w:val="22"/>
            </w:rPr>
            <w:t xml:space="preserve"> (p. 342-344) </w:t>
          </w:r>
        </w:p>
        <w:p w14:paraId="3DE69A9E" w14:textId="77777777" w:rsidR="0067156C" w:rsidRPr="0067156C" w:rsidRDefault="0067156C" w:rsidP="0067156C">
          <w:pPr>
            <w:spacing w:before="0" w:beforeAutospacing="0" w:after="0" w:afterAutospacing="0" w:line="259" w:lineRule="auto"/>
            <w:ind w:left="720" w:hanging="720"/>
            <w:rPr>
              <w:rFonts w:ascii="Calibri" w:eastAsia="Calibri" w:hAnsi="Calibri" w:cs="Times New Roman"/>
              <w:sz w:val="22"/>
            </w:rPr>
          </w:pPr>
          <w:r w:rsidRPr="0067156C">
            <w:rPr>
              <w:rFonts w:ascii="Calibri" w:eastAsia="Calibri" w:hAnsi="Calibri" w:cs="Times New Roman"/>
              <w:sz w:val="22"/>
            </w:rPr>
            <w:t>Russo, C. J. (2010). </w:t>
          </w:r>
          <w:r w:rsidRPr="0067156C">
            <w:rPr>
              <w:rFonts w:ascii="Calibri" w:eastAsia="Calibri" w:hAnsi="Calibri" w:cs="Times New Roman"/>
              <w:i/>
              <w:sz w:val="22"/>
            </w:rPr>
            <w:t>Encyclopedia of Law and Higher Education</w:t>
          </w:r>
          <w:r w:rsidRPr="0067156C">
            <w:rPr>
              <w:rFonts w:ascii="Calibri" w:eastAsia="Calibri" w:hAnsi="Calibri" w:cs="Times New Roman"/>
              <w:sz w:val="22"/>
            </w:rPr>
            <w:t>. Thousand Oaks, Calif: SAGE Publications, Inc.</w:t>
          </w:r>
        </w:p>
        <w:p w14:paraId="52C684ED" w14:textId="77777777" w:rsidR="0067156C" w:rsidRPr="0067156C" w:rsidRDefault="0067156C" w:rsidP="0067156C">
          <w:pPr>
            <w:spacing w:before="0" w:beforeAutospacing="0" w:after="160" w:afterAutospacing="0" w:line="259" w:lineRule="auto"/>
            <w:rPr>
              <w:rFonts w:ascii="Calibri" w:eastAsia="Calibri" w:hAnsi="Calibri" w:cs="Times New Roman"/>
              <w:sz w:val="22"/>
            </w:rPr>
          </w:pPr>
        </w:p>
        <w:p w14:paraId="24E656A9" w14:textId="77777777" w:rsidR="0067156C" w:rsidRPr="0067156C" w:rsidRDefault="0067156C" w:rsidP="0067156C">
          <w:pPr>
            <w:spacing w:before="0" w:beforeAutospacing="0" w:after="160" w:afterAutospacing="0" w:line="259" w:lineRule="auto"/>
            <w:rPr>
              <w:rFonts w:ascii="Calibri" w:eastAsia="Calibri" w:hAnsi="Calibri" w:cs="Times New Roman"/>
              <w:sz w:val="22"/>
            </w:rPr>
          </w:pPr>
          <w:r w:rsidRPr="0067156C">
            <w:rPr>
              <w:rFonts w:ascii="Calibri" w:eastAsia="Calibri" w:hAnsi="Calibri" w:cs="Times New Roman"/>
              <w:sz w:val="22"/>
            </w:rPr>
            <w:t>Use the readings to write a 3- to 5-page paper that includes the following components:</w:t>
          </w:r>
        </w:p>
        <w:p w14:paraId="33974DB7" w14:textId="77777777" w:rsidR="0067156C" w:rsidRPr="0067156C" w:rsidRDefault="0067156C" w:rsidP="0067156C">
          <w:pPr>
            <w:numPr>
              <w:ilvl w:val="0"/>
              <w:numId w:val="24"/>
            </w:numPr>
            <w:spacing w:before="0" w:beforeAutospacing="0" w:after="160" w:afterAutospacing="0" w:line="259" w:lineRule="auto"/>
            <w:contextualSpacing/>
            <w:rPr>
              <w:rFonts w:ascii="Calibri" w:eastAsia="Calibri" w:hAnsi="Calibri" w:cs="Times New Roman"/>
              <w:sz w:val="22"/>
            </w:rPr>
          </w:pPr>
          <w:r w:rsidRPr="0067156C">
            <w:rPr>
              <w:rFonts w:ascii="Calibri" w:eastAsia="Calibri" w:hAnsi="Calibri" w:cs="Times New Roman"/>
              <w:sz w:val="22"/>
            </w:rPr>
            <w:t>Discuss the relationship between dismissal, discipline, collective bargaining and due process.</w:t>
          </w:r>
        </w:p>
        <w:p w14:paraId="4E8D216C" w14:textId="77777777" w:rsidR="0067156C" w:rsidRPr="0067156C" w:rsidRDefault="0067156C" w:rsidP="0067156C">
          <w:pPr>
            <w:numPr>
              <w:ilvl w:val="0"/>
              <w:numId w:val="24"/>
            </w:numPr>
            <w:spacing w:before="0" w:beforeAutospacing="0" w:after="160" w:afterAutospacing="0" w:line="259" w:lineRule="auto"/>
            <w:contextualSpacing/>
            <w:rPr>
              <w:rFonts w:ascii="Calibri" w:eastAsia="Calibri" w:hAnsi="Calibri" w:cs="Times New Roman"/>
              <w:sz w:val="22"/>
            </w:rPr>
          </w:pPr>
          <w:r w:rsidRPr="0067156C">
            <w:rPr>
              <w:rFonts w:ascii="Calibri" w:eastAsia="Calibri" w:hAnsi="Calibri" w:cs="Times New Roman"/>
              <w:sz w:val="22"/>
            </w:rPr>
            <w:t>How have court decisions shaped the law regarding equal protection of students in schools?</w:t>
          </w:r>
        </w:p>
        <w:p w14:paraId="17481211" w14:textId="77777777" w:rsidR="0067156C" w:rsidRPr="0067156C" w:rsidRDefault="0067156C" w:rsidP="0067156C">
          <w:pPr>
            <w:numPr>
              <w:ilvl w:val="1"/>
              <w:numId w:val="24"/>
            </w:numPr>
            <w:spacing w:before="0" w:beforeAutospacing="0" w:after="160" w:afterAutospacing="0" w:line="259" w:lineRule="auto"/>
            <w:contextualSpacing/>
            <w:rPr>
              <w:rFonts w:ascii="Calibri" w:eastAsia="Calibri" w:hAnsi="Calibri" w:cs="Times New Roman"/>
              <w:sz w:val="22"/>
            </w:rPr>
          </w:pPr>
          <w:r w:rsidRPr="0067156C">
            <w:rPr>
              <w:rFonts w:ascii="Calibri" w:eastAsia="Calibri" w:hAnsi="Calibri" w:cs="Times New Roman"/>
              <w:sz w:val="22"/>
            </w:rPr>
            <w:t>Discuss at least two cases or laws from the reading list as you answer this question.</w:t>
          </w:r>
        </w:p>
        <w:p w14:paraId="42E9C3E2" w14:textId="77777777" w:rsidR="0067156C" w:rsidRPr="0067156C" w:rsidRDefault="0067156C" w:rsidP="0067156C">
          <w:pPr>
            <w:numPr>
              <w:ilvl w:val="0"/>
              <w:numId w:val="24"/>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Briefly discuss how one of the cases has directly impacted your work as an educator or educational leader.</w:t>
          </w:r>
        </w:p>
        <w:p w14:paraId="474C4395" w14:textId="06229A33" w:rsidR="008E75D3" w:rsidRDefault="006D3303" w:rsidP="008E75D3"/>
      </w:sdtContent>
    </w:sdt>
    <w:p w14:paraId="53C98DCF" w14:textId="77777777" w:rsidR="008E75D3" w:rsidRDefault="008E75D3" w:rsidP="008E75D3">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lastRenderedPageBreak/>
        <w:t>Assignment Expectations</w:t>
      </w:r>
    </w:p>
    <w:sdt>
      <w:sdtPr>
        <w:id w:val="1359468500"/>
        <w:placeholder>
          <w:docPart w:val="DBCDE53EC9524706807904CA8A018E2C"/>
        </w:placeholder>
      </w:sdtPr>
      <w:sdtEndPr/>
      <w:sdtContent>
        <w:sdt>
          <w:sdtPr>
            <w:id w:val="-635257341"/>
            <w:placeholder>
              <w:docPart w:val="A4E92760B7914BC49676D55FE26199BA"/>
            </w:placeholder>
          </w:sdtPr>
          <w:sdtEndPr/>
          <w:sdtContent>
            <w:p w14:paraId="6D5EC75B" w14:textId="77777777" w:rsidR="000D1C05" w:rsidRPr="000D1C05" w:rsidRDefault="000D1C05" w:rsidP="000D1C05">
              <w:r w:rsidRPr="000D1C05">
                <w:t>Your paper will be assessed on the following criteria:</w:t>
              </w:r>
            </w:p>
            <w:p w14:paraId="6812EF15" w14:textId="77777777" w:rsidR="000D1C05" w:rsidRPr="000D1C05" w:rsidRDefault="000D1C05" w:rsidP="000D1C05">
              <w:r w:rsidRPr="000D1C05">
                <w:t>Assignment-driven criteria: Demonstrates mastery covering all key elements of the assignment in a substantive way.</w:t>
              </w:r>
            </w:p>
            <w:p w14:paraId="396AF0BD" w14:textId="77777777" w:rsidR="000D1C05" w:rsidRPr="000D1C05" w:rsidRDefault="000D1C05" w:rsidP="000D1C05">
              <w:r w:rsidRPr="000D1C05">
                <w:t>Critical thinking/Application to professional practice: Demonstrates mastery conceptualizing the problem and viewpoints. Assumptions of experts are analyzed, synthesized, and evaluated thoroughly. Conclusions are logically presented and applied to professional practice.</w:t>
              </w:r>
            </w:p>
            <w:p w14:paraId="56A26304" w14:textId="77777777" w:rsidR="000D1C05" w:rsidRPr="000D1C05" w:rsidRDefault="000D1C05" w:rsidP="000D1C05">
              <w:r w:rsidRPr="000D1C05">
                <w:t>Scholarly writing: Demonstrates mastery and proficiency in scholarly written communication to an appropriately specialized audience.</w:t>
              </w:r>
            </w:p>
            <w:p w14:paraId="2EBD80EC" w14:textId="77777777" w:rsidR="000D1C05" w:rsidRPr="000D1C05" w:rsidRDefault="000D1C05" w:rsidP="000D1C05">
              <w:r w:rsidRPr="000D1C05">
                <w:t>Quality of references and organization: Demonstrates mastery using relevant and quality sources and uses appropriate, relevant, and compelling content to support ideas, and convey understanding of the topic and shape the work.</w:t>
              </w:r>
            </w:p>
            <w:p w14:paraId="3707A9DD" w14:textId="77777777" w:rsidR="000D1C05" w:rsidRPr="000D1C05" w:rsidRDefault="000D1C05" w:rsidP="000D1C05">
              <w:r w:rsidRPr="000D1C05">
                <w:t>Citing sources: Demonstrates mastery using in-text citations or sources and properly uses APA format including a full reference list.</w:t>
              </w:r>
            </w:p>
            <w:p w14:paraId="3C0C4BBE" w14:textId="77777777" w:rsidR="000D1C05" w:rsidRPr="000D1C05" w:rsidRDefault="000D1C05" w:rsidP="000D1C05">
              <w:r w:rsidRPr="000D1C05">
                <w:t>Timeliness/Professionalism: Demonstrates excellence in taking responsibility for learning; adhering to the course requirement policies and expectations. Assignment submitted on time or collaborated with professor for an approved extension on due date.</w:t>
              </w:r>
            </w:p>
            <w:p w14:paraId="3EC2844D" w14:textId="77777777" w:rsidR="000D1C05" w:rsidRPr="000D1C05" w:rsidRDefault="006D3303" w:rsidP="000D1C05"/>
          </w:sdtContent>
        </w:sdt>
        <w:p w14:paraId="76522081" w14:textId="680FFB51" w:rsidR="008E75D3" w:rsidRDefault="006D3303" w:rsidP="008E75D3"/>
      </w:sdtContent>
    </w:sdt>
    <w:p w14:paraId="47B5DAB1" w14:textId="77777777" w:rsidR="008E75D3" w:rsidRDefault="008E75D3" w:rsidP="008E75D3"/>
    <w:p w14:paraId="26938C72" w14:textId="77777777" w:rsidR="008E75D3" w:rsidRDefault="008E75D3" w:rsidP="008E75D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57FCA95" w14:textId="77777777" w:rsidR="008E75D3" w:rsidRDefault="008E75D3" w:rsidP="008E75D3">
      <w:r>
        <w:br w:type="page"/>
      </w:r>
    </w:p>
    <w:p w14:paraId="128B6F74" w14:textId="77777777" w:rsidR="008E75D3" w:rsidRDefault="008E75D3" w:rsidP="008E75D3">
      <w:pPr>
        <w:pStyle w:val="Heading2"/>
      </w:pPr>
      <w:r>
        <w:lastRenderedPageBreak/>
        <w:t>Module 5 - SLP</w:t>
      </w:r>
    </w:p>
    <w:sdt>
      <w:sdtPr>
        <w:id w:val="1311366333"/>
        <w:placeholder>
          <w:docPart w:val="9A83850FC129472FB19FCC2E8A4EC806"/>
        </w:placeholder>
      </w:sdtPr>
      <w:sdtEndPr/>
      <w:sdtContent>
        <w:p w14:paraId="59E7FD0C" w14:textId="77777777" w:rsidR="0067156C" w:rsidRPr="0067156C" w:rsidRDefault="0067156C" w:rsidP="0067156C">
          <w:pPr>
            <w:spacing w:after="0"/>
            <w:rPr>
              <w:rFonts w:ascii="Calibri" w:eastAsia="Calibri" w:hAnsi="Calibri" w:cs="Times New Roman"/>
              <w:sz w:val="22"/>
            </w:rPr>
          </w:pPr>
          <w:r w:rsidRPr="0067156C">
            <w:rPr>
              <w:rFonts w:ascii="Calibri" w:eastAsia="Calibri" w:hAnsi="Calibri" w:cs="Times New Roman"/>
              <w:sz w:val="22"/>
            </w:rPr>
            <w:t>The goal of the Session Long Project (SLP) was to develop a policy brief. You conducted your own research to develop a policy brief that impacts the field of education and composed a specific section of the policy brief for each SLP assignment.  This assignment required a significant amount of time dedicated to locating references and research related to the topic of the policy brief. The components are outlined below:</w:t>
          </w:r>
        </w:p>
        <w:p w14:paraId="3B35F1FE"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SLP 1: Title and Executive Summary</w:t>
          </w:r>
        </w:p>
        <w:p w14:paraId="1F91825B"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SLP 2: Context of Scope of Problem</w:t>
          </w:r>
        </w:p>
        <w:p w14:paraId="2C4291CF"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SLP 3: Policy Alternatives</w:t>
          </w:r>
        </w:p>
        <w:p w14:paraId="10E0873F"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SLP 4: Policy Recommendations</w:t>
          </w:r>
        </w:p>
        <w:p w14:paraId="10B13596" w14:textId="77777777" w:rsidR="0067156C" w:rsidRPr="0067156C" w:rsidRDefault="0067156C" w:rsidP="0067156C">
          <w:pPr>
            <w:spacing w:before="0" w:beforeAutospacing="0" w:after="0" w:afterAutospacing="0" w:line="259" w:lineRule="auto"/>
            <w:rPr>
              <w:rFonts w:ascii="Calibri" w:eastAsia="Calibri" w:hAnsi="Calibri" w:cs="Times New Roman"/>
              <w:b/>
              <w:sz w:val="22"/>
            </w:rPr>
          </w:pPr>
          <w:r w:rsidRPr="0067156C">
            <w:rPr>
              <w:rFonts w:ascii="Calibri" w:eastAsia="Calibri" w:hAnsi="Calibri" w:cs="Times New Roman"/>
              <w:b/>
              <w:sz w:val="22"/>
            </w:rPr>
            <w:t>SLP 5: Reflection</w:t>
          </w:r>
        </w:p>
        <w:p w14:paraId="796169B8"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p>
        <w:p w14:paraId="2921BAD2"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Incorporate any feedback from your instructor from SLP 4.  Use the questions below to write a 2-page reflective essay:</w:t>
          </w:r>
        </w:p>
        <w:p w14:paraId="0E08D140"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p>
        <w:p w14:paraId="03503841" w14:textId="77777777" w:rsidR="0067156C" w:rsidRPr="0067156C" w:rsidRDefault="0067156C" w:rsidP="0067156C">
          <w:pPr>
            <w:numPr>
              <w:ilvl w:val="0"/>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What did you learn from this exercise?</w:t>
          </w:r>
        </w:p>
        <w:p w14:paraId="378ACB56" w14:textId="77777777" w:rsidR="0067156C" w:rsidRPr="0067156C" w:rsidRDefault="0067156C" w:rsidP="0067156C">
          <w:pPr>
            <w:numPr>
              <w:ilvl w:val="0"/>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How will this exercise inform your professional practice?</w:t>
          </w:r>
        </w:p>
        <w:p w14:paraId="62A78526" w14:textId="77777777" w:rsidR="0067156C" w:rsidRPr="0067156C" w:rsidRDefault="0067156C" w:rsidP="0067156C">
          <w:pPr>
            <w:numPr>
              <w:ilvl w:val="0"/>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How did the exploration of the research on the topic shape the policy brief?</w:t>
          </w:r>
        </w:p>
        <w:p w14:paraId="4FABEAA8" w14:textId="77777777" w:rsidR="0067156C" w:rsidRPr="0067156C" w:rsidRDefault="0067156C" w:rsidP="0067156C">
          <w:pPr>
            <w:numPr>
              <w:ilvl w:val="0"/>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How do you view your ability as a leader to interpret law and policy?</w:t>
          </w:r>
        </w:p>
        <w:p w14:paraId="1155FF6F" w14:textId="77777777" w:rsidR="0067156C" w:rsidRPr="0067156C" w:rsidRDefault="0067156C" w:rsidP="0067156C">
          <w:pPr>
            <w:numPr>
              <w:ilvl w:val="1"/>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Do you have more to learn? Explain.</w:t>
          </w:r>
        </w:p>
        <w:p w14:paraId="2B34F4FB" w14:textId="77777777" w:rsidR="0067156C" w:rsidRPr="0067156C" w:rsidRDefault="0067156C" w:rsidP="0067156C">
          <w:pPr>
            <w:numPr>
              <w:ilvl w:val="1"/>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Will your understanding shape your day-to-day practice?</w:t>
          </w:r>
        </w:p>
        <w:p w14:paraId="29A708BE" w14:textId="77777777" w:rsidR="0067156C" w:rsidRPr="0067156C" w:rsidRDefault="0067156C" w:rsidP="0067156C">
          <w:pPr>
            <w:numPr>
              <w:ilvl w:val="0"/>
              <w:numId w:val="26"/>
            </w:numPr>
            <w:spacing w:before="0" w:beforeAutospacing="0" w:after="0" w:afterAutospacing="0" w:line="259" w:lineRule="auto"/>
            <w:contextualSpacing/>
            <w:rPr>
              <w:rFonts w:ascii="Calibri" w:eastAsia="Calibri" w:hAnsi="Calibri" w:cs="Times New Roman"/>
              <w:sz w:val="22"/>
            </w:rPr>
          </w:pPr>
          <w:r w:rsidRPr="0067156C">
            <w:rPr>
              <w:rFonts w:ascii="Calibri" w:eastAsia="Calibri" w:hAnsi="Calibri" w:cs="Times New Roman"/>
              <w:sz w:val="22"/>
            </w:rPr>
            <w:t>How does policy impact equity and access to education?</w:t>
          </w:r>
        </w:p>
        <w:p w14:paraId="08072669"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p>
        <w:p w14:paraId="15594544" w14:textId="77777777" w:rsidR="0067156C" w:rsidRPr="0067156C" w:rsidRDefault="0067156C" w:rsidP="0067156C">
          <w:pPr>
            <w:spacing w:before="0" w:beforeAutospacing="0" w:after="0" w:afterAutospacing="0" w:line="259" w:lineRule="auto"/>
            <w:rPr>
              <w:rFonts w:ascii="Calibri" w:eastAsia="Calibri" w:hAnsi="Calibri" w:cs="Times New Roman"/>
              <w:sz w:val="22"/>
            </w:rPr>
          </w:pPr>
          <w:r w:rsidRPr="0067156C">
            <w:rPr>
              <w:rFonts w:ascii="Calibri" w:eastAsia="Calibri" w:hAnsi="Calibri" w:cs="Times New Roman"/>
              <w:sz w:val="22"/>
            </w:rPr>
            <w:t xml:space="preserve">Upload the final policy brief and reflective essay as a single document to the SLP 5 </w:t>
          </w:r>
          <w:proofErr w:type="spellStart"/>
          <w:r w:rsidRPr="0067156C">
            <w:rPr>
              <w:rFonts w:ascii="Calibri" w:eastAsia="Calibri" w:hAnsi="Calibri" w:cs="Times New Roman"/>
              <w:sz w:val="22"/>
            </w:rPr>
            <w:t>DropBox</w:t>
          </w:r>
          <w:proofErr w:type="spellEnd"/>
          <w:r w:rsidRPr="0067156C">
            <w:rPr>
              <w:rFonts w:ascii="Calibri" w:eastAsia="Calibri" w:hAnsi="Calibri" w:cs="Times New Roman"/>
              <w:sz w:val="22"/>
            </w:rPr>
            <w:t>.</w:t>
          </w:r>
        </w:p>
        <w:p w14:paraId="0A3F66E6" w14:textId="4FC6278B" w:rsidR="008E75D3" w:rsidRDefault="006D3303" w:rsidP="008E75D3"/>
      </w:sdtContent>
    </w:sdt>
    <w:p w14:paraId="3D5B2A0C" w14:textId="77777777" w:rsidR="008E75D3" w:rsidRDefault="008E75D3" w:rsidP="008E75D3">
      <w:pPr>
        <w:pStyle w:val="Heading3"/>
        <w:shd w:val="clear" w:color="auto" w:fill="C4D5DD"/>
        <w:spacing w:before="0" w:beforeAutospacing="0" w:afterAutospacing="0"/>
        <w:rPr>
          <w:rFonts w:ascii="Arial" w:hAnsi="Arial" w:cs="Arial"/>
          <w:color w:val="005697"/>
          <w:sz w:val="29"/>
          <w:szCs w:val="29"/>
        </w:rPr>
      </w:pPr>
      <w:r>
        <w:rPr>
          <w:rFonts w:ascii="Arial" w:hAnsi="Arial" w:cs="Arial"/>
          <w:color w:val="005697"/>
          <w:sz w:val="29"/>
          <w:szCs w:val="29"/>
        </w:rPr>
        <w:t>SLP Assignment Expectations</w:t>
      </w:r>
    </w:p>
    <w:sdt>
      <w:sdtPr>
        <w:id w:val="-1432819245"/>
        <w:placeholder>
          <w:docPart w:val="9EB4C0A152764D868E3C3CA6DD5800E3"/>
        </w:placeholder>
      </w:sdtPr>
      <w:sdtEndPr/>
      <w:sdtContent>
        <w:p w14:paraId="6B24E818" w14:textId="77777777" w:rsidR="000D1C05" w:rsidRPr="000D1C05" w:rsidRDefault="000D1C05" w:rsidP="000D1C05">
          <w:pPr>
            <w:pStyle w:val="NormalWeb"/>
            <w:shd w:val="clear" w:color="auto" w:fill="FAFAFA"/>
            <w:ind w:left="1050" w:right="1050"/>
            <w:rPr>
              <w:rFonts w:eastAsia="Times New Roman" w:cs="Arial"/>
              <w:color w:val="363636"/>
              <w:sz w:val="27"/>
              <w:szCs w:val="27"/>
            </w:rPr>
          </w:pPr>
          <w:r w:rsidRPr="000D1C05">
            <w:rPr>
              <w:rFonts w:eastAsia="Times New Roman" w:cs="Arial"/>
              <w:color w:val="363636"/>
              <w:sz w:val="27"/>
              <w:szCs w:val="27"/>
            </w:rPr>
            <w:t>This assignment is designated as a Signature Assignment to assess the Institutional Learning Outcome (7):</w:t>
          </w:r>
        </w:p>
        <w:p w14:paraId="01E8E186" w14:textId="77777777" w:rsidR="000D1C05" w:rsidRPr="000D1C05" w:rsidRDefault="000D1C05" w:rsidP="000D1C05">
          <w:pPr>
            <w:numPr>
              <w:ilvl w:val="0"/>
              <w:numId w:val="28"/>
            </w:numPr>
            <w:shd w:val="clear" w:color="auto" w:fill="FAFAFA"/>
            <w:spacing w:before="0" w:beforeAutospacing="0" w:after="0" w:afterAutospacing="0" w:line="312" w:lineRule="atLeast"/>
            <w:ind w:left="750" w:right="1050"/>
            <w:rPr>
              <w:rFonts w:eastAsia="Times New Roman" w:cs="Arial"/>
              <w:color w:val="363636"/>
              <w:sz w:val="27"/>
              <w:szCs w:val="27"/>
            </w:rPr>
          </w:pPr>
          <w:r w:rsidRPr="000D1C05">
            <w:rPr>
              <w:rFonts w:eastAsia="Times New Roman" w:cs="Arial"/>
              <w:color w:val="363636"/>
              <w:sz w:val="27"/>
              <w:szCs w:val="27"/>
            </w:rPr>
            <w:t>Function with integrity and make ethical decision in their workplaces and fields of study</w:t>
          </w:r>
        </w:p>
        <w:p w14:paraId="5E208E72" w14:textId="77777777" w:rsidR="000D1C05" w:rsidRPr="000D1C05" w:rsidRDefault="000D1C05" w:rsidP="000D1C05">
          <w:pPr>
            <w:numPr>
              <w:ilvl w:val="0"/>
              <w:numId w:val="28"/>
            </w:numPr>
            <w:shd w:val="clear" w:color="auto" w:fill="FAFAFA"/>
            <w:spacing w:before="0" w:beforeAutospacing="0" w:after="0" w:afterAutospacing="0" w:line="312" w:lineRule="atLeast"/>
            <w:ind w:left="750" w:right="1050"/>
            <w:rPr>
              <w:rFonts w:eastAsia="Times New Roman" w:cs="Arial"/>
              <w:color w:val="363636"/>
              <w:sz w:val="27"/>
              <w:szCs w:val="27"/>
            </w:rPr>
          </w:pPr>
          <w:r w:rsidRPr="000D1C05">
            <w:rPr>
              <w:rFonts w:eastAsia="Times New Roman" w:cs="Arial"/>
              <w:color w:val="363636"/>
              <w:sz w:val="27"/>
              <w:szCs w:val="27"/>
            </w:rPr>
            <w:t>The rubric for this assignment is modified to accommodate the assessment of ILO 7.</w:t>
          </w:r>
        </w:p>
        <w:p w14:paraId="2205912C"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Ethical Self-Awareness - Understanding Different Ethical Perspectives/Concepts</w:t>
          </w:r>
          <w:r w:rsidRPr="000D1C05">
            <w:rPr>
              <w:rFonts w:eastAsia="Times New Roman" w:cs="Arial"/>
              <w:color w:val="363636"/>
              <w:sz w:val="27"/>
              <w:szCs w:val="27"/>
            </w:rPr>
            <w:t xml:space="preserve">: Student discusses in </w:t>
          </w:r>
          <w:r w:rsidRPr="000D1C05">
            <w:rPr>
              <w:rFonts w:eastAsia="Times New Roman" w:cs="Arial"/>
              <w:color w:val="363636"/>
              <w:sz w:val="27"/>
              <w:szCs w:val="27"/>
            </w:rPr>
            <w:lastRenderedPageBreak/>
            <w:t>detail/analyzes both core beliefs and the origins of the core beliefs and discussion has greater depth and clarity. </w:t>
          </w:r>
        </w:p>
        <w:p w14:paraId="4A9F02BA"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Different Perspectives - Understanding Different Ethical Perspectives/Concepts:</w:t>
          </w:r>
          <w:r w:rsidRPr="000D1C05">
            <w:rPr>
              <w:rFonts w:eastAsia="Times New Roman" w:cs="Arial"/>
              <w:color w:val="363636"/>
              <w:sz w:val="27"/>
              <w:szCs w:val="27"/>
            </w:rPr>
            <w:t> Student can state the many possibilities in difference of beliefs and work to include all understandings.</w:t>
          </w:r>
        </w:p>
        <w:p w14:paraId="513866D2"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Ethical Issue Recognition: </w:t>
          </w:r>
          <w:r w:rsidRPr="000D1C05">
            <w:rPr>
              <w:rFonts w:eastAsia="Times New Roman" w:cs="Arial"/>
              <w:color w:val="363636"/>
              <w:sz w:val="27"/>
              <w:szCs w:val="27"/>
            </w:rPr>
            <w:t>Student can recognize ethical issues when presented in a complex, multilayered (gray) context AND can recognize cross-relationships among the issues.</w:t>
          </w:r>
        </w:p>
        <w:p w14:paraId="7BCD6A8A"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Application of Ethical Perspectives/Concepts:</w:t>
          </w:r>
          <w:r w:rsidRPr="000D1C05">
            <w:rPr>
              <w:rFonts w:eastAsia="Times New Roman" w:cs="Arial"/>
              <w:color w:val="363636"/>
              <w:sz w:val="27"/>
              <w:szCs w:val="27"/>
            </w:rPr>
            <w:t> Student can independently apply ethical perspectives/concepts to an ethical question, accurately, and is able to consider full implications of the application.</w:t>
          </w:r>
        </w:p>
        <w:p w14:paraId="127D31B0"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Evaluation of Different Ethical Perspectives/Concepts:</w:t>
          </w:r>
          <w:r w:rsidRPr="000D1C05">
            <w:rPr>
              <w:rFonts w:eastAsia="Times New Roman" w:cs="Arial"/>
              <w:color w:val="363636"/>
              <w:sz w:val="27"/>
              <w:szCs w:val="27"/>
            </w:rPr>
            <w:t> Student states a position and can state the objections to, assumptions and implications of and can reasonably defend against the objections to, assumptions and implications of different ethical perspectives/concepts, and the student's defense is adequate and effective.</w:t>
          </w:r>
        </w:p>
        <w:p w14:paraId="67E7E2A9" w14:textId="77777777" w:rsidR="000D1C05" w:rsidRPr="000D1C05" w:rsidRDefault="000D1C05" w:rsidP="000D1C05">
          <w:pPr>
            <w:shd w:val="clear" w:color="auto" w:fill="FAFAFA"/>
            <w:spacing w:line="240" w:lineRule="auto"/>
            <w:ind w:left="1050" w:right="1050"/>
            <w:rPr>
              <w:rFonts w:eastAsia="Times New Roman" w:cs="Arial"/>
              <w:color w:val="363636"/>
              <w:sz w:val="27"/>
              <w:szCs w:val="27"/>
            </w:rPr>
          </w:pPr>
          <w:r w:rsidRPr="000D1C05">
            <w:rPr>
              <w:rFonts w:eastAsia="Times New Roman" w:cs="Arial"/>
              <w:b/>
              <w:bCs/>
              <w:color w:val="363636"/>
              <w:sz w:val="27"/>
              <w:szCs w:val="27"/>
            </w:rPr>
            <w:t>Professionalism/Timeliness:</w:t>
          </w:r>
          <w:r w:rsidRPr="000D1C05">
            <w:rPr>
              <w:rFonts w:eastAsia="Times New Roman" w:cs="Arial"/>
              <w:color w:val="363636"/>
              <w:sz w:val="27"/>
              <w:szCs w:val="27"/>
            </w:rPr>
            <w:t> Demonstrates excellence in taking responsibility for learning; adhering to course requirement policies and expectations. Assignment submitted on time or collaborated with professor for an approved extension on due date.</w:t>
          </w:r>
        </w:p>
        <w:p w14:paraId="6D68D371" w14:textId="336EE572" w:rsidR="008E75D3" w:rsidRDefault="006D3303" w:rsidP="008E75D3"/>
      </w:sdtContent>
    </w:sdt>
    <w:p w14:paraId="69848205" w14:textId="77777777" w:rsidR="008E75D3" w:rsidRDefault="008E75D3" w:rsidP="008E75D3"/>
    <w:p w14:paraId="1B7CF048" w14:textId="77777777" w:rsidR="008E75D3" w:rsidRDefault="008E75D3" w:rsidP="008E75D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231AB44D" w14:textId="77777777" w:rsidR="008E75D3" w:rsidRDefault="008E75D3" w:rsidP="008E75D3">
      <w:pPr>
        <w:pStyle w:val="Heading1"/>
      </w:pPr>
      <w:r>
        <w:br w:type="page"/>
      </w:r>
    </w:p>
    <w:p w14:paraId="5283C603" w14:textId="77777777" w:rsidR="008E75D3" w:rsidRDefault="008E75D3" w:rsidP="008E75D3">
      <w:pPr>
        <w:pStyle w:val="Heading2"/>
      </w:pPr>
      <w:r>
        <w:lastRenderedPageBreak/>
        <w:t>Module 5 Discussion</w:t>
      </w:r>
    </w:p>
    <w:p w14:paraId="24504B57" w14:textId="4DECD065" w:rsidR="008E75D3" w:rsidRDefault="008E75D3" w:rsidP="008E75D3">
      <w:r>
        <w:t xml:space="preserve">Discussion 5 title: </w:t>
      </w:r>
      <w:sdt>
        <w:sdtPr>
          <w:id w:val="-1207721332"/>
          <w:placeholder>
            <w:docPart w:val="E64E4AAD69944013A3244BABA1E062B2"/>
          </w:placeholder>
        </w:sdtPr>
        <w:sdtEndPr/>
        <w:sdtContent>
          <w:r w:rsidR="0067156C">
            <w:t>Personnel Management Challenges</w:t>
          </w:r>
        </w:sdtContent>
      </w:sdt>
    </w:p>
    <w:p w14:paraId="376711D0" w14:textId="4E76D730" w:rsidR="008E75D3" w:rsidRDefault="008E75D3" w:rsidP="008E75D3">
      <w:r>
        <w:t xml:space="preserve">Discussion 5 text: </w:t>
      </w:r>
      <w:sdt>
        <w:sdtPr>
          <w:id w:val="867878794"/>
          <w:placeholder>
            <w:docPart w:val="F7BADD49653545C4AE25C89BE9DD4A98"/>
          </w:placeholder>
        </w:sdtPr>
        <w:sdtEndPr/>
        <w:sdtContent>
          <w:r w:rsidR="0067156C" w:rsidRPr="0067156C">
            <w:rPr>
              <w:rFonts w:ascii="Calibri" w:eastAsia="Calibri" w:hAnsi="Calibri" w:cs="Times New Roman"/>
              <w:sz w:val="22"/>
            </w:rPr>
            <w:t>In your opinion, what is the greatest personnel management challenge for educational leaders?  Why? Support your opinion with an example from your work site or an example from recent news.  Respond to at least 3 classmates.</w:t>
          </w:r>
          <w:r w:rsidR="0067156C">
            <w:rPr>
              <w:rFonts w:ascii="Calibri" w:eastAsia="Calibri" w:hAnsi="Calibri" w:cs="Times New Roman"/>
              <w:sz w:val="22"/>
            </w:rPr>
            <w:t xml:space="preserve"> </w:t>
          </w:r>
        </w:sdtContent>
      </w:sdt>
    </w:p>
    <w:p w14:paraId="08231DCD" w14:textId="77777777" w:rsidR="008E75D3" w:rsidRPr="008C2E00" w:rsidRDefault="008E75D3" w:rsidP="008E75D3">
      <w:pPr>
        <w:rPr>
          <w:rFonts w:asciiTheme="minorHAnsi" w:hAnsiTheme="minorHAnsi"/>
          <w:i/>
          <w:sz w:val="27"/>
          <w:szCs w:val="27"/>
        </w:rPr>
      </w:pPr>
      <w:r w:rsidRPr="008C2E00">
        <w:rPr>
          <w:rFonts w:asciiTheme="minorHAnsi" w:hAnsiTheme="minorHAnsi"/>
          <w:i/>
          <w:sz w:val="27"/>
          <w:szCs w:val="27"/>
        </w:rPr>
        <w:t xml:space="preserve">If </w:t>
      </w:r>
      <w:r>
        <w:rPr>
          <w:rFonts w:asciiTheme="minorHAnsi" w:hAnsiTheme="minorHAnsi"/>
          <w:i/>
          <w:sz w:val="27"/>
          <w:szCs w:val="27"/>
        </w:rPr>
        <w:t>this module</w:t>
      </w:r>
      <w:r w:rsidRPr="008C2E00">
        <w:rPr>
          <w:rFonts w:asciiTheme="minorHAnsi" w:hAnsiTheme="minorHAnsi"/>
          <w:i/>
          <w:sz w:val="27"/>
          <w:szCs w:val="27"/>
        </w:rPr>
        <w:t xml:space="preserve"> has a second discussion, use the boxes below:</w:t>
      </w:r>
    </w:p>
    <w:p w14:paraId="463AEEA8" w14:textId="77777777" w:rsidR="008E75D3" w:rsidRDefault="008E75D3" w:rsidP="008E75D3">
      <w:r>
        <w:t xml:space="preserve">Additional Discussion 5 title: </w:t>
      </w:r>
      <w:sdt>
        <w:sdtPr>
          <w:id w:val="1474567049"/>
          <w:placeholder>
            <w:docPart w:val="C94066908EC644DEB84AA2E467BED1DA"/>
          </w:placeholder>
          <w:showingPlcHdr/>
        </w:sdtPr>
        <w:sdtEndPr/>
        <w:sdtContent>
          <w:r w:rsidRPr="008C2E00">
            <w:rPr>
              <w:rStyle w:val="PlaceholderText"/>
              <w:color w:val="FF0000"/>
            </w:rPr>
            <w:t>[Enter Discussion title.]</w:t>
          </w:r>
        </w:sdtContent>
      </w:sdt>
    </w:p>
    <w:p w14:paraId="5DE26AD0" w14:textId="77777777" w:rsidR="008E75D3" w:rsidRDefault="008E75D3" w:rsidP="008E75D3">
      <w:r>
        <w:t xml:space="preserve">Additional Discussion 5 text: </w:t>
      </w:r>
      <w:sdt>
        <w:sdtPr>
          <w:id w:val="-1677714359"/>
          <w:placeholder>
            <w:docPart w:val="1BAC544C45D54FB0B8977013ACFD19BA"/>
          </w:placeholder>
          <w:showingPlcHdr/>
        </w:sdtPr>
        <w:sdtEndPr/>
        <w:sdtContent>
          <w:r w:rsidRPr="008C2E00">
            <w:rPr>
              <w:rStyle w:val="PlaceholderText"/>
              <w:color w:val="FF0000"/>
            </w:rPr>
            <w:t>[Enter Discussion text.]</w:t>
          </w:r>
        </w:sdtContent>
      </w:sdt>
    </w:p>
    <w:p w14:paraId="522887DA" w14:textId="77777777" w:rsidR="008E75D3" w:rsidRDefault="008E75D3" w:rsidP="008E75D3"/>
    <w:p w14:paraId="77F08B50" w14:textId="77777777" w:rsidR="008E75D3" w:rsidRDefault="008E75D3" w:rsidP="008E75D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21D6316" w14:textId="77777777" w:rsidR="009F4C6B" w:rsidRDefault="009F4C6B">
      <w:pPr>
        <w:rPr>
          <w:rFonts w:eastAsiaTheme="majorEastAsia" w:cstheme="majorBidi"/>
          <w:b/>
          <w:bCs/>
          <w:color w:val="365F91" w:themeColor="accent1" w:themeShade="BF"/>
          <w:sz w:val="44"/>
          <w:szCs w:val="28"/>
        </w:rPr>
      </w:pPr>
      <w:r>
        <w:br w:type="page"/>
      </w:r>
    </w:p>
    <w:p w14:paraId="1C6F39E8" w14:textId="77777777" w:rsidR="00BA79A9" w:rsidRPr="00B14F41" w:rsidRDefault="00BA79A9" w:rsidP="00BA79A9">
      <w:pPr>
        <w:pStyle w:val="Heading1"/>
      </w:pPr>
      <w:r>
        <w:lastRenderedPageBreak/>
        <w:t>Module 6</w:t>
      </w:r>
    </w:p>
    <w:p w14:paraId="720D36DF" w14:textId="77777777" w:rsidR="00BA79A9" w:rsidRDefault="00BA79A9" w:rsidP="00BA79A9">
      <w:pPr>
        <w:pStyle w:val="Heading2"/>
      </w:pPr>
      <w:r>
        <w:t>Module 6 - Home</w:t>
      </w:r>
    </w:p>
    <w:p w14:paraId="7FFEEEB0" w14:textId="77777777" w:rsidR="00BA79A9" w:rsidRDefault="00BA79A9" w:rsidP="00BA79A9">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Modular Learning Outcomes</w:t>
      </w:r>
    </w:p>
    <w:p w14:paraId="7217C282" w14:textId="77777777" w:rsidR="00BA79A9" w:rsidRPr="003B2629" w:rsidRDefault="00BA79A9" w:rsidP="00BA79A9">
      <w:pPr>
        <w:pStyle w:val="NormalWeb"/>
        <w:shd w:val="clear" w:color="auto" w:fill="FFFFFF"/>
        <w:spacing w:line="312" w:lineRule="atLeast"/>
        <w:ind w:right="1050"/>
        <w:jc w:val="both"/>
        <w:rPr>
          <w:rFonts w:cs="Arial"/>
          <w:szCs w:val="24"/>
        </w:rPr>
      </w:pPr>
      <w:r w:rsidRPr="003B2629">
        <w:rPr>
          <w:rFonts w:cs="Arial"/>
          <w:szCs w:val="24"/>
        </w:rPr>
        <w:t>Upon successful completion of this module, the student will be able to satisfy the following outcomes:</w:t>
      </w:r>
    </w:p>
    <w:p w14:paraId="148DD6B6" w14:textId="77777777" w:rsidR="00BA79A9" w:rsidRPr="004E5EB5" w:rsidRDefault="007413E8" w:rsidP="00BA79A9">
      <w:pPr>
        <w:numPr>
          <w:ilvl w:val="0"/>
          <w:numId w:val="9"/>
        </w:numPr>
        <w:rPr>
          <w:rFonts w:eastAsia="Times New Roman"/>
        </w:rPr>
      </w:pPr>
      <w:r>
        <w:rPr>
          <w:rFonts w:eastAsia="Times New Roman"/>
        </w:rPr>
        <w:t>Module</w:t>
      </w:r>
    </w:p>
    <w:p w14:paraId="2072C3BC" w14:textId="77777777" w:rsidR="00B543D8" w:rsidRDefault="00B543D8" w:rsidP="007413E8">
      <w:pPr>
        <w:numPr>
          <w:ilvl w:val="1"/>
          <w:numId w:val="9"/>
        </w:numPr>
        <w:rPr>
          <w:rFonts w:eastAsia="Times New Roman"/>
        </w:rPr>
      </w:pPr>
      <w:r>
        <w:rPr>
          <w:rFonts w:eastAsia="Times New Roman"/>
        </w:rPr>
        <w:t>Reflect upon and integrate course concepts.</w:t>
      </w:r>
    </w:p>
    <w:p w14:paraId="6DCBBEF0" w14:textId="77777777" w:rsidR="00BA79A9" w:rsidRPr="007413E8" w:rsidRDefault="006D3303" w:rsidP="007413E8">
      <w:pPr>
        <w:numPr>
          <w:ilvl w:val="1"/>
          <w:numId w:val="9"/>
        </w:numPr>
        <w:rPr>
          <w:rFonts w:eastAsia="Times New Roman"/>
        </w:rPr>
      </w:pPr>
      <w:sdt>
        <w:sdtPr>
          <w:rPr>
            <w:rFonts w:eastAsia="Times New Roman"/>
          </w:rPr>
          <w:id w:val="1372806072"/>
          <w:placeholder>
            <w:docPart w:val="781C1750A31E49539397820211C6C23F"/>
          </w:placeholder>
          <w:showingPlcHdr/>
        </w:sdtPr>
        <w:sdtEndPr/>
        <w:sdtContent>
          <w:r w:rsidR="00BA79A9" w:rsidRPr="004E5EB5">
            <w:rPr>
              <w:rStyle w:val="PlaceholderText"/>
              <w:color w:val="FF0000"/>
            </w:rPr>
            <w:t xml:space="preserve">[Add </w:t>
          </w:r>
          <w:r w:rsidR="00B543D8">
            <w:rPr>
              <w:rStyle w:val="PlaceholderText"/>
              <w:color w:val="FF0000"/>
            </w:rPr>
            <w:t xml:space="preserve">other </w:t>
          </w:r>
          <w:r w:rsidR="00BA79A9" w:rsidRPr="004E5EB5">
            <w:rPr>
              <w:rStyle w:val="PlaceholderText"/>
              <w:color w:val="FF0000"/>
            </w:rPr>
            <w:t>outcomes</w:t>
          </w:r>
          <w:r w:rsidR="00B543D8">
            <w:rPr>
              <w:rStyle w:val="PlaceholderText"/>
              <w:color w:val="FF0000"/>
            </w:rPr>
            <w:t>, if any</w:t>
          </w:r>
          <w:r w:rsidR="00BA79A9" w:rsidRPr="004E5EB5">
            <w:rPr>
              <w:rStyle w:val="PlaceholderText"/>
              <w:color w:val="FF0000"/>
            </w:rPr>
            <w:t>.]</w:t>
          </w:r>
        </w:sdtContent>
      </w:sdt>
    </w:p>
    <w:p w14:paraId="3C68ED81" w14:textId="77777777" w:rsidR="00BA79A9" w:rsidRPr="004E5EB5" w:rsidRDefault="00BA79A9" w:rsidP="00BA79A9">
      <w:pPr>
        <w:numPr>
          <w:ilvl w:val="0"/>
          <w:numId w:val="9"/>
        </w:numPr>
        <w:rPr>
          <w:rFonts w:eastAsia="Times New Roman"/>
        </w:rPr>
      </w:pPr>
      <w:r>
        <w:rPr>
          <w:rFonts w:eastAsia="Times New Roman"/>
        </w:rPr>
        <w:t xml:space="preserve">Discussion </w:t>
      </w:r>
    </w:p>
    <w:p w14:paraId="206C527F" w14:textId="77777777" w:rsidR="00B543D8" w:rsidRDefault="00B543D8" w:rsidP="00BA79A9">
      <w:pPr>
        <w:numPr>
          <w:ilvl w:val="1"/>
          <w:numId w:val="9"/>
        </w:numPr>
        <w:rPr>
          <w:rFonts w:eastAsia="Times New Roman"/>
        </w:rPr>
      </w:pPr>
      <w:r>
        <w:rPr>
          <w:rFonts w:eastAsia="Times New Roman"/>
        </w:rPr>
        <w:t>Reflect upon and integrate course concepts.</w:t>
      </w:r>
    </w:p>
    <w:p w14:paraId="76A58370" w14:textId="77777777" w:rsidR="00BA79A9" w:rsidRPr="003B2629" w:rsidRDefault="006D3303" w:rsidP="00BA79A9">
      <w:pPr>
        <w:numPr>
          <w:ilvl w:val="1"/>
          <w:numId w:val="9"/>
        </w:numPr>
        <w:rPr>
          <w:rFonts w:eastAsia="Times New Roman"/>
        </w:rPr>
      </w:pPr>
      <w:sdt>
        <w:sdtPr>
          <w:rPr>
            <w:rFonts w:eastAsia="Times New Roman"/>
          </w:rPr>
          <w:id w:val="-833067344"/>
          <w:placeholder>
            <w:docPart w:val="D48723A1D4E3425EBC139E6143F827A4"/>
          </w:placeholder>
          <w:showingPlcHdr/>
        </w:sdtPr>
        <w:sdtEndPr/>
        <w:sdtContent>
          <w:r w:rsidR="00BA79A9" w:rsidRPr="004E5EB5">
            <w:rPr>
              <w:rStyle w:val="PlaceholderText"/>
              <w:color w:val="FF0000"/>
            </w:rPr>
            <w:t xml:space="preserve">[Add </w:t>
          </w:r>
          <w:r w:rsidR="00B543D8">
            <w:rPr>
              <w:rStyle w:val="PlaceholderText"/>
              <w:color w:val="FF0000"/>
            </w:rPr>
            <w:t xml:space="preserve">other </w:t>
          </w:r>
          <w:r w:rsidR="00BA79A9" w:rsidRPr="004E5EB5">
            <w:rPr>
              <w:rStyle w:val="PlaceholderText"/>
              <w:color w:val="FF0000"/>
            </w:rPr>
            <w:t>outcomes</w:t>
          </w:r>
          <w:r w:rsidR="00B543D8">
            <w:rPr>
              <w:rStyle w:val="PlaceholderText"/>
              <w:color w:val="FF0000"/>
            </w:rPr>
            <w:t>, if any</w:t>
          </w:r>
          <w:r w:rsidR="00BA79A9" w:rsidRPr="004E5EB5">
            <w:rPr>
              <w:rStyle w:val="PlaceholderText"/>
              <w:color w:val="FF0000"/>
            </w:rPr>
            <w:t>.]</w:t>
          </w:r>
        </w:sdtContent>
      </w:sdt>
    </w:p>
    <w:p w14:paraId="46B04D75" w14:textId="77777777" w:rsidR="00BA79A9" w:rsidRDefault="007413E8" w:rsidP="00BA79A9">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Course</w:t>
      </w:r>
      <w:r w:rsidR="00BA79A9">
        <w:rPr>
          <w:rFonts w:ascii="Arial" w:hAnsi="Arial" w:cs="Arial"/>
          <w:color w:val="005697"/>
          <w:sz w:val="29"/>
          <w:szCs w:val="29"/>
        </w:rPr>
        <w:t xml:space="preserve"> Overview</w:t>
      </w:r>
    </w:p>
    <w:sdt>
      <w:sdtPr>
        <w:id w:val="-1179805957"/>
        <w:placeholder>
          <w:docPart w:val="3C135470CC3049BABC6FE8625072AB8A"/>
        </w:placeholder>
      </w:sdtPr>
      <w:sdtEndPr/>
      <w:sdtContent>
        <w:p w14:paraId="3FE0F80C" w14:textId="77777777" w:rsidR="000D1C05" w:rsidRDefault="0067156C" w:rsidP="00BA79A9">
          <w:r w:rsidRPr="0067156C">
            <w:t>This course introduces students to educational law and provides a foundation of legal knowledge necessary to successfully lead educational organization. Students will be asked to reflect on the historical impact of educational law on issues of equity, campus and study safety, personnel, and collective bargaining. Students will reflect on their role as an educational leader and discuss and apply law to their current work environment</w:t>
          </w:r>
          <w:r>
            <w:t>.</w:t>
          </w:r>
        </w:p>
        <w:sdt>
          <w:sdtPr>
            <w:id w:val="411974872"/>
            <w:placeholder>
              <w:docPart w:val="69180DC975E34026AF36627D25D4B867"/>
            </w:placeholder>
          </w:sdtPr>
          <w:sdtEndPr/>
          <w:sdtContent>
            <w:p w14:paraId="74985F63" w14:textId="487BEF49" w:rsidR="00BA79A9" w:rsidRDefault="000D1C05" w:rsidP="00BA79A9">
              <w:r w:rsidRPr="00DC7CE6">
                <w:t>The Doctor of Education program goals include regular self-assessment, self-reflection, and goal setting. It is important to take a moment to reflect on your development as an educational leader and scholar practitioner. The completion of each course in the program is a milestone that provides an opportunity for reflection. At the end of each course, you will be asked to discuss what you have learned and how it applies to your current practice, or you will be asked to set an academic or professional goal. The expectation is that you will save these self-reflection essays and have a record of your development throughout the program. This is a valuable tool to assist with your professional development in the program; it is also a practice that many educational leaders use to mark their professional and personal development</w:t>
              </w:r>
              <w:r>
                <w:rPr>
                  <w:rFonts w:cs="Arial"/>
                  <w:color w:val="363636"/>
                  <w:sz w:val="27"/>
                  <w:szCs w:val="27"/>
                  <w:shd w:val="clear" w:color="auto" w:fill="FAFAFA"/>
                </w:rPr>
                <w:t>.</w:t>
              </w:r>
            </w:p>
          </w:sdtContent>
        </w:sdt>
      </w:sdtContent>
    </w:sdt>
    <w:p w14:paraId="149049A9" w14:textId="77777777" w:rsidR="007413E8" w:rsidRDefault="007413E8" w:rsidP="007413E8">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t>Course Outcomes</w:t>
      </w:r>
    </w:p>
    <w:p w14:paraId="7E66930F" w14:textId="77777777" w:rsidR="00BA79A9" w:rsidRPr="00B543D8" w:rsidRDefault="00B543D8" w:rsidP="007413E8">
      <w:pPr>
        <w:rPr>
          <w:rFonts w:asciiTheme="minorHAnsi" w:hAnsiTheme="minorHAnsi"/>
          <w:i/>
          <w:sz w:val="27"/>
          <w:szCs w:val="27"/>
        </w:rPr>
      </w:pPr>
      <w:r w:rsidRPr="00B543D8">
        <w:rPr>
          <w:rFonts w:asciiTheme="minorHAnsi" w:hAnsiTheme="minorHAnsi"/>
          <w:i/>
          <w:sz w:val="27"/>
          <w:szCs w:val="27"/>
        </w:rPr>
        <w:t>The editors will place the outcomes from the Syllabus here.</w:t>
      </w:r>
    </w:p>
    <w:p w14:paraId="4024AF45" w14:textId="77777777" w:rsidR="007413E8" w:rsidRDefault="007413E8" w:rsidP="007413E8">
      <w:pPr>
        <w:pStyle w:val="Heading3"/>
        <w:shd w:val="clear" w:color="auto" w:fill="C4D5DD"/>
        <w:spacing w:before="0" w:beforeAutospacing="0" w:afterAutospacing="0" w:line="312" w:lineRule="atLeast"/>
        <w:rPr>
          <w:rFonts w:ascii="Arial" w:hAnsi="Arial" w:cs="Arial"/>
          <w:color w:val="005697"/>
          <w:sz w:val="29"/>
          <w:szCs w:val="29"/>
        </w:rPr>
      </w:pPr>
      <w:r>
        <w:rPr>
          <w:rFonts w:ascii="Arial" w:hAnsi="Arial" w:cs="Arial"/>
          <w:color w:val="005697"/>
          <w:sz w:val="29"/>
          <w:szCs w:val="29"/>
        </w:rPr>
        <w:lastRenderedPageBreak/>
        <w:t>Module 6 Assignment</w:t>
      </w:r>
    </w:p>
    <w:sdt>
      <w:sdtPr>
        <w:id w:val="-2044281048"/>
        <w:placeholder>
          <w:docPart w:val="4E20383B82BA4C4D93DADC7B774633C0"/>
        </w:placeholder>
        <w:showingPlcHdr/>
      </w:sdtPr>
      <w:sdtEndPr/>
      <w:sdtContent>
        <w:p w14:paraId="5A64B79E" w14:textId="77777777" w:rsidR="007413E8" w:rsidRDefault="007413E8" w:rsidP="007413E8">
          <w:pPr>
            <w:pStyle w:val="NormalWeb"/>
            <w:spacing w:line="312" w:lineRule="atLeast"/>
            <w:ind w:right="1050"/>
            <w:rPr>
              <w:rFonts w:asciiTheme="minorHAnsi" w:hAnsiTheme="minorHAnsi" w:cs="Arial"/>
              <w:i/>
              <w:color w:val="FFFFFF" w:themeColor="background1"/>
              <w:sz w:val="27"/>
              <w:szCs w:val="27"/>
              <w:highlight w:val="black"/>
            </w:rPr>
          </w:pPr>
          <w:r w:rsidRPr="00310F93">
            <w:rPr>
              <w:rStyle w:val="PlaceholderText"/>
              <w:color w:val="FF0000"/>
            </w:rPr>
            <w:t>[Insert text here.]</w:t>
          </w:r>
        </w:p>
      </w:sdtContent>
    </w:sdt>
    <w:p w14:paraId="64E50229" w14:textId="77777777" w:rsidR="00BA79A9" w:rsidRDefault="00BA79A9" w:rsidP="00BA79A9">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090CFF6" w14:textId="77777777" w:rsidR="00BA79A9" w:rsidRDefault="00BA79A9" w:rsidP="00BA79A9">
      <w:pPr>
        <w:rPr>
          <w:highlight w:val="black"/>
        </w:rPr>
      </w:pPr>
      <w:r>
        <w:rPr>
          <w:highlight w:val="black"/>
        </w:rPr>
        <w:br w:type="page"/>
      </w:r>
    </w:p>
    <w:p w14:paraId="0E86EDE2" w14:textId="77777777" w:rsidR="007413E8" w:rsidRDefault="007413E8" w:rsidP="007413E8">
      <w:pPr>
        <w:pStyle w:val="Heading2"/>
      </w:pPr>
      <w:r>
        <w:lastRenderedPageBreak/>
        <w:t>Module 6 Reflective Essay</w:t>
      </w:r>
    </w:p>
    <w:p w14:paraId="69609E96" w14:textId="77777777" w:rsidR="007413E8" w:rsidRPr="003B2629" w:rsidRDefault="007413E8" w:rsidP="007413E8">
      <w:pPr>
        <w:pStyle w:val="NormalWeb"/>
        <w:rPr>
          <w:rFonts w:asciiTheme="minorHAnsi" w:hAnsiTheme="minorHAnsi"/>
          <w:i/>
          <w:sz w:val="27"/>
          <w:szCs w:val="27"/>
        </w:rPr>
      </w:pPr>
      <w:r w:rsidRPr="00AC5DD3">
        <w:rPr>
          <w:rFonts w:asciiTheme="minorHAnsi" w:hAnsiTheme="minorHAnsi"/>
          <w:i/>
          <w:sz w:val="27"/>
          <w:szCs w:val="27"/>
          <w:highlight w:val="yellow"/>
        </w:rPr>
        <w:t>Choose one:</w:t>
      </w:r>
    </w:p>
    <w:p w14:paraId="3AB0D621" w14:textId="77777777" w:rsidR="007413E8" w:rsidRDefault="006D3303" w:rsidP="007413E8">
      <w:pPr>
        <w:pStyle w:val="NormalWeb"/>
      </w:pPr>
      <w:sdt>
        <w:sdtPr>
          <w:id w:val="1548957245"/>
          <w14:checkbox>
            <w14:checked w14:val="0"/>
            <w14:checkedState w14:val="2612" w14:font="MS Gothic"/>
            <w14:uncheckedState w14:val="2610" w14:font="MS Gothic"/>
          </w14:checkbox>
        </w:sdtPr>
        <w:sdtEndPr/>
        <w:sdtContent>
          <w:r w:rsidR="007413E8" w:rsidRPr="003B2629">
            <w:rPr>
              <w:rFonts w:ascii="MS Gothic" w:eastAsia="MS Gothic" w:hAnsi="MS Gothic" w:hint="eastAsia"/>
              <w:color w:val="FF0000"/>
            </w:rPr>
            <w:t>☐</w:t>
          </w:r>
        </w:sdtContent>
      </w:sdt>
      <w:r w:rsidR="007413E8">
        <w:t xml:space="preserve"> Use standard Reflective Essay requirements.</w:t>
      </w:r>
    </w:p>
    <w:p w14:paraId="2D139093" w14:textId="77777777" w:rsidR="007413E8" w:rsidRPr="003B2629" w:rsidRDefault="007413E8" w:rsidP="007413E8">
      <w:pPr>
        <w:pStyle w:val="NormalWeb"/>
        <w:rPr>
          <w:rFonts w:asciiTheme="minorHAnsi" w:hAnsiTheme="minorHAnsi"/>
          <w:i/>
          <w:sz w:val="27"/>
          <w:szCs w:val="27"/>
        </w:rPr>
      </w:pPr>
      <w:r w:rsidRPr="003B2629">
        <w:rPr>
          <w:rFonts w:asciiTheme="minorHAnsi" w:hAnsiTheme="minorHAnsi"/>
          <w:i/>
          <w:sz w:val="27"/>
          <w:szCs w:val="27"/>
        </w:rPr>
        <w:t>OR</w:t>
      </w:r>
    </w:p>
    <w:p w14:paraId="629E100C" w14:textId="77777777" w:rsidR="007413E8" w:rsidRDefault="007413E8" w:rsidP="007413E8">
      <w:pPr>
        <w:pStyle w:val="NormalWeb"/>
        <w:rPr>
          <w:rFonts w:cs="Arial"/>
        </w:rPr>
      </w:pPr>
      <w:r>
        <w:rPr>
          <w:rFonts w:cs="Arial"/>
        </w:rPr>
        <w:t xml:space="preserve">Reflective Essay: </w:t>
      </w:r>
    </w:p>
    <w:sdt>
      <w:sdtPr>
        <w:id w:val="-775174621"/>
        <w:placeholder>
          <w:docPart w:val="9943BBD48C614DF0B6AB1D6B8F5F18BC"/>
        </w:placeholder>
      </w:sdtPr>
      <w:sdtEndPr/>
      <w:sdtContent>
        <w:sdt>
          <w:sdtPr>
            <w:id w:val="-1248179644"/>
            <w:placeholder>
              <w:docPart w:val="EB3310B9FA4E47B692D3C6F5B0392F6C"/>
            </w:placeholder>
          </w:sdtPr>
          <w:sdtEndPr/>
          <w:sdtContent>
            <w:p w14:paraId="38EF6F5D" w14:textId="5F1CFD10" w:rsidR="000D1C05" w:rsidRDefault="000D1C05" w:rsidP="000D1C05">
              <w:pPr>
                <w:spacing w:after="0"/>
              </w:pPr>
              <w:r>
                <w:t>In 1-page:</w:t>
              </w:r>
            </w:p>
            <w:p w14:paraId="549027DD" w14:textId="77777777" w:rsidR="000D1C05" w:rsidRPr="00544B27" w:rsidRDefault="000D1C05" w:rsidP="000D1C05">
              <w:pPr>
                <w:spacing w:after="0"/>
              </w:pPr>
              <w:r w:rsidRPr="0073652F">
                <w:t xml:space="preserve">Reflect on how this course supported the development of skills and knowledge related to the following </w:t>
              </w:r>
              <w:r>
                <w:t>program</w:t>
              </w:r>
              <w:r w:rsidRPr="00544B27">
                <w:t xml:space="preserve"> learning outcome:</w:t>
              </w:r>
            </w:p>
            <w:sdt>
              <w:sdtPr>
                <w:id w:val="1905407742"/>
                <w:placeholder>
                  <w:docPart w:val="58AB171647C244A8840AC581DA93CAF9"/>
                </w:placeholder>
              </w:sdtPr>
              <w:sdtEndPr/>
              <w:sdtContent>
                <w:p w14:paraId="64DA827C" w14:textId="0DDE4D7A" w:rsidR="007413E8" w:rsidRPr="0021138A" w:rsidRDefault="006D3303" w:rsidP="000D1C05">
                  <w:pPr>
                    <w:autoSpaceDE w:val="0"/>
                    <w:autoSpaceDN w:val="0"/>
                    <w:adjustRightInd w:val="0"/>
                  </w:pPr>
                  <w:sdt>
                    <w:sdtPr>
                      <w:id w:val="-1620987921"/>
                      <w:placeholder>
                        <w:docPart w:val="9B7156943EBA46D790E6ABA54EA32531"/>
                      </w:placeholder>
                    </w:sdtPr>
                    <w:sdtEndPr/>
                    <w:sdtContent>
                      <w:r w:rsidR="000D1C05" w:rsidRPr="0021138A">
                        <w:t>PLO 4. Select appropriate legal policy to lead equitable and ethical practices within educational organizations</w:t>
                      </w:r>
                    </w:sdtContent>
                  </w:sdt>
                  <w:r w:rsidR="000D1C05" w:rsidRPr="0021138A">
                    <w:t>.</w:t>
                  </w:r>
                </w:p>
              </w:sdtContent>
            </w:sdt>
          </w:sdtContent>
        </w:sdt>
      </w:sdtContent>
    </w:sdt>
    <w:p w14:paraId="2DCCBEFE" w14:textId="77777777" w:rsidR="00885BEE" w:rsidRDefault="00885BEE" w:rsidP="00121713">
      <w:r>
        <w:t xml:space="preserve">Note: </w:t>
      </w:r>
    </w:p>
    <w:p w14:paraId="22C7D7FD" w14:textId="77777777" w:rsidR="00121713" w:rsidRDefault="00121713" w:rsidP="00121713"/>
    <w:p w14:paraId="67B5C3D9" w14:textId="77777777" w:rsidR="00121713" w:rsidRDefault="00121713" w:rsidP="00121713">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3274BDA" w14:textId="77777777" w:rsidR="00885BEE" w:rsidRDefault="00885BEE" w:rsidP="00885BEE"/>
    <w:p w14:paraId="5595B2E0" w14:textId="77777777" w:rsidR="00885BEE" w:rsidRDefault="00885BEE" w:rsidP="00885BEE"/>
    <w:p w14:paraId="6AFC1C8E" w14:textId="77777777" w:rsidR="00885BEE" w:rsidRDefault="00885BEE" w:rsidP="00885BEE"/>
    <w:p w14:paraId="64E063FA" w14:textId="77777777" w:rsidR="00885BEE" w:rsidRDefault="00885BEE" w:rsidP="00885BEE"/>
    <w:p w14:paraId="0F685958" w14:textId="77777777" w:rsidR="00885BEE" w:rsidRDefault="00885BEE" w:rsidP="00885BEE"/>
    <w:p w14:paraId="3138518C" w14:textId="77777777" w:rsidR="00885BEE" w:rsidRDefault="00885BEE" w:rsidP="00885BEE"/>
    <w:p w14:paraId="589D33C3" w14:textId="77777777" w:rsidR="00885BEE" w:rsidRDefault="00885BEE" w:rsidP="00885BEE"/>
    <w:p w14:paraId="21D799C2" w14:textId="77777777" w:rsidR="00885BEE" w:rsidRDefault="00885BEE" w:rsidP="00121713"/>
    <w:p w14:paraId="673259C0" w14:textId="77777777" w:rsidR="00885BEE" w:rsidRDefault="00885BEE" w:rsidP="00885BEE"/>
    <w:p w14:paraId="11AA1663" w14:textId="77777777" w:rsidR="00885BEE" w:rsidRDefault="00885BEE" w:rsidP="00885BEE"/>
    <w:p w14:paraId="45297C34" w14:textId="77777777" w:rsidR="00885BEE" w:rsidRDefault="00885BEE" w:rsidP="00885BEE"/>
    <w:p w14:paraId="638E9F1F" w14:textId="77777777" w:rsidR="00885BEE" w:rsidRPr="00885BEE" w:rsidRDefault="00885BEE" w:rsidP="00885BEE"/>
    <w:p w14:paraId="717B45FF" w14:textId="77777777" w:rsidR="00BA79A9" w:rsidRDefault="00BA79A9" w:rsidP="00BA79A9">
      <w:pPr>
        <w:pStyle w:val="Heading2"/>
      </w:pPr>
      <w:r>
        <w:t>Module 6 Discussion</w:t>
      </w:r>
    </w:p>
    <w:p w14:paraId="21392A65" w14:textId="60FFCC3D" w:rsidR="00BA79A9" w:rsidRDefault="00BA79A9" w:rsidP="00BA79A9">
      <w:r>
        <w:t xml:space="preserve">Discussion 6 title: </w:t>
      </w:r>
      <w:sdt>
        <w:sdtPr>
          <w:id w:val="-1113282980"/>
          <w:placeholder>
            <w:docPart w:val="DA9E763901014618997AF7D4EB599AD8"/>
          </w:placeholder>
        </w:sdtPr>
        <w:sdtEndPr/>
        <w:sdtContent>
          <w:r w:rsidR="000D1C05">
            <w:t>Reflection</w:t>
          </w:r>
        </w:sdtContent>
      </w:sdt>
    </w:p>
    <w:p w14:paraId="291C27C1" w14:textId="3B196271" w:rsidR="00BA79A9" w:rsidRPr="0021138A" w:rsidRDefault="00BA79A9" w:rsidP="00BA79A9">
      <w:r>
        <w:t xml:space="preserve">Discussion 6 text: </w:t>
      </w:r>
      <w:sdt>
        <w:sdtPr>
          <w:id w:val="2078008723"/>
          <w:placeholder>
            <w:docPart w:val="D543F2CF8AFB429F922FFDF61EB75A1B"/>
          </w:placeholder>
        </w:sdtPr>
        <w:sdtEndPr/>
        <w:sdtContent>
          <w:sdt>
            <w:sdtPr>
              <w:id w:val="-148133237"/>
              <w:placeholder>
                <w:docPart w:val="635030B8DF25462EB930D26B71E62B67"/>
              </w:placeholder>
            </w:sdtPr>
            <w:sdtEndPr/>
            <w:sdtContent>
              <w:r w:rsidR="000D1C05" w:rsidRPr="0021138A">
                <w:t xml:space="preserve">Share with your peers how this course helped you learn more about </w:t>
              </w:r>
              <w:sdt>
                <w:sdtPr>
                  <w:id w:val="711858618"/>
                  <w:placeholder>
                    <w:docPart w:val="7457CB92F92C4259805ABEAE2089F4B8"/>
                  </w:placeholder>
                </w:sdtPr>
                <w:sdtEndPr/>
                <w:sdtContent>
                  <w:sdt>
                    <w:sdtPr>
                      <w:id w:val="916064836"/>
                      <w:placeholder>
                        <w:docPart w:val="515F62CD195F444C9FEF8D2D9CACD4AE"/>
                      </w:placeholder>
                    </w:sdtPr>
                    <w:sdtEndPr/>
                    <w:sdtContent>
                      <w:r w:rsidR="000D1C05" w:rsidRPr="0021138A">
                        <w:t>PLO 4. Select appropriate legal policy to lead equitable and ethical practices within educational organizations.</w:t>
                      </w:r>
                    </w:sdtContent>
                  </w:sdt>
                  <w:r w:rsidR="000D1C05" w:rsidRPr="0021138A">
                    <w:t>.</w:t>
                  </w:r>
                </w:sdtContent>
              </w:sdt>
              <w:r w:rsidR="000D1C05" w:rsidRPr="0021138A">
                <w:t xml:space="preserve"> </w:t>
              </w:r>
            </w:sdtContent>
          </w:sdt>
        </w:sdtContent>
      </w:sdt>
    </w:p>
    <w:p w14:paraId="382DE065" w14:textId="77777777" w:rsidR="00BA79A9" w:rsidRDefault="00BA79A9" w:rsidP="00BA79A9"/>
    <w:p w14:paraId="53064EE5" w14:textId="77777777" w:rsidR="00BA79A9" w:rsidRDefault="00BA79A9" w:rsidP="00BA79A9">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340D769E" w14:textId="77777777" w:rsidR="00BA79A9" w:rsidRDefault="00BA79A9" w:rsidP="00BA79A9"/>
    <w:p w14:paraId="038C538F" w14:textId="77777777" w:rsidR="00BA79A9" w:rsidRDefault="00BA79A9" w:rsidP="00BA79A9"/>
    <w:p w14:paraId="396E455B" w14:textId="77777777" w:rsidR="00BA79A9" w:rsidRDefault="00BA79A9" w:rsidP="00121713"/>
    <w:p w14:paraId="56677492" w14:textId="77777777" w:rsidR="00BA79A9" w:rsidRDefault="00BA79A9" w:rsidP="00BA79A9"/>
    <w:p w14:paraId="59EFEDF0" w14:textId="77777777" w:rsidR="00BA79A9" w:rsidRDefault="00BA79A9" w:rsidP="00BA79A9"/>
    <w:p w14:paraId="6487F56A" w14:textId="77777777" w:rsidR="00BA79A9" w:rsidRDefault="00BA79A9" w:rsidP="00BA79A9"/>
    <w:p w14:paraId="4EDECC8F" w14:textId="77777777" w:rsidR="00BA79A9" w:rsidRDefault="00BA79A9" w:rsidP="00BA79A9"/>
    <w:p w14:paraId="545A56C0" w14:textId="77777777" w:rsidR="00BA79A9" w:rsidRDefault="00BA79A9" w:rsidP="00BA79A9"/>
    <w:p w14:paraId="28BEE48F" w14:textId="77777777" w:rsidR="00BA79A9" w:rsidRDefault="00BA79A9" w:rsidP="00BA79A9"/>
    <w:p w14:paraId="3E530F80" w14:textId="77777777" w:rsidR="00BA79A9" w:rsidRDefault="00BA79A9" w:rsidP="00BA79A9"/>
    <w:p w14:paraId="13867B44" w14:textId="77777777" w:rsidR="00BA79A9" w:rsidRDefault="00BA79A9" w:rsidP="00BA79A9"/>
    <w:p w14:paraId="2933AA69" w14:textId="77777777" w:rsidR="00BA79A9" w:rsidRPr="00BA79A9" w:rsidRDefault="00BA79A9" w:rsidP="00BA79A9"/>
    <w:p w14:paraId="3E1D354B" w14:textId="77777777" w:rsidR="005344A8" w:rsidRDefault="005344A8">
      <w:pPr>
        <w:rPr>
          <w:rFonts w:eastAsiaTheme="majorEastAsia" w:cstheme="majorBidi"/>
          <w:b/>
          <w:bCs/>
          <w:color w:val="365F91" w:themeColor="accent1" w:themeShade="BF"/>
          <w:sz w:val="44"/>
          <w:szCs w:val="28"/>
        </w:rPr>
      </w:pPr>
      <w:r>
        <w:lastRenderedPageBreak/>
        <w:br w:type="page"/>
      </w:r>
    </w:p>
    <w:p w14:paraId="01924C1A" w14:textId="77777777" w:rsidR="008C2E00" w:rsidRDefault="00FE6137" w:rsidP="00FE6137">
      <w:pPr>
        <w:pStyle w:val="Heading1"/>
      </w:pPr>
      <w:r>
        <w:lastRenderedPageBreak/>
        <w:t>Rubrics</w:t>
      </w:r>
    </w:p>
    <w:p w14:paraId="647E2A5B" w14:textId="77777777" w:rsidR="00FE6137" w:rsidRDefault="007D6737" w:rsidP="00FE6137">
      <w:pPr>
        <w:pStyle w:val="Heading2"/>
      </w:pPr>
      <w:r>
        <w:t>Case Rubrics</w:t>
      </w:r>
    </w:p>
    <w:p w14:paraId="572BC5A4" w14:textId="77777777" w:rsidR="00C8580A" w:rsidRDefault="00B51D47" w:rsidP="00F233C2">
      <w:pPr>
        <w:rPr>
          <w:rFonts w:asciiTheme="minorHAnsi" w:hAnsiTheme="minorHAnsi"/>
          <w:i/>
          <w:sz w:val="27"/>
          <w:szCs w:val="27"/>
        </w:rPr>
      </w:pPr>
      <w:r>
        <w:rPr>
          <w:rFonts w:asciiTheme="minorHAnsi" w:hAnsiTheme="minorHAnsi"/>
          <w:i/>
          <w:sz w:val="27"/>
          <w:szCs w:val="27"/>
        </w:rPr>
        <w:t>You may provide rubrics as a separate file or files, or c</w:t>
      </w:r>
      <w:r w:rsidR="00C8580A">
        <w:rPr>
          <w:rFonts w:asciiTheme="minorHAnsi" w:hAnsiTheme="minorHAnsi"/>
          <w:i/>
          <w:sz w:val="27"/>
          <w:szCs w:val="27"/>
        </w:rPr>
        <w:t>hoose from the options below:</w:t>
      </w:r>
    </w:p>
    <w:p w14:paraId="454A0F0D" w14:textId="77777777" w:rsidR="00F233C2" w:rsidRPr="00C8580A" w:rsidRDefault="00C8580A" w:rsidP="00F233C2">
      <w:pPr>
        <w:rPr>
          <w:rFonts w:asciiTheme="minorHAnsi" w:hAnsiTheme="minorHAnsi"/>
          <w:b/>
          <w:sz w:val="27"/>
          <w:szCs w:val="27"/>
        </w:rPr>
      </w:pPr>
      <w:r w:rsidRPr="00C8580A">
        <w:rPr>
          <w:rFonts w:asciiTheme="minorHAnsi" w:hAnsiTheme="minorHAnsi"/>
          <w:b/>
          <w:sz w:val="27"/>
          <w:szCs w:val="27"/>
        </w:rPr>
        <w:t>EXISTING RUBRIC</w:t>
      </w:r>
      <w:r>
        <w:rPr>
          <w:rFonts w:asciiTheme="minorHAnsi" w:hAnsiTheme="minorHAnsi"/>
          <w:b/>
          <w:sz w:val="27"/>
          <w:szCs w:val="27"/>
        </w:rPr>
        <w:t>(S)</w:t>
      </w:r>
      <w:r w:rsidRPr="00C8580A">
        <w:rPr>
          <w:rFonts w:asciiTheme="minorHAnsi" w:hAnsiTheme="minorHAnsi"/>
          <w:b/>
          <w:sz w:val="27"/>
          <w:szCs w:val="27"/>
        </w:rPr>
        <w:t>:</w:t>
      </w:r>
    </w:p>
    <w:sdt>
      <w:sdtPr>
        <w:id w:val="858771569"/>
        <w:placeholder>
          <w:docPart w:val="8D89868270554BD487A645FF3D4BF3C1"/>
        </w:placeholder>
      </w:sdtPr>
      <w:sdtEndPr/>
      <w:sdtContent>
        <w:sdt>
          <w:sdtPr>
            <w:id w:val="1287387352"/>
            <w:placeholder>
              <w:docPart w:val="DB7C7EADAC4B4EF797E9D1C9C9DCA366"/>
            </w:placeholder>
          </w:sdtPr>
          <w:sdtEndPr/>
          <w:sdtContent>
            <w:p w14:paraId="56C865BD" w14:textId="77777777" w:rsidR="0021138A" w:rsidRDefault="0021138A" w:rsidP="0021138A">
              <w:r>
                <w:t>Ed.D. Case Grading Rubric – Timeliness v1</w:t>
              </w:r>
            </w:p>
            <w:p w14:paraId="70545FB2" w14:textId="39ECCEBF" w:rsidR="0021138A" w:rsidRDefault="0021138A" w:rsidP="0021138A">
              <w:r>
                <w:t>With the exception of Case 2 (see notes)</w:t>
              </w:r>
            </w:p>
          </w:sdtContent>
        </w:sdt>
        <w:p w14:paraId="453043D5" w14:textId="00235D38" w:rsidR="00FE6137" w:rsidRDefault="006D3303" w:rsidP="00FE6137"/>
      </w:sdtContent>
    </w:sdt>
    <w:p w14:paraId="67A7219C" w14:textId="77777777" w:rsidR="00FE6137" w:rsidRDefault="00810363" w:rsidP="008C2E00">
      <w:r>
        <w:rPr>
          <w:highlight w:val="yellow"/>
        </w:rPr>
        <w:t>AND/</w:t>
      </w:r>
      <w:r w:rsidR="00FE6137" w:rsidRPr="00FE6137">
        <w:rPr>
          <w:highlight w:val="yellow"/>
        </w:rPr>
        <w:t>OR</w:t>
      </w:r>
    </w:p>
    <w:p w14:paraId="11C158B5" w14:textId="77777777" w:rsidR="00F233C2" w:rsidRPr="00C8580A" w:rsidRDefault="00C8580A" w:rsidP="008C2E00">
      <w:pPr>
        <w:rPr>
          <w:rFonts w:asciiTheme="minorHAnsi" w:hAnsiTheme="minorHAnsi"/>
          <w:b/>
          <w:sz w:val="27"/>
          <w:szCs w:val="27"/>
        </w:rPr>
      </w:pPr>
      <w:r w:rsidRPr="00C8580A">
        <w:rPr>
          <w:rFonts w:asciiTheme="minorHAnsi" w:hAnsiTheme="minorHAnsi"/>
          <w:b/>
          <w:sz w:val="27"/>
          <w:szCs w:val="27"/>
        </w:rPr>
        <w:t>NEW RUBRIC</w:t>
      </w:r>
      <w:r>
        <w:rPr>
          <w:rFonts w:asciiTheme="minorHAnsi" w:hAnsiTheme="minorHAnsi"/>
          <w:b/>
          <w:sz w:val="27"/>
          <w:szCs w:val="27"/>
        </w:rPr>
        <w:t>(S)</w:t>
      </w:r>
      <w:r w:rsidRPr="00C8580A">
        <w:rPr>
          <w:rFonts w:asciiTheme="minorHAnsi" w:hAnsiTheme="minorHAnsi"/>
          <w:b/>
          <w:sz w:val="27"/>
          <w:szCs w:val="27"/>
        </w:rPr>
        <w:t>:</w:t>
      </w:r>
    </w:p>
    <w:sdt>
      <w:sdtPr>
        <w:id w:val="-1016764228"/>
        <w:placeholder>
          <w:docPart w:val="F82D6E3C27F84B319424EA6E543D46C7"/>
        </w:placeholder>
        <w:showingPlcHdr/>
      </w:sdtPr>
      <w:sdtEndPr/>
      <w:sdtContent>
        <w:p w14:paraId="4174D4F8" w14:textId="77777777" w:rsidR="00FE6137" w:rsidRDefault="00FE6137" w:rsidP="00FE6137">
          <w:r w:rsidRPr="00FE6137">
            <w:rPr>
              <w:rStyle w:val="PlaceholderText"/>
              <w:color w:val="FF0000"/>
            </w:rPr>
            <w:t>[</w:t>
          </w:r>
          <w:r w:rsidR="00B51D47">
            <w:rPr>
              <w:rStyle w:val="PlaceholderText"/>
              <w:color w:val="FF0000"/>
            </w:rPr>
            <w:t>Enter the first rubric title.</w:t>
          </w:r>
          <w:r w:rsidRPr="00FE6137">
            <w:rPr>
              <w:rStyle w:val="PlaceholderText"/>
              <w:color w:val="FF0000"/>
            </w:rPr>
            <w:t>]</w:t>
          </w:r>
        </w:p>
      </w:sdtContent>
    </w:sdt>
    <w:sdt>
      <w:sdtPr>
        <w:id w:val="1019510935"/>
        <w:showingPlcHdr/>
      </w:sdtPr>
      <w:sdtEndPr/>
      <w:sdtContent>
        <w:p w14:paraId="3A1B174B" w14:textId="77777777" w:rsidR="00FE6137" w:rsidRDefault="00FE6137" w:rsidP="00FE6137">
          <w:r w:rsidRPr="00FE6137">
            <w:rPr>
              <w:rStyle w:val="PlaceholderText"/>
              <w:color w:val="FF0000"/>
            </w:rPr>
            <w:t>[</w:t>
          </w:r>
          <w:r w:rsidR="00B51D47">
            <w:rPr>
              <w:rStyle w:val="PlaceholderText"/>
              <w:color w:val="FF0000"/>
            </w:rPr>
            <w:t>Paste first rubric here.</w:t>
          </w:r>
          <w:r w:rsidRPr="00FE6137">
            <w:rPr>
              <w:rStyle w:val="PlaceholderText"/>
              <w:color w:val="FF0000"/>
            </w:rPr>
            <w:t>]</w:t>
          </w:r>
        </w:p>
      </w:sdtContent>
    </w:sdt>
    <w:p w14:paraId="3C5972FC" w14:textId="77777777" w:rsidR="00B51D47" w:rsidRDefault="00B51D47" w:rsidP="00FE6137"/>
    <w:sdt>
      <w:sdtPr>
        <w:id w:val="-157538216"/>
        <w:showingPlcHdr/>
      </w:sdtPr>
      <w:sdtEndPr/>
      <w:sdtContent>
        <w:p w14:paraId="4E9D061D" w14:textId="77777777" w:rsidR="00B51D47" w:rsidRDefault="00B51D47" w:rsidP="00FE6137">
          <w:r w:rsidRPr="00B51D47">
            <w:rPr>
              <w:rStyle w:val="PlaceholderText"/>
              <w:color w:val="FF0000"/>
            </w:rPr>
            <w:t>[Enter the second rubric title.]</w:t>
          </w:r>
        </w:p>
      </w:sdtContent>
    </w:sdt>
    <w:sdt>
      <w:sdtPr>
        <w:id w:val="871492269"/>
        <w:showingPlcHdr/>
      </w:sdtPr>
      <w:sdtEndPr/>
      <w:sdtContent>
        <w:p w14:paraId="790054D5" w14:textId="77777777" w:rsidR="00B51D47" w:rsidRDefault="00B51D47" w:rsidP="00FE6137">
          <w:r w:rsidRPr="00B51D47">
            <w:rPr>
              <w:rStyle w:val="PlaceholderText"/>
              <w:color w:val="FF0000"/>
            </w:rPr>
            <w:t>[Paste second rubric here.]</w:t>
          </w:r>
        </w:p>
      </w:sdtContent>
    </w:sdt>
    <w:p w14:paraId="1CC36877" w14:textId="77777777" w:rsidR="00C36075" w:rsidRDefault="00C36075" w:rsidP="00FE6137"/>
    <w:p w14:paraId="0F8B6517" w14:textId="77777777" w:rsidR="00B51D47" w:rsidRDefault="00B51D47" w:rsidP="00FE6137"/>
    <w:p w14:paraId="71B1DE3F" w14:textId="77777777" w:rsidR="00C36075" w:rsidRDefault="00C36075" w:rsidP="00C36075">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4FA80E3F" w14:textId="77777777" w:rsidR="00C36075" w:rsidRDefault="00C36075">
      <w:r>
        <w:br w:type="page"/>
      </w:r>
    </w:p>
    <w:p w14:paraId="7D376E5C" w14:textId="77777777" w:rsidR="00C36075" w:rsidRDefault="00C36075" w:rsidP="00FE6137"/>
    <w:p w14:paraId="5291B9B4" w14:textId="77777777" w:rsidR="00FE6137" w:rsidRDefault="007D6737" w:rsidP="00FE6137">
      <w:pPr>
        <w:pStyle w:val="Heading2"/>
      </w:pPr>
      <w:r>
        <w:t>SLP Rubrics</w:t>
      </w:r>
    </w:p>
    <w:p w14:paraId="3B8E1904" w14:textId="77777777" w:rsidR="00ED5421" w:rsidRDefault="00ED5421" w:rsidP="00ED5421">
      <w:pPr>
        <w:rPr>
          <w:rFonts w:asciiTheme="minorHAnsi" w:hAnsiTheme="minorHAnsi"/>
          <w:i/>
          <w:sz w:val="27"/>
          <w:szCs w:val="27"/>
        </w:rPr>
      </w:pPr>
      <w:r>
        <w:rPr>
          <w:rFonts w:asciiTheme="minorHAnsi" w:hAnsiTheme="minorHAnsi"/>
          <w:i/>
          <w:sz w:val="27"/>
          <w:szCs w:val="27"/>
        </w:rPr>
        <w:t>You may provide rubrics as a separate file or files, or choose from the options below:</w:t>
      </w:r>
    </w:p>
    <w:p w14:paraId="55627423" w14:textId="77777777" w:rsidR="00ED5421" w:rsidRPr="00C8580A" w:rsidRDefault="00ED5421" w:rsidP="00ED5421">
      <w:pPr>
        <w:rPr>
          <w:rFonts w:asciiTheme="minorHAnsi" w:hAnsiTheme="minorHAnsi"/>
          <w:b/>
          <w:sz w:val="27"/>
          <w:szCs w:val="27"/>
        </w:rPr>
      </w:pPr>
      <w:r w:rsidRPr="00C8580A">
        <w:rPr>
          <w:rFonts w:asciiTheme="minorHAnsi" w:hAnsiTheme="minorHAnsi"/>
          <w:b/>
          <w:sz w:val="27"/>
          <w:szCs w:val="27"/>
        </w:rPr>
        <w:t>EXISTING RUBRIC</w:t>
      </w:r>
      <w:r>
        <w:rPr>
          <w:rFonts w:asciiTheme="minorHAnsi" w:hAnsiTheme="minorHAnsi"/>
          <w:b/>
          <w:sz w:val="27"/>
          <w:szCs w:val="27"/>
        </w:rPr>
        <w:t>(S)</w:t>
      </w:r>
      <w:r w:rsidRPr="00C8580A">
        <w:rPr>
          <w:rFonts w:asciiTheme="minorHAnsi" w:hAnsiTheme="minorHAnsi"/>
          <w:b/>
          <w:sz w:val="27"/>
          <w:szCs w:val="27"/>
        </w:rPr>
        <w:t>:</w:t>
      </w:r>
    </w:p>
    <w:sdt>
      <w:sdtPr>
        <w:id w:val="1966622149"/>
      </w:sdtPr>
      <w:sdtEndPr/>
      <w:sdtContent>
        <w:sdt>
          <w:sdtPr>
            <w:id w:val="-158693585"/>
          </w:sdtPr>
          <w:sdtEndPr/>
          <w:sdtContent>
            <w:p w14:paraId="563E9A40" w14:textId="77777777" w:rsidR="0021138A" w:rsidRDefault="0021138A" w:rsidP="0021138A">
              <w:r>
                <w:t>Ed.D. SLP Grading Rubric – Timeliness v1</w:t>
              </w:r>
            </w:p>
            <w:p w14:paraId="3AC3493C" w14:textId="6AE5BF83" w:rsidR="0021138A" w:rsidRDefault="0021138A" w:rsidP="0021138A">
              <w:r>
                <w:t>With the exception of SLP 5 (see notes)</w:t>
              </w:r>
            </w:p>
          </w:sdtContent>
        </w:sdt>
        <w:p w14:paraId="3D0E39B5" w14:textId="152ECFCB" w:rsidR="00ED5421" w:rsidRDefault="006D3303" w:rsidP="00ED5421"/>
      </w:sdtContent>
    </w:sdt>
    <w:p w14:paraId="65C8AA2C" w14:textId="77777777" w:rsidR="00ED5421" w:rsidRDefault="00ED5421" w:rsidP="00ED5421">
      <w:r>
        <w:rPr>
          <w:highlight w:val="yellow"/>
        </w:rPr>
        <w:t>AND/</w:t>
      </w:r>
      <w:r w:rsidRPr="00FE6137">
        <w:rPr>
          <w:highlight w:val="yellow"/>
        </w:rPr>
        <w:t>OR</w:t>
      </w:r>
    </w:p>
    <w:p w14:paraId="5E353685" w14:textId="77777777" w:rsidR="00ED5421" w:rsidRPr="00C8580A" w:rsidRDefault="00ED5421" w:rsidP="00ED5421">
      <w:pPr>
        <w:rPr>
          <w:rFonts w:asciiTheme="minorHAnsi" w:hAnsiTheme="minorHAnsi"/>
          <w:b/>
          <w:sz w:val="27"/>
          <w:szCs w:val="27"/>
        </w:rPr>
      </w:pPr>
      <w:r w:rsidRPr="00C8580A">
        <w:rPr>
          <w:rFonts w:asciiTheme="minorHAnsi" w:hAnsiTheme="minorHAnsi"/>
          <w:b/>
          <w:sz w:val="27"/>
          <w:szCs w:val="27"/>
        </w:rPr>
        <w:t>NEW RUBRIC</w:t>
      </w:r>
      <w:r>
        <w:rPr>
          <w:rFonts w:asciiTheme="minorHAnsi" w:hAnsiTheme="minorHAnsi"/>
          <w:b/>
          <w:sz w:val="27"/>
          <w:szCs w:val="27"/>
        </w:rPr>
        <w:t>(S)</w:t>
      </w:r>
      <w:r w:rsidRPr="00C8580A">
        <w:rPr>
          <w:rFonts w:asciiTheme="minorHAnsi" w:hAnsiTheme="minorHAnsi"/>
          <w:b/>
          <w:sz w:val="27"/>
          <w:szCs w:val="27"/>
        </w:rPr>
        <w:t>:</w:t>
      </w:r>
    </w:p>
    <w:sdt>
      <w:sdtPr>
        <w:id w:val="-462893116"/>
        <w:showingPlcHdr/>
      </w:sdtPr>
      <w:sdtEndPr/>
      <w:sdtContent>
        <w:p w14:paraId="3A7972AB" w14:textId="77777777" w:rsidR="00ED5421" w:rsidRDefault="00ED5421" w:rsidP="00ED5421">
          <w:r w:rsidRPr="00FE6137">
            <w:rPr>
              <w:rStyle w:val="PlaceholderText"/>
              <w:color w:val="FF0000"/>
            </w:rPr>
            <w:t>[</w:t>
          </w:r>
          <w:r>
            <w:rPr>
              <w:rStyle w:val="PlaceholderText"/>
              <w:color w:val="FF0000"/>
            </w:rPr>
            <w:t>Enter the first rubric title.</w:t>
          </w:r>
          <w:r w:rsidRPr="00FE6137">
            <w:rPr>
              <w:rStyle w:val="PlaceholderText"/>
              <w:color w:val="FF0000"/>
            </w:rPr>
            <w:t>]</w:t>
          </w:r>
        </w:p>
      </w:sdtContent>
    </w:sdt>
    <w:sdt>
      <w:sdtPr>
        <w:id w:val="158209423"/>
        <w:showingPlcHdr/>
      </w:sdtPr>
      <w:sdtEndPr/>
      <w:sdtContent>
        <w:p w14:paraId="6030E89B" w14:textId="77777777" w:rsidR="00ED5421" w:rsidRDefault="00ED5421" w:rsidP="00ED5421">
          <w:r w:rsidRPr="00FE6137">
            <w:rPr>
              <w:rStyle w:val="PlaceholderText"/>
              <w:color w:val="FF0000"/>
            </w:rPr>
            <w:t>[</w:t>
          </w:r>
          <w:r>
            <w:rPr>
              <w:rStyle w:val="PlaceholderText"/>
              <w:color w:val="FF0000"/>
            </w:rPr>
            <w:t>Paste first rubric here.</w:t>
          </w:r>
          <w:r w:rsidRPr="00FE6137">
            <w:rPr>
              <w:rStyle w:val="PlaceholderText"/>
              <w:color w:val="FF0000"/>
            </w:rPr>
            <w:t>]</w:t>
          </w:r>
        </w:p>
      </w:sdtContent>
    </w:sdt>
    <w:p w14:paraId="4F585E05" w14:textId="77777777" w:rsidR="00ED5421" w:rsidRDefault="00ED5421" w:rsidP="00ED5421"/>
    <w:sdt>
      <w:sdtPr>
        <w:id w:val="1840496862"/>
        <w:showingPlcHdr/>
      </w:sdtPr>
      <w:sdtEndPr/>
      <w:sdtContent>
        <w:p w14:paraId="0C1BCC3F" w14:textId="77777777" w:rsidR="00ED5421" w:rsidRDefault="00ED5421" w:rsidP="00ED5421">
          <w:r w:rsidRPr="00B51D47">
            <w:rPr>
              <w:rStyle w:val="PlaceholderText"/>
              <w:color w:val="FF0000"/>
            </w:rPr>
            <w:t>[Enter the second rubric title.]</w:t>
          </w:r>
        </w:p>
      </w:sdtContent>
    </w:sdt>
    <w:sdt>
      <w:sdtPr>
        <w:id w:val="2038156161"/>
        <w:showingPlcHdr/>
      </w:sdtPr>
      <w:sdtEndPr/>
      <w:sdtContent>
        <w:p w14:paraId="21774BFB" w14:textId="77777777" w:rsidR="00ED5421" w:rsidRDefault="00ED5421" w:rsidP="00ED5421">
          <w:r w:rsidRPr="00B51D47">
            <w:rPr>
              <w:rStyle w:val="PlaceholderText"/>
              <w:color w:val="FF0000"/>
            </w:rPr>
            <w:t>[Paste second rubric here.]</w:t>
          </w:r>
        </w:p>
      </w:sdtContent>
    </w:sdt>
    <w:p w14:paraId="78AA8D69" w14:textId="77777777" w:rsidR="00C36075" w:rsidRDefault="00C36075" w:rsidP="00C36075"/>
    <w:p w14:paraId="41FFDBF2" w14:textId="77777777" w:rsidR="00B51D47" w:rsidRDefault="00B51D47" w:rsidP="00C36075"/>
    <w:p w14:paraId="0FA5B4D9" w14:textId="77777777" w:rsidR="00C36075" w:rsidRDefault="00C36075" w:rsidP="00C36075">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6317ABD1" w14:textId="77777777" w:rsidR="00C36075" w:rsidRDefault="00C36075">
      <w:r>
        <w:br w:type="page"/>
      </w:r>
    </w:p>
    <w:p w14:paraId="1E27599A" w14:textId="77777777" w:rsidR="00FE6137" w:rsidRDefault="007D6737" w:rsidP="00C36075">
      <w:pPr>
        <w:pStyle w:val="Heading2"/>
      </w:pPr>
      <w:r>
        <w:lastRenderedPageBreak/>
        <w:t>Discussion Rubrics</w:t>
      </w:r>
    </w:p>
    <w:p w14:paraId="66A53944" w14:textId="77777777" w:rsidR="00ED5421" w:rsidRDefault="00ED5421" w:rsidP="00ED5421">
      <w:pPr>
        <w:rPr>
          <w:rFonts w:asciiTheme="minorHAnsi" w:hAnsiTheme="minorHAnsi"/>
          <w:i/>
          <w:sz w:val="27"/>
          <w:szCs w:val="27"/>
        </w:rPr>
      </w:pPr>
      <w:r>
        <w:rPr>
          <w:rFonts w:asciiTheme="minorHAnsi" w:hAnsiTheme="minorHAnsi"/>
          <w:i/>
          <w:sz w:val="27"/>
          <w:szCs w:val="27"/>
        </w:rPr>
        <w:t>You may provide rubrics as a separate file or files, or choose from the options below:</w:t>
      </w:r>
    </w:p>
    <w:p w14:paraId="6B92DB1D" w14:textId="77777777" w:rsidR="00ED5421" w:rsidRPr="00C8580A" w:rsidRDefault="00ED5421" w:rsidP="00ED5421">
      <w:pPr>
        <w:rPr>
          <w:rFonts w:asciiTheme="minorHAnsi" w:hAnsiTheme="minorHAnsi"/>
          <w:b/>
          <w:sz w:val="27"/>
          <w:szCs w:val="27"/>
        </w:rPr>
      </w:pPr>
      <w:r w:rsidRPr="00C8580A">
        <w:rPr>
          <w:rFonts w:asciiTheme="minorHAnsi" w:hAnsiTheme="minorHAnsi"/>
          <w:b/>
          <w:sz w:val="27"/>
          <w:szCs w:val="27"/>
        </w:rPr>
        <w:t>EXISTING RUBRIC</w:t>
      </w:r>
      <w:r>
        <w:rPr>
          <w:rFonts w:asciiTheme="minorHAnsi" w:hAnsiTheme="minorHAnsi"/>
          <w:b/>
          <w:sz w:val="27"/>
          <w:szCs w:val="27"/>
        </w:rPr>
        <w:t>(S)</w:t>
      </w:r>
      <w:r w:rsidRPr="00C8580A">
        <w:rPr>
          <w:rFonts w:asciiTheme="minorHAnsi" w:hAnsiTheme="minorHAnsi"/>
          <w:b/>
          <w:sz w:val="27"/>
          <w:szCs w:val="27"/>
        </w:rPr>
        <w:t>:</w:t>
      </w:r>
    </w:p>
    <w:sdt>
      <w:sdtPr>
        <w:id w:val="136765668"/>
      </w:sdtPr>
      <w:sdtEndPr/>
      <w:sdtContent>
        <w:sdt>
          <w:sdtPr>
            <w:id w:val="1315771241"/>
          </w:sdtPr>
          <w:sdtEndPr/>
          <w:sdtContent>
            <w:p w14:paraId="76AB271A" w14:textId="77777777" w:rsidR="0021138A" w:rsidRDefault="0021138A" w:rsidP="0021138A">
              <w:r>
                <w:t>Ed.D. Discussion Grading Rubric – Timeliness v1</w:t>
              </w:r>
            </w:p>
          </w:sdtContent>
        </w:sdt>
        <w:p w14:paraId="7BECD993" w14:textId="4A3AF22B" w:rsidR="00ED5421" w:rsidRDefault="006D3303" w:rsidP="00ED5421"/>
      </w:sdtContent>
    </w:sdt>
    <w:p w14:paraId="4863C7ED" w14:textId="77777777" w:rsidR="00ED5421" w:rsidRDefault="00ED5421" w:rsidP="00ED5421">
      <w:r>
        <w:rPr>
          <w:highlight w:val="yellow"/>
        </w:rPr>
        <w:t>AND/</w:t>
      </w:r>
      <w:r w:rsidRPr="00FE6137">
        <w:rPr>
          <w:highlight w:val="yellow"/>
        </w:rPr>
        <w:t>OR</w:t>
      </w:r>
    </w:p>
    <w:p w14:paraId="36F99BC0" w14:textId="77777777" w:rsidR="00ED5421" w:rsidRPr="00C8580A" w:rsidRDefault="00ED5421" w:rsidP="00ED5421">
      <w:pPr>
        <w:rPr>
          <w:rFonts w:asciiTheme="minorHAnsi" w:hAnsiTheme="minorHAnsi"/>
          <w:b/>
          <w:sz w:val="27"/>
          <w:szCs w:val="27"/>
        </w:rPr>
      </w:pPr>
      <w:r w:rsidRPr="00C8580A">
        <w:rPr>
          <w:rFonts w:asciiTheme="minorHAnsi" w:hAnsiTheme="minorHAnsi"/>
          <w:b/>
          <w:sz w:val="27"/>
          <w:szCs w:val="27"/>
        </w:rPr>
        <w:t>NEW RUBRIC</w:t>
      </w:r>
      <w:r>
        <w:rPr>
          <w:rFonts w:asciiTheme="minorHAnsi" w:hAnsiTheme="minorHAnsi"/>
          <w:b/>
          <w:sz w:val="27"/>
          <w:szCs w:val="27"/>
        </w:rPr>
        <w:t>(S)</w:t>
      </w:r>
      <w:r w:rsidRPr="00C8580A">
        <w:rPr>
          <w:rFonts w:asciiTheme="minorHAnsi" w:hAnsiTheme="minorHAnsi"/>
          <w:b/>
          <w:sz w:val="27"/>
          <w:szCs w:val="27"/>
        </w:rPr>
        <w:t>:</w:t>
      </w:r>
    </w:p>
    <w:sdt>
      <w:sdtPr>
        <w:id w:val="-104811117"/>
        <w:showingPlcHdr/>
      </w:sdtPr>
      <w:sdtEndPr/>
      <w:sdtContent>
        <w:p w14:paraId="20D8E79F" w14:textId="77777777" w:rsidR="00ED5421" w:rsidRDefault="00ED5421" w:rsidP="00ED5421">
          <w:r w:rsidRPr="00FE6137">
            <w:rPr>
              <w:rStyle w:val="PlaceholderText"/>
              <w:color w:val="FF0000"/>
            </w:rPr>
            <w:t>[</w:t>
          </w:r>
          <w:r>
            <w:rPr>
              <w:rStyle w:val="PlaceholderText"/>
              <w:color w:val="FF0000"/>
            </w:rPr>
            <w:t>Enter the first rubric title.</w:t>
          </w:r>
          <w:r w:rsidRPr="00FE6137">
            <w:rPr>
              <w:rStyle w:val="PlaceholderText"/>
              <w:color w:val="FF0000"/>
            </w:rPr>
            <w:t>]</w:t>
          </w:r>
        </w:p>
      </w:sdtContent>
    </w:sdt>
    <w:sdt>
      <w:sdtPr>
        <w:id w:val="493993330"/>
        <w:showingPlcHdr/>
      </w:sdtPr>
      <w:sdtEndPr/>
      <w:sdtContent>
        <w:p w14:paraId="3C3A948E" w14:textId="77777777" w:rsidR="00ED5421" w:rsidRDefault="00ED5421" w:rsidP="00ED5421">
          <w:r w:rsidRPr="00FE6137">
            <w:rPr>
              <w:rStyle w:val="PlaceholderText"/>
              <w:color w:val="FF0000"/>
            </w:rPr>
            <w:t>[</w:t>
          </w:r>
          <w:r>
            <w:rPr>
              <w:rStyle w:val="PlaceholderText"/>
              <w:color w:val="FF0000"/>
            </w:rPr>
            <w:t>Paste first rubric here.</w:t>
          </w:r>
          <w:r w:rsidRPr="00FE6137">
            <w:rPr>
              <w:rStyle w:val="PlaceholderText"/>
              <w:color w:val="FF0000"/>
            </w:rPr>
            <w:t>]</w:t>
          </w:r>
        </w:p>
      </w:sdtContent>
    </w:sdt>
    <w:p w14:paraId="2E61E49A" w14:textId="77777777" w:rsidR="00ED5421" w:rsidRDefault="00ED5421" w:rsidP="00ED5421"/>
    <w:sdt>
      <w:sdtPr>
        <w:id w:val="872264799"/>
        <w:showingPlcHdr/>
      </w:sdtPr>
      <w:sdtEndPr/>
      <w:sdtContent>
        <w:p w14:paraId="7C8BB9B0" w14:textId="77777777" w:rsidR="00ED5421" w:rsidRDefault="00ED5421" w:rsidP="00ED5421">
          <w:r w:rsidRPr="00B51D47">
            <w:rPr>
              <w:rStyle w:val="PlaceholderText"/>
              <w:color w:val="FF0000"/>
            </w:rPr>
            <w:t>[Enter the second rubric title.]</w:t>
          </w:r>
        </w:p>
      </w:sdtContent>
    </w:sdt>
    <w:sdt>
      <w:sdtPr>
        <w:id w:val="223809558"/>
        <w:showingPlcHdr/>
      </w:sdtPr>
      <w:sdtEndPr/>
      <w:sdtContent>
        <w:p w14:paraId="175F9BA9" w14:textId="77777777" w:rsidR="00ED5421" w:rsidRDefault="00ED5421" w:rsidP="00ED5421">
          <w:r w:rsidRPr="00B51D47">
            <w:rPr>
              <w:rStyle w:val="PlaceholderText"/>
              <w:color w:val="FF0000"/>
            </w:rPr>
            <w:t>[Paste second rubric here.]</w:t>
          </w:r>
        </w:p>
      </w:sdtContent>
    </w:sdt>
    <w:p w14:paraId="49E36CA6" w14:textId="77777777" w:rsidR="00F233C2" w:rsidRDefault="00F233C2" w:rsidP="008C2E00"/>
    <w:p w14:paraId="34CBF65F" w14:textId="77777777" w:rsidR="00B51D47" w:rsidRDefault="00B51D47" w:rsidP="008C2E00"/>
    <w:p w14:paraId="0FB75ABB" w14:textId="77777777" w:rsidR="00AD58CE" w:rsidRDefault="00AD58CE" w:rsidP="00AD58CE">
      <w:pPr>
        <w:pStyle w:val="NormalWeb"/>
        <w:spacing w:line="312" w:lineRule="atLeast"/>
        <w:ind w:right="1050"/>
        <w:rPr>
          <w:rFonts w:asciiTheme="minorHAnsi" w:hAnsiTheme="minorHAnsi" w:cs="Arial"/>
          <w:i/>
          <w:color w:val="FFFFFF" w:themeColor="background1"/>
          <w:sz w:val="27"/>
          <w:szCs w:val="27"/>
          <w:highlight w:val="black"/>
        </w:rPr>
      </w:pPr>
      <w:r w:rsidRPr="00C32381">
        <w:rPr>
          <w:rFonts w:asciiTheme="minorHAnsi" w:hAnsiTheme="minorHAnsi" w:cs="Arial"/>
          <w:i/>
          <w:color w:val="FFFFFF" w:themeColor="background1"/>
          <w:sz w:val="27"/>
          <w:szCs w:val="27"/>
          <w:highlight w:val="black"/>
        </w:rPr>
        <w:t>Continue to next page</w:t>
      </w:r>
    </w:p>
    <w:p w14:paraId="08205E9A" w14:textId="77777777" w:rsidR="00AD58CE" w:rsidRDefault="00AD58CE">
      <w:pPr>
        <w:rPr>
          <w:rFonts w:asciiTheme="minorHAnsi" w:hAnsiTheme="minorHAnsi" w:cs="Arial"/>
          <w:i/>
          <w:color w:val="FFFFFF" w:themeColor="background1"/>
          <w:sz w:val="27"/>
          <w:szCs w:val="27"/>
          <w:highlight w:val="black"/>
        </w:rPr>
      </w:pPr>
      <w:r>
        <w:rPr>
          <w:rFonts w:asciiTheme="minorHAnsi" w:hAnsiTheme="minorHAnsi" w:cs="Arial"/>
          <w:i/>
          <w:color w:val="FFFFFF" w:themeColor="background1"/>
          <w:sz w:val="27"/>
          <w:szCs w:val="27"/>
          <w:highlight w:val="black"/>
        </w:rPr>
        <w:br w:type="page"/>
      </w:r>
    </w:p>
    <w:p w14:paraId="5CD9E2EE" w14:textId="77777777" w:rsidR="007D7486" w:rsidRDefault="00AD58CE" w:rsidP="00E06747">
      <w:pPr>
        <w:pStyle w:val="Heading1"/>
      </w:pPr>
      <w:r w:rsidRPr="00AD58CE">
        <w:lastRenderedPageBreak/>
        <w:t>Notes</w:t>
      </w:r>
    </w:p>
    <w:sdt>
      <w:sdtPr>
        <w:id w:val="-241878038"/>
      </w:sdtPr>
      <w:sdtEndPr/>
      <w:sdtContent>
        <w:p w14:paraId="750D104F" w14:textId="77777777" w:rsidR="0021138A" w:rsidRDefault="0021138A" w:rsidP="00E06747">
          <w:r>
            <w:t xml:space="preserve">Case 2 and SLP 5 are designated as signature assignments and require a different rubric. </w:t>
          </w:r>
        </w:p>
        <w:p w14:paraId="679A2331" w14:textId="77777777" w:rsidR="0021138A" w:rsidRDefault="0021138A" w:rsidP="00E06747">
          <w:r>
            <w:t>Case 2: Ed.D. Ethical Reasoning Signature Case Assignment Rubric – Timeliness v1</w:t>
          </w:r>
        </w:p>
        <w:p w14:paraId="2DE3AC03" w14:textId="755F8DF9" w:rsidR="00E06747" w:rsidRDefault="0021138A" w:rsidP="00E06747">
          <w:r>
            <w:t>SLP 5: Ed.D. Ethical Reasoning Signature SLP Assignment Rubric – Timeliness v1</w:t>
          </w:r>
        </w:p>
      </w:sdtContent>
    </w:sdt>
    <w:p w14:paraId="124AC9FB" w14:textId="77777777" w:rsidR="00E06747" w:rsidRPr="00E06747" w:rsidRDefault="00E06747" w:rsidP="00E06747"/>
    <w:p w14:paraId="5A336252" w14:textId="77777777" w:rsidR="004F4444" w:rsidRPr="004F4444" w:rsidRDefault="00056232" w:rsidP="004F4444">
      <w:pPr>
        <w:pStyle w:val="NormalWeb"/>
        <w:spacing w:line="312" w:lineRule="atLeast"/>
        <w:ind w:right="1050"/>
        <w:rPr>
          <w:rFonts w:asciiTheme="minorHAnsi" w:hAnsiTheme="minorHAnsi" w:cs="Arial"/>
          <w:i/>
          <w:color w:val="FFFFFF" w:themeColor="background1"/>
          <w:sz w:val="27"/>
          <w:szCs w:val="27"/>
          <w:highlight w:val="black"/>
        </w:rPr>
      </w:pPr>
      <w:r>
        <w:rPr>
          <w:rFonts w:asciiTheme="minorHAnsi" w:hAnsiTheme="minorHAnsi" w:cs="Arial"/>
          <w:i/>
          <w:color w:val="FFFFFF" w:themeColor="background1"/>
          <w:sz w:val="27"/>
          <w:szCs w:val="27"/>
          <w:highlight w:val="black"/>
        </w:rPr>
        <w:t>This is the end of the document.</w:t>
      </w:r>
    </w:p>
    <w:sectPr w:rsidR="004F4444" w:rsidRPr="004F4444" w:rsidSect="000A3DA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1C37C" w14:textId="77777777" w:rsidR="006D3303" w:rsidRDefault="006D3303" w:rsidP="000F5653">
      <w:pPr>
        <w:spacing w:before="0" w:after="0" w:line="240" w:lineRule="auto"/>
      </w:pPr>
      <w:r>
        <w:separator/>
      </w:r>
    </w:p>
  </w:endnote>
  <w:endnote w:type="continuationSeparator" w:id="0">
    <w:p w14:paraId="7509BADA" w14:textId="77777777" w:rsidR="006D3303" w:rsidRDefault="006D3303" w:rsidP="000F56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rPr>
      <w:id w:val="1551417164"/>
      <w:docPartObj>
        <w:docPartGallery w:val="Page Numbers (Bottom of Page)"/>
        <w:docPartUnique/>
      </w:docPartObj>
    </w:sdtPr>
    <w:sdtEndPr>
      <w:rPr>
        <w:noProof/>
      </w:rPr>
    </w:sdtEndPr>
    <w:sdtContent>
      <w:p w14:paraId="39CC1B0A" w14:textId="7FB02E34" w:rsidR="000D1C05" w:rsidRPr="00157C18" w:rsidRDefault="000D1C05">
        <w:pPr>
          <w:pStyle w:val="Footer"/>
          <w:jc w:val="center"/>
          <w:rPr>
            <w:rFonts w:asciiTheme="minorHAnsi" w:hAnsiTheme="minorHAnsi"/>
          </w:rPr>
        </w:pPr>
        <w:r w:rsidRPr="00157C18">
          <w:rPr>
            <w:rFonts w:asciiTheme="minorHAnsi" w:hAnsiTheme="minorHAnsi"/>
          </w:rPr>
          <w:t>6-Module New-Course Template v1</w:t>
        </w:r>
        <w:r>
          <w:rPr>
            <w:rFonts w:asciiTheme="minorHAnsi" w:hAnsiTheme="minorHAnsi"/>
          </w:rPr>
          <w:t xml:space="preserve">.4           </w:t>
        </w:r>
        <w:r w:rsidRPr="00157C18">
          <w:rPr>
            <w:rFonts w:asciiTheme="minorHAnsi" w:hAnsiTheme="minorHAnsi"/>
          </w:rPr>
          <w:t xml:space="preserve"> </w:t>
        </w:r>
        <w:r w:rsidRPr="00157C18">
          <w:rPr>
            <w:rFonts w:asciiTheme="minorHAnsi" w:hAnsiTheme="minorHAnsi"/>
            <w:sz w:val="28"/>
            <w:szCs w:val="28"/>
          </w:rPr>
          <w:t xml:space="preserve">Page </w:t>
        </w:r>
        <w:r w:rsidRPr="00157C18">
          <w:rPr>
            <w:rFonts w:asciiTheme="minorHAnsi" w:hAnsiTheme="minorHAnsi"/>
            <w:sz w:val="28"/>
            <w:szCs w:val="28"/>
          </w:rPr>
          <w:fldChar w:fldCharType="begin"/>
        </w:r>
        <w:r w:rsidRPr="00157C18">
          <w:rPr>
            <w:rFonts w:asciiTheme="minorHAnsi" w:hAnsiTheme="minorHAnsi"/>
            <w:sz w:val="28"/>
            <w:szCs w:val="28"/>
          </w:rPr>
          <w:instrText xml:space="preserve"> PAGE   \* MERGEFORMAT </w:instrText>
        </w:r>
        <w:r w:rsidRPr="00157C18">
          <w:rPr>
            <w:rFonts w:asciiTheme="minorHAnsi" w:hAnsiTheme="minorHAnsi"/>
            <w:sz w:val="28"/>
            <w:szCs w:val="28"/>
          </w:rPr>
          <w:fldChar w:fldCharType="separate"/>
        </w:r>
        <w:r>
          <w:rPr>
            <w:rFonts w:asciiTheme="minorHAnsi" w:hAnsiTheme="minorHAnsi"/>
            <w:noProof/>
            <w:sz w:val="28"/>
            <w:szCs w:val="28"/>
          </w:rPr>
          <w:t>1</w:t>
        </w:r>
        <w:r w:rsidRPr="00157C18">
          <w:rPr>
            <w:rFonts w:asciiTheme="minorHAnsi" w:hAnsiTheme="minorHAnsi"/>
            <w:noProof/>
            <w:sz w:val="28"/>
            <w:szCs w:val="28"/>
          </w:rPr>
          <w:fldChar w:fldCharType="end"/>
        </w:r>
        <w:r>
          <w:rPr>
            <w:rFonts w:asciiTheme="minorHAnsi" w:hAnsiTheme="minorHAnsi"/>
            <w:noProof/>
            <w:sz w:val="28"/>
            <w:szCs w:val="28"/>
          </w:rPr>
          <w:t xml:space="preserve">            </w:t>
        </w:r>
        <w:r w:rsidRPr="00157C18">
          <w:rPr>
            <w:rFonts w:asciiTheme="minorHAnsi" w:hAnsiTheme="minorHAnsi"/>
            <w:noProof/>
          </w:rPr>
          <w:t xml:space="preserve"> Last updated </w:t>
        </w:r>
        <w:r w:rsidRPr="00157C18">
          <w:rPr>
            <w:rFonts w:asciiTheme="minorHAnsi" w:hAnsiTheme="minorHAnsi"/>
            <w:noProof/>
          </w:rPr>
          <w:fldChar w:fldCharType="begin"/>
        </w:r>
        <w:r w:rsidRPr="00157C18">
          <w:rPr>
            <w:rFonts w:asciiTheme="minorHAnsi" w:hAnsiTheme="minorHAnsi"/>
            <w:noProof/>
          </w:rPr>
          <w:instrText xml:space="preserve"> DATE \@ "MMMM d, yyyy" </w:instrText>
        </w:r>
        <w:r w:rsidRPr="00157C18">
          <w:rPr>
            <w:rFonts w:asciiTheme="minorHAnsi" w:hAnsiTheme="minorHAnsi"/>
            <w:noProof/>
          </w:rPr>
          <w:fldChar w:fldCharType="separate"/>
        </w:r>
        <w:r w:rsidR="00743697">
          <w:rPr>
            <w:rFonts w:asciiTheme="minorHAnsi" w:hAnsiTheme="minorHAnsi"/>
            <w:noProof/>
          </w:rPr>
          <w:t>March 14, 2019</w:t>
        </w:r>
        <w:r w:rsidRPr="00157C18">
          <w:rPr>
            <w:rFonts w:asciiTheme="minorHAnsi" w:hAnsiTheme="minorHAns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EB8C2" w14:textId="77777777" w:rsidR="006D3303" w:rsidRDefault="006D3303" w:rsidP="000F5653">
      <w:pPr>
        <w:spacing w:before="0" w:after="0" w:line="240" w:lineRule="auto"/>
      </w:pPr>
      <w:r>
        <w:separator/>
      </w:r>
    </w:p>
  </w:footnote>
  <w:footnote w:type="continuationSeparator" w:id="0">
    <w:p w14:paraId="7274F869" w14:textId="77777777" w:rsidR="006D3303" w:rsidRDefault="006D3303" w:rsidP="000F56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B58F5"/>
    <w:multiLevelType w:val="hybridMultilevel"/>
    <w:tmpl w:val="D7402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6399E"/>
    <w:multiLevelType w:val="multilevel"/>
    <w:tmpl w:val="3578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62515"/>
    <w:multiLevelType w:val="multilevel"/>
    <w:tmpl w:val="BB26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6FF3"/>
    <w:multiLevelType w:val="hybridMultilevel"/>
    <w:tmpl w:val="CA14D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246A1"/>
    <w:multiLevelType w:val="hybridMultilevel"/>
    <w:tmpl w:val="BD6A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379C7"/>
    <w:multiLevelType w:val="hybridMultilevel"/>
    <w:tmpl w:val="4246DE66"/>
    <w:lvl w:ilvl="0" w:tplc="95C89AD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1BCF"/>
    <w:multiLevelType w:val="multilevel"/>
    <w:tmpl w:val="3A94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07CE0"/>
    <w:multiLevelType w:val="hybridMultilevel"/>
    <w:tmpl w:val="EB60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B0DE3"/>
    <w:multiLevelType w:val="hybridMultilevel"/>
    <w:tmpl w:val="CC7E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B7F"/>
    <w:multiLevelType w:val="hybridMultilevel"/>
    <w:tmpl w:val="A0F09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6783D"/>
    <w:multiLevelType w:val="multilevel"/>
    <w:tmpl w:val="357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C2BBB"/>
    <w:multiLevelType w:val="hybridMultilevel"/>
    <w:tmpl w:val="D7402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081"/>
    <w:multiLevelType w:val="multilevel"/>
    <w:tmpl w:val="B32E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36CDC"/>
    <w:multiLevelType w:val="multilevel"/>
    <w:tmpl w:val="142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D6BEA"/>
    <w:multiLevelType w:val="multilevel"/>
    <w:tmpl w:val="66B8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C2640"/>
    <w:multiLevelType w:val="hybridMultilevel"/>
    <w:tmpl w:val="D5D87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B2D59"/>
    <w:multiLevelType w:val="hybridMultilevel"/>
    <w:tmpl w:val="3156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854CF"/>
    <w:multiLevelType w:val="hybridMultilevel"/>
    <w:tmpl w:val="A0F09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E6ECD"/>
    <w:multiLevelType w:val="multilevel"/>
    <w:tmpl w:val="3578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65506"/>
    <w:multiLevelType w:val="hybridMultilevel"/>
    <w:tmpl w:val="FEE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838DF"/>
    <w:multiLevelType w:val="hybridMultilevel"/>
    <w:tmpl w:val="29D08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9A4F1A"/>
    <w:multiLevelType w:val="multilevel"/>
    <w:tmpl w:val="AB54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373AAF"/>
    <w:multiLevelType w:val="hybridMultilevel"/>
    <w:tmpl w:val="3A7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06913"/>
    <w:multiLevelType w:val="hybridMultilevel"/>
    <w:tmpl w:val="A0F09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414FD"/>
    <w:multiLevelType w:val="multilevel"/>
    <w:tmpl w:val="A466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719B0"/>
    <w:multiLevelType w:val="multilevel"/>
    <w:tmpl w:val="6BF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84B49"/>
    <w:multiLevelType w:val="multilevel"/>
    <w:tmpl w:val="FBDA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350A9"/>
    <w:multiLevelType w:val="hybridMultilevel"/>
    <w:tmpl w:val="2F52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2"/>
  </w:num>
  <w:num w:numId="5">
    <w:abstractNumId w:val="24"/>
  </w:num>
  <w:num w:numId="6">
    <w:abstractNumId w:val="26"/>
  </w:num>
  <w:num w:numId="7">
    <w:abstractNumId w:val="12"/>
  </w:num>
  <w:num w:numId="8">
    <w:abstractNumId w:val="21"/>
  </w:num>
  <w:num w:numId="9">
    <w:abstractNumId w:val="1"/>
  </w:num>
  <w:num w:numId="10">
    <w:abstractNumId w:val="14"/>
  </w:num>
  <w:num w:numId="11">
    <w:abstractNumId w:val="25"/>
  </w:num>
  <w:num w:numId="12">
    <w:abstractNumId w:val="15"/>
  </w:num>
  <w:num w:numId="13">
    <w:abstractNumId w:val="20"/>
  </w:num>
  <w:num w:numId="14">
    <w:abstractNumId w:val="16"/>
  </w:num>
  <w:num w:numId="15">
    <w:abstractNumId w:val="8"/>
  </w:num>
  <w:num w:numId="16">
    <w:abstractNumId w:val="9"/>
  </w:num>
  <w:num w:numId="17">
    <w:abstractNumId w:val="22"/>
  </w:num>
  <w:num w:numId="18">
    <w:abstractNumId w:val="0"/>
  </w:num>
  <w:num w:numId="19">
    <w:abstractNumId w:val="27"/>
  </w:num>
  <w:num w:numId="20">
    <w:abstractNumId w:val="19"/>
  </w:num>
  <w:num w:numId="21">
    <w:abstractNumId w:val="11"/>
  </w:num>
  <w:num w:numId="22">
    <w:abstractNumId w:val="17"/>
  </w:num>
  <w:num w:numId="23">
    <w:abstractNumId w:val="4"/>
  </w:num>
  <w:num w:numId="24">
    <w:abstractNumId w:val="23"/>
  </w:num>
  <w:num w:numId="25">
    <w:abstractNumId w:val="7"/>
  </w:num>
  <w:num w:numId="26">
    <w:abstractNumId w:val="3"/>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AD"/>
    <w:rsid w:val="00004AA9"/>
    <w:rsid w:val="000345D9"/>
    <w:rsid w:val="00047880"/>
    <w:rsid w:val="00056232"/>
    <w:rsid w:val="000571CA"/>
    <w:rsid w:val="00061178"/>
    <w:rsid w:val="00064C34"/>
    <w:rsid w:val="00072D50"/>
    <w:rsid w:val="000809B0"/>
    <w:rsid w:val="00091CC5"/>
    <w:rsid w:val="000930BA"/>
    <w:rsid w:val="00097642"/>
    <w:rsid w:val="000A3DAE"/>
    <w:rsid w:val="000A57E4"/>
    <w:rsid w:val="000C7B1E"/>
    <w:rsid w:val="000D1298"/>
    <w:rsid w:val="000D1C05"/>
    <w:rsid w:val="000D58F1"/>
    <w:rsid w:val="000F5653"/>
    <w:rsid w:val="00103FA1"/>
    <w:rsid w:val="00120260"/>
    <w:rsid w:val="00121713"/>
    <w:rsid w:val="00140A51"/>
    <w:rsid w:val="001529D0"/>
    <w:rsid w:val="00157C18"/>
    <w:rsid w:val="001728D0"/>
    <w:rsid w:val="00187BFA"/>
    <w:rsid w:val="00192D1D"/>
    <w:rsid w:val="001B2F3E"/>
    <w:rsid w:val="001E4D94"/>
    <w:rsid w:val="001E6538"/>
    <w:rsid w:val="0021138A"/>
    <w:rsid w:val="00291DCA"/>
    <w:rsid w:val="00303F56"/>
    <w:rsid w:val="00305039"/>
    <w:rsid w:val="00310F93"/>
    <w:rsid w:val="0032157E"/>
    <w:rsid w:val="00324DF6"/>
    <w:rsid w:val="003436C7"/>
    <w:rsid w:val="00345546"/>
    <w:rsid w:val="00353B72"/>
    <w:rsid w:val="00355EB5"/>
    <w:rsid w:val="00362B71"/>
    <w:rsid w:val="0037238C"/>
    <w:rsid w:val="00375E41"/>
    <w:rsid w:val="00395849"/>
    <w:rsid w:val="003A0F2E"/>
    <w:rsid w:val="003B2629"/>
    <w:rsid w:val="003D6BB3"/>
    <w:rsid w:val="003E2EA4"/>
    <w:rsid w:val="003E3BAE"/>
    <w:rsid w:val="003F616D"/>
    <w:rsid w:val="00415593"/>
    <w:rsid w:val="004607BA"/>
    <w:rsid w:val="00460F3C"/>
    <w:rsid w:val="00492D73"/>
    <w:rsid w:val="004944EE"/>
    <w:rsid w:val="00496023"/>
    <w:rsid w:val="004C0D67"/>
    <w:rsid w:val="004D1C5A"/>
    <w:rsid w:val="004D1D01"/>
    <w:rsid w:val="004E5EB5"/>
    <w:rsid w:val="004F0DE6"/>
    <w:rsid w:val="004F243B"/>
    <w:rsid w:val="004F4444"/>
    <w:rsid w:val="004F72A2"/>
    <w:rsid w:val="00513E9D"/>
    <w:rsid w:val="005344A8"/>
    <w:rsid w:val="005675AE"/>
    <w:rsid w:val="0056765A"/>
    <w:rsid w:val="005724CB"/>
    <w:rsid w:val="00587C6A"/>
    <w:rsid w:val="005A457A"/>
    <w:rsid w:val="005C3FC0"/>
    <w:rsid w:val="005E4389"/>
    <w:rsid w:val="005E4F99"/>
    <w:rsid w:val="005F52AA"/>
    <w:rsid w:val="006031CF"/>
    <w:rsid w:val="00616FD2"/>
    <w:rsid w:val="00623A54"/>
    <w:rsid w:val="00631404"/>
    <w:rsid w:val="00650297"/>
    <w:rsid w:val="006531B6"/>
    <w:rsid w:val="0067156C"/>
    <w:rsid w:val="00694D0A"/>
    <w:rsid w:val="006A0DD8"/>
    <w:rsid w:val="006D3303"/>
    <w:rsid w:val="006D3E46"/>
    <w:rsid w:val="006E2AA9"/>
    <w:rsid w:val="006E39D0"/>
    <w:rsid w:val="006E7470"/>
    <w:rsid w:val="00711455"/>
    <w:rsid w:val="00713323"/>
    <w:rsid w:val="007254B8"/>
    <w:rsid w:val="0073699D"/>
    <w:rsid w:val="007413E8"/>
    <w:rsid w:val="00743697"/>
    <w:rsid w:val="00745022"/>
    <w:rsid w:val="00754084"/>
    <w:rsid w:val="007670B2"/>
    <w:rsid w:val="00785DE6"/>
    <w:rsid w:val="007A700F"/>
    <w:rsid w:val="007D28E7"/>
    <w:rsid w:val="007D6737"/>
    <w:rsid w:val="007D7486"/>
    <w:rsid w:val="007D7AA8"/>
    <w:rsid w:val="00803F4B"/>
    <w:rsid w:val="00810363"/>
    <w:rsid w:val="0081636E"/>
    <w:rsid w:val="00823B8F"/>
    <w:rsid w:val="00826DF8"/>
    <w:rsid w:val="0083417A"/>
    <w:rsid w:val="00840593"/>
    <w:rsid w:val="00846710"/>
    <w:rsid w:val="008560A4"/>
    <w:rsid w:val="008609ED"/>
    <w:rsid w:val="00867425"/>
    <w:rsid w:val="00873955"/>
    <w:rsid w:val="0088197A"/>
    <w:rsid w:val="00885BEE"/>
    <w:rsid w:val="0089030F"/>
    <w:rsid w:val="00895EBE"/>
    <w:rsid w:val="008A7049"/>
    <w:rsid w:val="008B2C3E"/>
    <w:rsid w:val="008C2E00"/>
    <w:rsid w:val="008E605A"/>
    <w:rsid w:val="008E75D3"/>
    <w:rsid w:val="008F537B"/>
    <w:rsid w:val="009004D1"/>
    <w:rsid w:val="009043D3"/>
    <w:rsid w:val="00925516"/>
    <w:rsid w:val="00944D2C"/>
    <w:rsid w:val="0094580A"/>
    <w:rsid w:val="00970178"/>
    <w:rsid w:val="009714BF"/>
    <w:rsid w:val="00975963"/>
    <w:rsid w:val="00985FE2"/>
    <w:rsid w:val="0099349B"/>
    <w:rsid w:val="009C3B77"/>
    <w:rsid w:val="009F4C6B"/>
    <w:rsid w:val="00A13952"/>
    <w:rsid w:val="00A3321C"/>
    <w:rsid w:val="00A3442F"/>
    <w:rsid w:val="00A35FAD"/>
    <w:rsid w:val="00A36BF8"/>
    <w:rsid w:val="00A37A2E"/>
    <w:rsid w:val="00A4730C"/>
    <w:rsid w:val="00A63182"/>
    <w:rsid w:val="00A704A5"/>
    <w:rsid w:val="00A724C4"/>
    <w:rsid w:val="00A85269"/>
    <w:rsid w:val="00A92E87"/>
    <w:rsid w:val="00AC5DD3"/>
    <w:rsid w:val="00AD58CE"/>
    <w:rsid w:val="00AF5AA8"/>
    <w:rsid w:val="00B14F41"/>
    <w:rsid w:val="00B1644B"/>
    <w:rsid w:val="00B1733B"/>
    <w:rsid w:val="00B24B5C"/>
    <w:rsid w:val="00B51D47"/>
    <w:rsid w:val="00B543D8"/>
    <w:rsid w:val="00BA79A9"/>
    <w:rsid w:val="00BD5E2F"/>
    <w:rsid w:val="00BE5171"/>
    <w:rsid w:val="00BE67F5"/>
    <w:rsid w:val="00C00019"/>
    <w:rsid w:val="00C14376"/>
    <w:rsid w:val="00C26557"/>
    <w:rsid w:val="00C32381"/>
    <w:rsid w:val="00C36075"/>
    <w:rsid w:val="00C6070F"/>
    <w:rsid w:val="00C84CFD"/>
    <w:rsid w:val="00C8580A"/>
    <w:rsid w:val="00CB0FC5"/>
    <w:rsid w:val="00CB1D24"/>
    <w:rsid w:val="00CC7386"/>
    <w:rsid w:val="00CD656A"/>
    <w:rsid w:val="00CE62EF"/>
    <w:rsid w:val="00CF40A6"/>
    <w:rsid w:val="00D00815"/>
    <w:rsid w:val="00D0643B"/>
    <w:rsid w:val="00D1271E"/>
    <w:rsid w:val="00D216C8"/>
    <w:rsid w:val="00D25914"/>
    <w:rsid w:val="00D6200A"/>
    <w:rsid w:val="00D84DC3"/>
    <w:rsid w:val="00D959BC"/>
    <w:rsid w:val="00D95E15"/>
    <w:rsid w:val="00DB073E"/>
    <w:rsid w:val="00DB11D9"/>
    <w:rsid w:val="00DE1AD8"/>
    <w:rsid w:val="00DE5194"/>
    <w:rsid w:val="00E06747"/>
    <w:rsid w:val="00E07866"/>
    <w:rsid w:val="00E23FD9"/>
    <w:rsid w:val="00E33CA2"/>
    <w:rsid w:val="00E47D82"/>
    <w:rsid w:val="00E50F53"/>
    <w:rsid w:val="00E66FA0"/>
    <w:rsid w:val="00E82949"/>
    <w:rsid w:val="00EA4913"/>
    <w:rsid w:val="00EC2ABE"/>
    <w:rsid w:val="00ED5421"/>
    <w:rsid w:val="00F233C2"/>
    <w:rsid w:val="00F57C59"/>
    <w:rsid w:val="00F823E9"/>
    <w:rsid w:val="00F94D0F"/>
    <w:rsid w:val="00FC75A4"/>
    <w:rsid w:val="00FD4038"/>
    <w:rsid w:val="00FD7D1C"/>
    <w:rsid w:val="00FE6137"/>
    <w:rsid w:val="00FE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0FE6"/>
  <w15:docId w15:val="{52430A7E-9E10-4E12-BB8C-620D0976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before="100" w:beforeAutospacing="1" w:after="100" w:afterAutospacing="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DD3"/>
  </w:style>
  <w:style w:type="paragraph" w:styleId="Heading1">
    <w:name w:val="heading 1"/>
    <w:basedOn w:val="Normal"/>
    <w:next w:val="Normal"/>
    <w:link w:val="Heading1Char"/>
    <w:uiPriority w:val="9"/>
    <w:qFormat/>
    <w:rsid w:val="00AC5DD3"/>
    <w:pPr>
      <w:keepNext/>
      <w:keepLines/>
      <w:spacing w:before="480" w:after="0"/>
      <w:outlineLvl w:val="0"/>
    </w:pPr>
    <w:rPr>
      <w:rFonts w:eastAsiaTheme="majorEastAsia"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AC5DD3"/>
    <w:pPr>
      <w:keepNext/>
      <w:keepLines/>
      <w:spacing w:before="200" w:after="0"/>
      <w:outlineLvl w:val="1"/>
    </w:pPr>
    <w:rPr>
      <w:rFonts w:eastAsiaTheme="majorEastAsia" w:cstheme="majorBidi"/>
      <w:b/>
      <w:bCs/>
      <w:sz w:val="36"/>
      <w:szCs w:val="26"/>
    </w:rPr>
  </w:style>
  <w:style w:type="paragraph" w:styleId="Heading3">
    <w:name w:val="heading 3"/>
    <w:basedOn w:val="Normal"/>
    <w:link w:val="Heading3Char"/>
    <w:uiPriority w:val="9"/>
    <w:unhideWhenUsed/>
    <w:qFormat/>
    <w:rsid w:val="00D84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DC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6023"/>
  </w:style>
  <w:style w:type="character" w:styleId="Strong">
    <w:name w:val="Strong"/>
    <w:basedOn w:val="DefaultParagraphFont"/>
    <w:uiPriority w:val="22"/>
    <w:qFormat/>
    <w:rsid w:val="00D84DC3"/>
    <w:rPr>
      <w:b/>
      <w:bCs/>
    </w:rPr>
  </w:style>
  <w:style w:type="character" w:styleId="Hyperlink">
    <w:name w:val="Hyperlink"/>
    <w:basedOn w:val="DefaultParagraphFont"/>
    <w:uiPriority w:val="99"/>
    <w:unhideWhenUsed/>
    <w:rsid w:val="00496023"/>
    <w:rPr>
      <w:color w:val="0000FF"/>
      <w:u w:val="single"/>
    </w:rPr>
  </w:style>
  <w:style w:type="character" w:customStyle="1" w:styleId="Heading2Char">
    <w:name w:val="Heading 2 Char"/>
    <w:basedOn w:val="DefaultParagraphFont"/>
    <w:link w:val="Heading2"/>
    <w:uiPriority w:val="9"/>
    <w:rsid w:val="00AC5DD3"/>
    <w:rPr>
      <w:rFonts w:ascii="Arial" w:eastAsiaTheme="majorEastAsia" w:hAnsi="Arial" w:cstheme="majorBidi"/>
      <w:b/>
      <w:bCs/>
      <w:sz w:val="36"/>
      <w:szCs w:val="26"/>
    </w:rPr>
  </w:style>
  <w:style w:type="paragraph" w:styleId="ListParagraph">
    <w:name w:val="List Paragraph"/>
    <w:basedOn w:val="Normal"/>
    <w:uiPriority w:val="34"/>
    <w:qFormat/>
    <w:rsid w:val="00D84DC3"/>
    <w:pPr>
      <w:ind w:left="720"/>
      <w:contextualSpacing/>
    </w:pPr>
  </w:style>
  <w:style w:type="table" w:styleId="TableGrid">
    <w:name w:val="Table Grid"/>
    <w:basedOn w:val="TableNormal"/>
    <w:uiPriority w:val="59"/>
    <w:rsid w:val="00785DE6"/>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A700F"/>
  </w:style>
  <w:style w:type="character" w:customStyle="1" w:styleId="Heading1Char">
    <w:name w:val="Heading 1 Char"/>
    <w:basedOn w:val="DefaultParagraphFont"/>
    <w:link w:val="Heading1"/>
    <w:uiPriority w:val="9"/>
    <w:rsid w:val="00AC5DD3"/>
    <w:rPr>
      <w:rFonts w:eastAsiaTheme="majorEastAsia" w:cstheme="majorBidi"/>
      <w:b/>
      <w:bCs/>
      <w:color w:val="365F91" w:themeColor="accent1" w:themeShade="BF"/>
      <w:sz w:val="44"/>
      <w:szCs w:val="28"/>
    </w:rPr>
  </w:style>
  <w:style w:type="character" w:styleId="PlaceholderText">
    <w:name w:val="Placeholder Text"/>
    <w:basedOn w:val="DefaultParagraphFont"/>
    <w:uiPriority w:val="99"/>
    <w:semiHidden/>
    <w:rsid w:val="00587C6A"/>
    <w:rPr>
      <w:color w:val="808080"/>
    </w:rPr>
  </w:style>
  <w:style w:type="paragraph" w:styleId="BalloonText">
    <w:name w:val="Balloon Text"/>
    <w:basedOn w:val="Normal"/>
    <w:link w:val="BalloonTextChar"/>
    <w:uiPriority w:val="99"/>
    <w:semiHidden/>
    <w:unhideWhenUsed/>
    <w:rsid w:val="00587C6A"/>
    <w:rPr>
      <w:rFonts w:ascii="Tahoma" w:hAnsi="Tahoma" w:cs="Tahoma"/>
      <w:sz w:val="16"/>
      <w:szCs w:val="16"/>
    </w:rPr>
  </w:style>
  <w:style w:type="character" w:customStyle="1" w:styleId="BalloonTextChar">
    <w:name w:val="Balloon Text Char"/>
    <w:basedOn w:val="DefaultParagraphFont"/>
    <w:link w:val="BalloonText"/>
    <w:uiPriority w:val="99"/>
    <w:semiHidden/>
    <w:rsid w:val="00587C6A"/>
    <w:rPr>
      <w:rFonts w:ascii="Tahoma" w:eastAsiaTheme="minorEastAsia" w:hAnsi="Tahoma" w:cs="Tahoma"/>
      <w:sz w:val="16"/>
      <w:szCs w:val="16"/>
    </w:rPr>
  </w:style>
  <w:style w:type="paragraph" w:styleId="NoSpacing">
    <w:name w:val="No Spacing"/>
    <w:uiPriority w:val="1"/>
    <w:qFormat/>
    <w:rsid w:val="00004AA9"/>
    <w:pPr>
      <w:spacing w:after="0" w:line="240" w:lineRule="auto"/>
    </w:pPr>
  </w:style>
  <w:style w:type="paragraph" w:styleId="Header">
    <w:name w:val="header"/>
    <w:basedOn w:val="Normal"/>
    <w:link w:val="HeaderChar"/>
    <w:uiPriority w:val="99"/>
    <w:unhideWhenUsed/>
    <w:rsid w:val="000F5653"/>
    <w:pPr>
      <w:tabs>
        <w:tab w:val="center" w:pos="4680"/>
        <w:tab w:val="right" w:pos="9360"/>
      </w:tabs>
    </w:pPr>
  </w:style>
  <w:style w:type="character" w:customStyle="1" w:styleId="HeaderChar">
    <w:name w:val="Header Char"/>
    <w:basedOn w:val="DefaultParagraphFont"/>
    <w:link w:val="Header"/>
    <w:uiPriority w:val="99"/>
    <w:rsid w:val="000F5653"/>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F5653"/>
    <w:pPr>
      <w:tabs>
        <w:tab w:val="center" w:pos="4680"/>
        <w:tab w:val="right" w:pos="9360"/>
      </w:tabs>
    </w:pPr>
  </w:style>
  <w:style w:type="character" w:customStyle="1" w:styleId="FooterChar">
    <w:name w:val="Footer Char"/>
    <w:basedOn w:val="DefaultParagraphFont"/>
    <w:link w:val="Footer"/>
    <w:uiPriority w:val="99"/>
    <w:rsid w:val="000F5653"/>
    <w:rPr>
      <w:rFonts w:ascii="Times New Roman" w:eastAsiaTheme="minorEastAsia" w:hAnsi="Times New Roman" w:cs="Times New Roman"/>
      <w:sz w:val="24"/>
      <w:szCs w:val="24"/>
    </w:rPr>
  </w:style>
  <w:style w:type="paragraph" w:customStyle="1" w:styleId="Placetexthere">
    <w:name w:val="Place text here"/>
    <w:basedOn w:val="Normal"/>
    <w:link w:val="PlacetexthereChar"/>
    <w:rsid w:val="00D84DC3"/>
    <w:rPr>
      <w:color w:val="FF0000"/>
    </w:rPr>
  </w:style>
  <w:style w:type="character" w:customStyle="1" w:styleId="PlacetexthereChar">
    <w:name w:val="Place text here Char"/>
    <w:basedOn w:val="DefaultParagraphFont"/>
    <w:link w:val="Placetexthere"/>
    <w:rsid w:val="00D84DC3"/>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2525">
      <w:bodyDiv w:val="1"/>
      <w:marLeft w:val="0"/>
      <w:marRight w:val="0"/>
      <w:marTop w:val="0"/>
      <w:marBottom w:val="0"/>
      <w:divBdr>
        <w:top w:val="none" w:sz="0" w:space="0" w:color="auto"/>
        <w:left w:val="none" w:sz="0" w:space="0" w:color="auto"/>
        <w:bottom w:val="none" w:sz="0" w:space="0" w:color="auto"/>
        <w:right w:val="none" w:sz="0" w:space="0" w:color="auto"/>
      </w:divBdr>
    </w:div>
    <w:div w:id="241112527">
      <w:bodyDiv w:val="1"/>
      <w:marLeft w:val="0"/>
      <w:marRight w:val="0"/>
      <w:marTop w:val="0"/>
      <w:marBottom w:val="0"/>
      <w:divBdr>
        <w:top w:val="none" w:sz="0" w:space="0" w:color="auto"/>
        <w:left w:val="none" w:sz="0" w:space="0" w:color="auto"/>
        <w:bottom w:val="none" w:sz="0" w:space="0" w:color="auto"/>
        <w:right w:val="none" w:sz="0" w:space="0" w:color="auto"/>
      </w:divBdr>
    </w:div>
    <w:div w:id="263466109">
      <w:bodyDiv w:val="1"/>
      <w:marLeft w:val="0"/>
      <w:marRight w:val="0"/>
      <w:marTop w:val="0"/>
      <w:marBottom w:val="0"/>
      <w:divBdr>
        <w:top w:val="none" w:sz="0" w:space="0" w:color="auto"/>
        <w:left w:val="none" w:sz="0" w:space="0" w:color="auto"/>
        <w:bottom w:val="none" w:sz="0" w:space="0" w:color="auto"/>
        <w:right w:val="none" w:sz="0" w:space="0" w:color="auto"/>
      </w:divBdr>
    </w:div>
    <w:div w:id="360396045">
      <w:bodyDiv w:val="1"/>
      <w:marLeft w:val="0"/>
      <w:marRight w:val="0"/>
      <w:marTop w:val="0"/>
      <w:marBottom w:val="0"/>
      <w:divBdr>
        <w:top w:val="none" w:sz="0" w:space="0" w:color="auto"/>
        <w:left w:val="none" w:sz="0" w:space="0" w:color="auto"/>
        <w:bottom w:val="none" w:sz="0" w:space="0" w:color="auto"/>
        <w:right w:val="none" w:sz="0" w:space="0" w:color="auto"/>
      </w:divBdr>
    </w:div>
    <w:div w:id="362945119">
      <w:bodyDiv w:val="1"/>
      <w:marLeft w:val="0"/>
      <w:marRight w:val="0"/>
      <w:marTop w:val="0"/>
      <w:marBottom w:val="0"/>
      <w:divBdr>
        <w:top w:val="none" w:sz="0" w:space="0" w:color="auto"/>
        <w:left w:val="none" w:sz="0" w:space="0" w:color="auto"/>
        <w:bottom w:val="none" w:sz="0" w:space="0" w:color="auto"/>
        <w:right w:val="none" w:sz="0" w:space="0" w:color="auto"/>
      </w:divBdr>
    </w:div>
    <w:div w:id="420295952">
      <w:bodyDiv w:val="1"/>
      <w:marLeft w:val="0"/>
      <w:marRight w:val="0"/>
      <w:marTop w:val="0"/>
      <w:marBottom w:val="0"/>
      <w:divBdr>
        <w:top w:val="none" w:sz="0" w:space="0" w:color="auto"/>
        <w:left w:val="none" w:sz="0" w:space="0" w:color="auto"/>
        <w:bottom w:val="none" w:sz="0" w:space="0" w:color="auto"/>
        <w:right w:val="none" w:sz="0" w:space="0" w:color="auto"/>
      </w:divBdr>
    </w:div>
    <w:div w:id="460264864">
      <w:bodyDiv w:val="1"/>
      <w:marLeft w:val="0"/>
      <w:marRight w:val="0"/>
      <w:marTop w:val="0"/>
      <w:marBottom w:val="0"/>
      <w:divBdr>
        <w:top w:val="none" w:sz="0" w:space="0" w:color="auto"/>
        <w:left w:val="none" w:sz="0" w:space="0" w:color="auto"/>
        <w:bottom w:val="none" w:sz="0" w:space="0" w:color="auto"/>
        <w:right w:val="none" w:sz="0" w:space="0" w:color="auto"/>
      </w:divBdr>
    </w:div>
    <w:div w:id="487745875">
      <w:bodyDiv w:val="1"/>
      <w:marLeft w:val="0"/>
      <w:marRight w:val="0"/>
      <w:marTop w:val="0"/>
      <w:marBottom w:val="0"/>
      <w:divBdr>
        <w:top w:val="none" w:sz="0" w:space="0" w:color="auto"/>
        <w:left w:val="none" w:sz="0" w:space="0" w:color="auto"/>
        <w:bottom w:val="none" w:sz="0" w:space="0" w:color="auto"/>
        <w:right w:val="none" w:sz="0" w:space="0" w:color="auto"/>
      </w:divBdr>
      <w:divsChild>
        <w:div w:id="1064328302">
          <w:marLeft w:val="0"/>
          <w:marRight w:val="0"/>
          <w:marTop w:val="0"/>
          <w:marBottom w:val="0"/>
          <w:divBdr>
            <w:top w:val="none" w:sz="0" w:space="0" w:color="auto"/>
            <w:left w:val="none" w:sz="0" w:space="0" w:color="auto"/>
            <w:bottom w:val="none" w:sz="0" w:space="0" w:color="auto"/>
            <w:right w:val="none" w:sz="0" w:space="0" w:color="auto"/>
          </w:divBdr>
        </w:div>
      </w:divsChild>
    </w:div>
    <w:div w:id="550774517">
      <w:bodyDiv w:val="1"/>
      <w:marLeft w:val="0"/>
      <w:marRight w:val="0"/>
      <w:marTop w:val="0"/>
      <w:marBottom w:val="0"/>
      <w:divBdr>
        <w:top w:val="none" w:sz="0" w:space="0" w:color="auto"/>
        <w:left w:val="none" w:sz="0" w:space="0" w:color="auto"/>
        <w:bottom w:val="none" w:sz="0" w:space="0" w:color="auto"/>
        <w:right w:val="none" w:sz="0" w:space="0" w:color="auto"/>
      </w:divBdr>
    </w:div>
    <w:div w:id="711226442">
      <w:bodyDiv w:val="1"/>
      <w:marLeft w:val="0"/>
      <w:marRight w:val="0"/>
      <w:marTop w:val="0"/>
      <w:marBottom w:val="0"/>
      <w:divBdr>
        <w:top w:val="none" w:sz="0" w:space="0" w:color="auto"/>
        <w:left w:val="none" w:sz="0" w:space="0" w:color="auto"/>
        <w:bottom w:val="none" w:sz="0" w:space="0" w:color="auto"/>
        <w:right w:val="none" w:sz="0" w:space="0" w:color="auto"/>
      </w:divBdr>
    </w:div>
    <w:div w:id="727532601">
      <w:bodyDiv w:val="1"/>
      <w:marLeft w:val="0"/>
      <w:marRight w:val="0"/>
      <w:marTop w:val="0"/>
      <w:marBottom w:val="0"/>
      <w:divBdr>
        <w:top w:val="none" w:sz="0" w:space="0" w:color="auto"/>
        <w:left w:val="none" w:sz="0" w:space="0" w:color="auto"/>
        <w:bottom w:val="none" w:sz="0" w:space="0" w:color="auto"/>
        <w:right w:val="none" w:sz="0" w:space="0" w:color="auto"/>
      </w:divBdr>
    </w:div>
    <w:div w:id="790128740">
      <w:bodyDiv w:val="1"/>
      <w:marLeft w:val="0"/>
      <w:marRight w:val="0"/>
      <w:marTop w:val="0"/>
      <w:marBottom w:val="0"/>
      <w:divBdr>
        <w:top w:val="none" w:sz="0" w:space="0" w:color="auto"/>
        <w:left w:val="none" w:sz="0" w:space="0" w:color="auto"/>
        <w:bottom w:val="none" w:sz="0" w:space="0" w:color="auto"/>
        <w:right w:val="none" w:sz="0" w:space="0" w:color="auto"/>
      </w:divBdr>
    </w:div>
    <w:div w:id="916594284">
      <w:bodyDiv w:val="1"/>
      <w:marLeft w:val="0"/>
      <w:marRight w:val="0"/>
      <w:marTop w:val="0"/>
      <w:marBottom w:val="0"/>
      <w:divBdr>
        <w:top w:val="none" w:sz="0" w:space="0" w:color="auto"/>
        <w:left w:val="none" w:sz="0" w:space="0" w:color="auto"/>
        <w:bottom w:val="none" w:sz="0" w:space="0" w:color="auto"/>
        <w:right w:val="none" w:sz="0" w:space="0" w:color="auto"/>
      </w:divBdr>
    </w:div>
    <w:div w:id="1045643285">
      <w:bodyDiv w:val="1"/>
      <w:marLeft w:val="0"/>
      <w:marRight w:val="0"/>
      <w:marTop w:val="0"/>
      <w:marBottom w:val="0"/>
      <w:divBdr>
        <w:top w:val="none" w:sz="0" w:space="0" w:color="auto"/>
        <w:left w:val="none" w:sz="0" w:space="0" w:color="auto"/>
        <w:bottom w:val="none" w:sz="0" w:space="0" w:color="auto"/>
        <w:right w:val="none" w:sz="0" w:space="0" w:color="auto"/>
      </w:divBdr>
    </w:div>
    <w:div w:id="1190879169">
      <w:bodyDiv w:val="1"/>
      <w:marLeft w:val="0"/>
      <w:marRight w:val="0"/>
      <w:marTop w:val="0"/>
      <w:marBottom w:val="0"/>
      <w:divBdr>
        <w:top w:val="none" w:sz="0" w:space="0" w:color="auto"/>
        <w:left w:val="none" w:sz="0" w:space="0" w:color="auto"/>
        <w:bottom w:val="none" w:sz="0" w:space="0" w:color="auto"/>
        <w:right w:val="none" w:sz="0" w:space="0" w:color="auto"/>
      </w:divBdr>
      <w:divsChild>
        <w:div w:id="1629122523">
          <w:marLeft w:val="0"/>
          <w:marRight w:val="0"/>
          <w:marTop w:val="0"/>
          <w:marBottom w:val="0"/>
          <w:divBdr>
            <w:top w:val="none" w:sz="0" w:space="0" w:color="auto"/>
            <w:left w:val="none" w:sz="0" w:space="0" w:color="auto"/>
            <w:bottom w:val="none" w:sz="0" w:space="0" w:color="auto"/>
            <w:right w:val="none" w:sz="0" w:space="0" w:color="auto"/>
          </w:divBdr>
          <w:divsChild>
            <w:div w:id="8264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981">
      <w:bodyDiv w:val="1"/>
      <w:marLeft w:val="0"/>
      <w:marRight w:val="0"/>
      <w:marTop w:val="0"/>
      <w:marBottom w:val="0"/>
      <w:divBdr>
        <w:top w:val="none" w:sz="0" w:space="0" w:color="auto"/>
        <w:left w:val="none" w:sz="0" w:space="0" w:color="auto"/>
        <w:bottom w:val="none" w:sz="0" w:space="0" w:color="auto"/>
        <w:right w:val="none" w:sz="0" w:space="0" w:color="auto"/>
      </w:divBdr>
    </w:div>
    <w:div w:id="1360199760">
      <w:bodyDiv w:val="1"/>
      <w:marLeft w:val="0"/>
      <w:marRight w:val="0"/>
      <w:marTop w:val="0"/>
      <w:marBottom w:val="0"/>
      <w:divBdr>
        <w:top w:val="none" w:sz="0" w:space="0" w:color="auto"/>
        <w:left w:val="none" w:sz="0" w:space="0" w:color="auto"/>
        <w:bottom w:val="none" w:sz="0" w:space="0" w:color="auto"/>
        <w:right w:val="none" w:sz="0" w:space="0" w:color="auto"/>
      </w:divBdr>
    </w:div>
    <w:div w:id="1400447402">
      <w:bodyDiv w:val="1"/>
      <w:marLeft w:val="0"/>
      <w:marRight w:val="0"/>
      <w:marTop w:val="0"/>
      <w:marBottom w:val="0"/>
      <w:divBdr>
        <w:top w:val="none" w:sz="0" w:space="0" w:color="auto"/>
        <w:left w:val="none" w:sz="0" w:space="0" w:color="auto"/>
        <w:bottom w:val="none" w:sz="0" w:space="0" w:color="auto"/>
        <w:right w:val="none" w:sz="0" w:space="0" w:color="auto"/>
      </w:divBdr>
    </w:div>
    <w:div w:id="1466580166">
      <w:bodyDiv w:val="1"/>
      <w:marLeft w:val="0"/>
      <w:marRight w:val="0"/>
      <w:marTop w:val="0"/>
      <w:marBottom w:val="0"/>
      <w:divBdr>
        <w:top w:val="none" w:sz="0" w:space="0" w:color="auto"/>
        <w:left w:val="none" w:sz="0" w:space="0" w:color="auto"/>
        <w:bottom w:val="none" w:sz="0" w:space="0" w:color="auto"/>
        <w:right w:val="none" w:sz="0" w:space="0" w:color="auto"/>
      </w:divBdr>
      <w:divsChild>
        <w:div w:id="321004156">
          <w:marLeft w:val="0"/>
          <w:marRight w:val="0"/>
          <w:marTop w:val="0"/>
          <w:marBottom w:val="0"/>
          <w:divBdr>
            <w:top w:val="none" w:sz="0" w:space="0" w:color="auto"/>
            <w:left w:val="none" w:sz="0" w:space="0" w:color="auto"/>
            <w:bottom w:val="none" w:sz="0" w:space="0" w:color="auto"/>
            <w:right w:val="none" w:sz="0" w:space="0" w:color="auto"/>
          </w:divBdr>
        </w:div>
        <w:div w:id="1890065279">
          <w:marLeft w:val="0"/>
          <w:marRight w:val="0"/>
          <w:marTop w:val="0"/>
          <w:marBottom w:val="0"/>
          <w:divBdr>
            <w:top w:val="none" w:sz="0" w:space="0" w:color="auto"/>
            <w:left w:val="none" w:sz="0" w:space="0" w:color="auto"/>
            <w:bottom w:val="none" w:sz="0" w:space="0" w:color="auto"/>
            <w:right w:val="none" w:sz="0" w:space="0" w:color="auto"/>
          </w:divBdr>
        </w:div>
      </w:divsChild>
    </w:div>
    <w:div w:id="1581022106">
      <w:bodyDiv w:val="1"/>
      <w:marLeft w:val="0"/>
      <w:marRight w:val="0"/>
      <w:marTop w:val="0"/>
      <w:marBottom w:val="0"/>
      <w:divBdr>
        <w:top w:val="none" w:sz="0" w:space="0" w:color="auto"/>
        <w:left w:val="none" w:sz="0" w:space="0" w:color="auto"/>
        <w:bottom w:val="none" w:sz="0" w:space="0" w:color="auto"/>
        <w:right w:val="none" w:sz="0" w:space="0" w:color="auto"/>
      </w:divBdr>
      <w:divsChild>
        <w:div w:id="537357766">
          <w:marLeft w:val="0"/>
          <w:marRight w:val="0"/>
          <w:marTop w:val="0"/>
          <w:marBottom w:val="0"/>
          <w:divBdr>
            <w:top w:val="none" w:sz="0" w:space="0" w:color="auto"/>
            <w:left w:val="none" w:sz="0" w:space="0" w:color="auto"/>
            <w:bottom w:val="none" w:sz="0" w:space="0" w:color="auto"/>
            <w:right w:val="none" w:sz="0" w:space="0" w:color="auto"/>
          </w:divBdr>
        </w:div>
        <w:div w:id="1727995903">
          <w:marLeft w:val="0"/>
          <w:marRight w:val="0"/>
          <w:marTop w:val="0"/>
          <w:marBottom w:val="0"/>
          <w:divBdr>
            <w:top w:val="none" w:sz="0" w:space="0" w:color="auto"/>
            <w:left w:val="none" w:sz="0" w:space="0" w:color="auto"/>
            <w:bottom w:val="none" w:sz="0" w:space="0" w:color="auto"/>
            <w:right w:val="none" w:sz="0" w:space="0" w:color="auto"/>
          </w:divBdr>
          <w:divsChild>
            <w:div w:id="997611962">
              <w:marLeft w:val="0"/>
              <w:marRight w:val="0"/>
              <w:marTop w:val="0"/>
              <w:marBottom w:val="0"/>
              <w:divBdr>
                <w:top w:val="none" w:sz="0" w:space="0" w:color="auto"/>
                <w:left w:val="none" w:sz="0" w:space="0" w:color="auto"/>
                <w:bottom w:val="none" w:sz="0" w:space="0" w:color="auto"/>
                <w:right w:val="none" w:sz="0" w:space="0" w:color="auto"/>
              </w:divBdr>
            </w:div>
          </w:divsChild>
        </w:div>
        <w:div w:id="178856895">
          <w:marLeft w:val="0"/>
          <w:marRight w:val="0"/>
          <w:marTop w:val="0"/>
          <w:marBottom w:val="0"/>
          <w:divBdr>
            <w:top w:val="none" w:sz="0" w:space="0" w:color="auto"/>
            <w:left w:val="none" w:sz="0" w:space="0" w:color="auto"/>
            <w:bottom w:val="none" w:sz="0" w:space="0" w:color="auto"/>
            <w:right w:val="none" w:sz="0" w:space="0" w:color="auto"/>
          </w:divBdr>
        </w:div>
      </w:divsChild>
    </w:div>
    <w:div w:id="1721172651">
      <w:bodyDiv w:val="1"/>
      <w:marLeft w:val="0"/>
      <w:marRight w:val="0"/>
      <w:marTop w:val="0"/>
      <w:marBottom w:val="0"/>
      <w:divBdr>
        <w:top w:val="none" w:sz="0" w:space="0" w:color="auto"/>
        <w:left w:val="none" w:sz="0" w:space="0" w:color="auto"/>
        <w:bottom w:val="none" w:sz="0" w:space="0" w:color="auto"/>
        <w:right w:val="none" w:sz="0" w:space="0" w:color="auto"/>
      </w:divBdr>
    </w:div>
    <w:div w:id="1741057107">
      <w:bodyDiv w:val="1"/>
      <w:marLeft w:val="0"/>
      <w:marRight w:val="0"/>
      <w:marTop w:val="0"/>
      <w:marBottom w:val="0"/>
      <w:divBdr>
        <w:top w:val="none" w:sz="0" w:space="0" w:color="auto"/>
        <w:left w:val="none" w:sz="0" w:space="0" w:color="auto"/>
        <w:bottom w:val="none" w:sz="0" w:space="0" w:color="auto"/>
        <w:right w:val="none" w:sz="0" w:space="0" w:color="auto"/>
      </w:divBdr>
    </w:div>
    <w:div w:id="1860853712">
      <w:bodyDiv w:val="1"/>
      <w:marLeft w:val="0"/>
      <w:marRight w:val="0"/>
      <w:marTop w:val="0"/>
      <w:marBottom w:val="0"/>
      <w:divBdr>
        <w:top w:val="none" w:sz="0" w:space="0" w:color="auto"/>
        <w:left w:val="none" w:sz="0" w:space="0" w:color="auto"/>
        <w:bottom w:val="none" w:sz="0" w:space="0" w:color="auto"/>
        <w:right w:val="none" w:sz="0" w:space="0" w:color="auto"/>
      </w:divBdr>
    </w:div>
    <w:div w:id="1982423536">
      <w:bodyDiv w:val="1"/>
      <w:marLeft w:val="0"/>
      <w:marRight w:val="0"/>
      <w:marTop w:val="0"/>
      <w:marBottom w:val="0"/>
      <w:divBdr>
        <w:top w:val="none" w:sz="0" w:space="0" w:color="auto"/>
        <w:left w:val="none" w:sz="0" w:space="0" w:color="auto"/>
        <w:bottom w:val="none" w:sz="0" w:space="0" w:color="auto"/>
        <w:right w:val="none" w:sz="0" w:space="0" w:color="auto"/>
      </w:divBdr>
    </w:div>
    <w:div w:id="2008241169">
      <w:bodyDiv w:val="1"/>
      <w:marLeft w:val="0"/>
      <w:marRight w:val="0"/>
      <w:marTop w:val="0"/>
      <w:marBottom w:val="0"/>
      <w:divBdr>
        <w:top w:val="none" w:sz="0" w:space="0" w:color="auto"/>
        <w:left w:val="none" w:sz="0" w:space="0" w:color="auto"/>
        <w:bottom w:val="none" w:sz="0" w:space="0" w:color="auto"/>
        <w:right w:val="none" w:sz="0" w:space="0" w:color="auto"/>
      </w:divBdr>
    </w:div>
    <w:div w:id="2038651130">
      <w:bodyDiv w:val="1"/>
      <w:marLeft w:val="0"/>
      <w:marRight w:val="0"/>
      <w:marTop w:val="0"/>
      <w:marBottom w:val="0"/>
      <w:divBdr>
        <w:top w:val="none" w:sz="0" w:space="0" w:color="auto"/>
        <w:left w:val="none" w:sz="0" w:space="0" w:color="auto"/>
        <w:bottom w:val="none" w:sz="0" w:space="0" w:color="auto"/>
        <w:right w:val="none" w:sz="0" w:space="0" w:color="auto"/>
      </w:divBdr>
    </w:div>
    <w:div w:id="21263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rident.edu/university-catalog-student-hand-book" TargetMode="External"/><Relationship Id="rId18" Type="http://schemas.openxmlformats.org/officeDocument/2006/relationships/hyperlink" Target="https://nepc.colorado.edu/publications/policy-briefs" TargetMode="External"/><Relationship Id="rId26" Type="http://schemas.openxmlformats.org/officeDocument/2006/relationships/hyperlink" Target="https://www2.ed.gov/about/offices/list/ocr/frontpage/faq/disability.html" TargetMode="External"/><Relationship Id="rId3" Type="http://schemas.openxmlformats.org/officeDocument/2006/relationships/customXml" Target="../customXml/item3.xml"/><Relationship Id="rId21" Type="http://schemas.openxmlformats.org/officeDocument/2006/relationships/hyperlink" Target="http://www2.ed.gov/about/offices/list/ocr/docs/hq43e4.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ridentu.sharepoint.com/:b:/s/CourseDevelopment/EV1FGXprW_9DhfF19ic7WU0BkV8BvyGflqb8Zd5gMilM4w?e=YlXO5k" TargetMode="External"/><Relationship Id="rId17" Type="http://schemas.openxmlformats.org/officeDocument/2006/relationships/hyperlink" Target="https://www2.ed.gov/policy/highered/leg/hea08/index.html" TargetMode="External"/><Relationship Id="rId25" Type="http://schemas.openxmlformats.org/officeDocument/2006/relationships/hyperlink" Target="https://www.ecs.org/state-education-policy-watch-list/"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ed.gov/essa?src=policy" TargetMode="External"/><Relationship Id="rId20" Type="http://schemas.openxmlformats.org/officeDocument/2006/relationships/hyperlink" Target="https://www.ecs.org/state-education-policy-watch-list/" TargetMode="External"/><Relationship Id="rId29" Type="http://schemas.openxmlformats.org/officeDocument/2006/relationships/hyperlink" Target="https://www2.ed.gov/about/offices/list/ocr/frontpage/caseresolutions/disability-c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identu.sharepoint.com/:x:/s/CourseDevelopment/EZ5sobzL9TZIiPOi5949vPgBRni6WjRWBZJia8P43ZzM9g?e=EQgbvS" TargetMode="External"/><Relationship Id="rId24" Type="http://schemas.openxmlformats.org/officeDocument/2006/relationships/hyperlink" Target="http://www.ncsl.org/research/education.asp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2.ed.gov/policy/highered/leg/hea08/index.html" TargetMode="External"/><Relationship Id="rId23" Type="http://schemas.openxmlformats.org/officeDocument/2006/relationships/hyperlink" Target="https://nepc.colorado.edu/publications/policy-briefs" TargetMode="External"/><Relationship Id="rId28" Type="http://schemas.openxmlformats.org/officeDocument/2006/relationships/hyperlink" Target="https://nepc.colorado.edu/publications/policy-briefs" TargetMode="External"/><Relationship Id="rId10" Type="http://schemas.openxmlformats.org/officeDocument/2006/relationships/endnotes" Target="endnotes.xml"/><Relationship Id="rId19" Type="http://schemas.openxmlformats.org/officeDocument/2006/relationships/hyperlink" Target="http://www.ncsl.org/research/education.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gov/essa?src=policy" TargetMode="External"/><Relationship Id="rId22" Type="http://schemas.openxmlformats.org/officeDocument/2006/relationships/hyperlink" Target="http://www2.ed.gov/about/offices/list/ocr/docs/hq43e4.html" TargetMode="External"/><Relationship Id="rId27" Type="http://schemas.openxmlformats.org/officeDocument/2006/relationships/hyperlink" Target="https://www2.ed.gov/about/offices/list/ocr/frontpage/faq/disability.html" TargetMode="External"/><Relationship Id="rId30" Type="http://schemas.openxmlformats.org/officeDocument/2006/relationships/hyperlink" Target="https://nepc.colorado.edu/publications/policy-brie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nload\InternetDownloads\6-module%20new%20or%20revision%20course%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F862DA82FD4CCC83FF4AEB864A4ABB"/>
        <w:category>
          <w:name w:val="General"/>
          <w:gallery w:val="placeholder"/>
        </w:category>
        <w:types>
          <w:type w:val="bbPlcHdr"/>
        </w:types>
        <w:behaviors>
          <w:behavior w:val="content"/>
        </w:behaviors>
        <w:guid w:val="{3FADF8B1-D229-4407-931A-6605B0EBA23E}"/>
      </w:docPartPr>
      <w:docPartBody>
        <w:p w:rsidR="00BF37BA" w:rsidRDefault="002267FE">
          <w:pPr>
            <w:pStyle w:val="40F862DA82FD4CCC83FF4AEB864A4ABB"/>
          </w:pPr>
          <w:r>
            <w:rPr>
              <w:rStyle w:val="PlaceholderText"/>
              <w:rFonts w:cs="Arial"/>
              <w:color w:val="FF0000"/>
            </w:rPr>
            <w:t>[E</w:t>
          </w:r>
          <w:r w:rsidRPr="00C32381">
            <w:rPr>
              <w:rStyle w:val="PlaceholderText"/>
              <w:rFonts w:cs="Arial"/>
              <w:color w:val="FF0000"/>
            </w:rPr>
            <w:t>nter course number</w:t>
          </w:r>
          <w:r>
            <w:rPr>
              <w:rStyle w:val="PlaceholderText"/>
              <w:rFonts w:cs="Arial"/>
              <w:color w:val="FF0000"/>
            </w:rPr>
            <w:t xml:space="preserve"> here</w:t>
          </w:r>
          <w:r w:rsidRPr="00C32381">
            <w:rPr>
              <w:rStyle w:val="PlaceholderText"/>
              <w:rFonts w:cs="Arial"/>
              <w:color w:val="FF0000"/>
            </w:rPr>
            <w:t>.</w:t>
          </w:r>
          <w:r>
            <w:rPr>
              <w:rStyle w:val="PlaceholderText"/>
              <w:rFonts w:cs="Arial"/>
              <w:color w:val="FF0000"/>
            </w:rPr>
            <w:t>]</w:t>
          </w:r>
        </w:p>
      </w:docPartBody>
    </w:docPart>
    <w:docPart>
      <w:docPartPr>
        <w:name w:val="416D9D2C131F424D9AA8C31BA0188FCE"/>
        <w:category>
          <w:name w:val="General"/>
          <w:gallery w:val="placeholder"/>
        </w:category>
        <w:types>
          <w:type w:val="bbPlcHdr"/>
        </w:types>
        <w:behaviors>
          <w:behavior w:val="content"/>
        </w:behaviors>
        <w:guid w:val="{0B4C7D8D-C921-4474-84C2-2FF8BA0EFC6E}"/>
      </w:docPartPr>
      <w:docPartBody>
        <w:p w:rsidR="00BF37BA" w:rsidRDefault="002267FE">
          <w:pPr>
            <w:pStyle w:val="416D9D2C131F424D9AA8C31BA0188FCE"/>
          </w:pPr>
          <w:r>
            <w:rPr>
              <w:rStyle w:val="PlaceholderText"/>
              <w:rFonts w:cs="Arial"/>
              <w:color w:val="FF0000"/>
            </w:rPr>
            <w:t>[E</w:t>
          </w:r>
          <w:r w:rsidRPr="00C32381">
            <w:rPr>
              <w:rStyle w:val="PlaceholderText"/>
              <w:rFonts w:cs="Arial"/>
              <w:color w:val="FF0000"/>
            </w:rPr>
            <w:t>nter course name</w:t>
          </w:r>
          <w:r>
            <w:rPr>
              <w:rStyle w:val="PlaceholderText"/>
              <w:rFonts w:cs="Arial"/>
              <w:color w:val="FF0000"/>
            </w:rPr>
            <w:t xml:space="preserve"> here</w:t>
          </w:r>
          <w:r w:rsidRPr="00C32381">
            <w:rPr>
              <w:rStyle w:val="PlaceholderText"/>
              <w:rFonts w:cs="Arial"/>
              <w:color w:val="FF0000"/>
            </w:rPr>
            <w:t>.</w:t>
          </w:r>
          <w:r>
            <w:rPr>
              <w:rStyle w:val="PlaceholderText"/>
              <w:rFonts w:cs="Arial"/>
              <w:color w:val="FF0000"/>
            </w:rPr>
            <w:t>]</w:t>
          </w:r>
        </w:p>
      </w:docPartBody>
    </w:docPart>
    <w:docPart>
      <w:docPartPr>
        <w:name w:val="BE0017419AD646DC8D47A5C65448E14F"/>
        <w:category>
          <w:name w:val="General"/>
          <w:gallery w:val="placeholder"/>
        </w:category>
        <w:types>
          <w:type w:val="bbPlcHdr"/>
        </w:types>
        <w:behaviors>
          <w:behavior w:val="content"/>
        </w:behaviors>
        <w:guid w:val="{EEFC3CD8-14A5-4311-8AC4-41E4B86BA723}"/>
      </w:docPartPr>
      <w:docPartBody>
        <w:p w:rsidR="00BF37BA" w:rsidRDefault="002267FE">
          <w:pPr>
            <w:pStyle w:val="BE0017419AD646DC8D47A5C65448E14F"/>
          </w:pPr>
          <w:r w:rsidRPr="0081636E">
            <w:rPr>
              <w:rStyle w:val="PlaceholderText"/>
              <w:color w:val="FF0000"/>
            </w:rPr>
            <w:t>[</w:t>
          </w:r>
          <w:r>
            <w:rPr>
              <w:rStyle w:val="PlaceholderText"/>
              <w:color w:val="FF0000"/>
            </w:rPr>
            <w:t>Select number of hours</w:t>
          </w:r>
          <w:r w:rsidRPr="0081636E">
            <w:rPr>
              <w:rStyle w:val="PlaceholderText"/>
              <w:color w:val="FF0000"/>
            </w:rPr>
            <w:t>.]</w:t>
          </w:r>
        </w:p>
      </w:docPartBody>
    </w:docPart>
    <w:docPart>
      <w:docPartPr>
        <w:name w:val="70E40B34D6A6408588CC5190F656E191"/>
        <w:category>
          <w:name w:val="General"/>
          <w:gallery w:val="placeholder"/>
        </w:category>
        <w:types>
          <w:type w:val="bbPlcHdr"/>
        </w:types>
        <w:behaviors>
          <w:behavior w:val="content"/>
        </w:behaviors>
        <w:guid w:val="{0A9B2BF2-64A8-4731-9735-EA15BBDD6FAB}"/>
      </w:docPartPr>
      <w:docPartBody>
        <w:p w:rsidR="00BF37BA" w:rsidRDefault="002267FE">
          <w:pPr>
            <w:pStyle w:val="70E40B34D6A6408588CC5190F656E191"/>
          </w:pPr>
          <w:r>
            <w:rPr>
              <w:rStyle w:val="PlaceholderText"/>
              <w:rFonts w:cs="Arial"/>
              <w:color w:val="FF0000"/>
            </w:rPr>
            <w:t>[E</w:t>
          </w:r>
          <w:r w:rsidRPr="00C32381">
            <w:rPr>
              <w:rStyle w:val="PlaceholderText"/>
              <w:rFonts w:cs="Arial"/>
              <w:color w:val="FF0000"/>
            </w:rPr>
            <w:t>nter course description here.</w:t>
          </w:r>
          <w:r>
            <w:rPr>
              <w:rStyle w:val="PlaceholderText"/>
              <w:rFonts w:cs="Arial"/>
              <w:color w:val="FF0000"/>
            </w:rPr>
            <w:t>]</w:t>
          </w:r>
        </w:p>
      </w:docPartBody>
    </w:docPart>
    <w:docPart>
      <w:docPartPr>
        <w:name w:val="ADA78EFDF3514504996C138522A4A2FF"/>
        <w:category>
          <w:name w:val="General"/>
          <w:gallery w:val="placeholder"/>
        </w:category>
        <w:types>
          <w:type w:val="bbPlcHdr"/>
        </w:types>
        <w:behaviors>
          <w:behavior w:val="content"/>
        </w:behaviors>
        <w:guid w:val="{240581D5-41BF-440C-81B1-83B95B768459}"/>
      </w:docPartPr>
      <w:docPartBody>
        <w:p w:rsidR="00BF37BA" w:rsidRDefault="002267FE">
          <w:pPr>
            <w:pStyle w:val="ADA78EFDF3514504996C138522A4A2FF"/>
          </w:pPr>
          <w:r w:rsidRPr="00840593">
            <w:rPr>
              <w:rFonts w:cs="Arial"/>
              <w:color w:val="FF0000"/>
            </w:rPr>
            <w:t>[</w:t>
          </w:r>
          <w:r w:rsidRPr="00840593">
            <w:rPr>
              <w:rStyle w:val="PlaceholderText"/>
              <w:rFonts w:cs="Arial"/>
              <w:color w:val="FF0000"/>
            </w:rPr>
            <w:t>insert name of program]</w:t>
          </w:r>
        </w:p>
      </w:docPartBody>
    </w:docPart>
    <w:docPart>
      <w:docPartPr>
        <w:name w:val="26122FA4AD2C4DEEAD3454DFABB3D785"/>
        <w:category>
          <w:name w:val="General"/>
          <w:gallery w:val="placeholder"/>
        </w:category>
        <w:types>
          <w:type w:val="bbPlcHdr"/>
        </w:types>
        <w:behaviors>
          <w:behavior w:val="content"/>
        </w:behaviors>
        <w:guid w:val="{4CCF2D79-BEFA-47F0-9E7B-C8A2AEB30501}"/>
      </w:docPartPr>
      <w:docPartBody>
        <w:p w:rsidR="00BF37BA" w:rsidRDefault="002267FE">
          <w:pPr>
            <w:pStyle w:val="26122FA4AD2C4DEEAD3454DFABB3D785"/>
          </w:pPr>
          <w:r w:rsidRPr="008A7049">
            <w:rPr>
              <w:rFonts w:cs="Arial"/>
              <w:color w:val="FF0000"/>
            </w:rPr>
            <w:t>[</w:t>
          </w:r>
          <w:r w:rsidRPr="008A7049">
            <w:rPr>
              <w:rStyle w:val="PlaceholderText"/>
              <w:rFonts w:cs="Arial"/>
              <w:color w:val="FF0000"/>
            </w:rPr>
            <w:t>Insert list of program outcomes here.]</w:t>
          </w:r>
        </w:p>
      </w:docPartBody>
    </w:docPart>
    <w:docPart>
      <w:docPartPr>
        <w:name w:val="0354A532D4294803A383475B70027FDE"/>
        <w:category>
          <w:name w:val="General"/>
          <w:gallery w:val="placeholder"/>
        </w:category>
        <w:types>
          <w:type w:val="bbPlcHdr"/>
        </w:types>
        <w:behaviors>
          <w:behavior w:val="content"/>
        </w:behaviors>
        <w:guid w:val="{AE1A3622-E165-400C-BDCF-11AADC291003}"/>
      </w:docPartPr>
      <w:docPartBody>
        <w:p w:rsidR="00BF37BA" w:rsidRDefault="002267FE">
          <w:pPr>
            <w:pStyle w:val="0354A532D4294803A383475B70027FDE"/>
          </w:pPr>
          <w:r>
            <w:rPr>
              <w:rStyle w:val="PlaceholderText"/>
              <w:rFonts w:cs="Arial"/>
              <w:color w:val="FF0000"/>
            </w:rPr>
            <w:t>[E</w:t>
          </w:r>
          <w:r w:rsidRPr="00D95E15">
            <w:rPr>
              <w:rStyle w:val="PlaceholderText"/>
              <w:rFonts w:cs="Arial"/>
              <w:color w:val="FF0000"/>
            </w:rPr>
            <w:t>nter Course Overview here.</w:t>
          </w:r>
          <w:r>
            <w:rPr>
              <w:rStyle w:val="PlaceholderText"/>
              <w:rFonts w:cs="Arial"/>
              <w:color w:val="FF0000"/>
            </w:rPr>
            <w:t>]</w:t>
          </w:r>
        </w:p>
      </w:docPartBody>
    </w:docPart>
    <w:docPart>
      <w:docPartPr>
        <w:name w:val="5702AD9374B9457B9D14DBF2821683BA"/>
        <w:category>
          <w:name w:val="General"/>
          <w:gallery w:val="placeholder"/>
        </w:category>
        <w:types>
          <w:type w:val="bbPlcHdr"/>
        </w:types>
        <w:behaviors>
          <w:behavior w:val="content"/>
        </w:behaviors>
        <w:guid w:val="{5B890849-3DEE-4817-BA1F-57DC74EF3163}"/>
      </w:docPartPr>
      <w:docPartBody>
        <w:p w:rsidR="00BF37BA" w:rsidRDefault="002267FE">
          <w:pPr>
            <w:pStyle w:val="5702AD9374B9457B9D14DBF2821683BA"/>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771A0D057FA84AC09BECCF6A8364CFA8"/>
        <w:category>
          <w:name w:val="General"/>
          <w:gallery w:val="placeholder"/>
        </w:category>
        <w:types>
          <w:type w:val="bbPlcHdr"/>
        </w:types>
        <w:behaviors>
          <w:behavior w:val="content"/>
        </w:behaviors>
        <w:guid w:val="{CDF6E1AE-65B2-4520-8203-2AE60621FD22}"/>
      </w:docPartPr>
      <w:docPartBody>
        <w:p w:rsidR="00BF37BA" w:rsidRDefault="002267FE">
          <w:pPr>
            <w:pStyle w:val="771A0D057FA84AC09BECCF6A8364CFA8"/>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7FF136FF702749CAAACE2409259ED660"/>
        <w:category>
          <w:name w:val="General"/>
          <w:gallery w:val="placeholder"/>
        </w:category>
        <w:types>
          <w:type w:val="bbPlcHdr"/>
        </w:types>
        <w:behaviors>
          <w:behavior w:val="content"/>
        </w:behaviors>
        <w:guid w:val="{F32A6F23-E763-4BC6-97E2-79D446CF678E}"/>
      </w:docPartPr>
      <w:docPartBody>
        <w:p w:rsidR="00BF37BA" w:rsidRDefault="002267FE">
          <w:pPr>
            <w:pStyle w:val="7FF136FF702749CAAACE2409259ED660"/>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14A319DF8ABD42ADA8924AB7E4DB82F0"/>
        <w:category>
          <w:name w:val="General"/>
          <w:gallery w:val="placeholder"/>
        </w:category>
        <w:types>
          <w:type w:val="bbPlcHdr"/>
        </w:types>
        <w:behaviors>
          <w:behavior w:val="content"/>
        </w:behaviors>
        <w:guid w:val="{41025888-C259-4723-B944-5CAD28467460}"/>
      </w:docPartPr>
      <w:docPartBody>
        <w:p w:rsidR="00BF37BA" w:rsidRDefault="002267FE">
          <w:pPr>
            <w:pStyle w:val="14A319DF8ABD42ADA8924AB7E4DB82F0"/>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7C85A2A534F143A3AECDAD87E421EFFE"/>
        <w:category>
          <w:name w:val="General"/>
          <w:gallery w:val="placeholder"/>
        </w:category>
        <w:types>
          <w:type w:val="bbPlcHdr"/>
        </w:types>
        <w:behaviors>
          <w:behavior w:val="content"/>
        </w:behaviors>
        <w:guid w:val="{CBF0EE62-5666-4C02-B237-3AF1097BBB7B}"/>
      </w:docPartPr>
      <w:docPartBody>
        <w:p w:rsidR="00BF37BA" w:rsidRDefault="002267FE">
          <w:pPr>
            <w:pStyle w:val="7C85A2A534F143A3AECDAD87E421EFFE"/>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D8163F8CFF0E46DFB61A0211FAFCF053"/>
        <w:category>
          <w:name w:val="General"/>
          <w:gallery w:val="placeholder"/>
        </w:category>
        <w:types>
          <w:type w:val="bbPlcHdr"/>
        </w:types>
        <w:behaviors>
          <w:behavior w:val="content"/>
        </w:behaviors>
        <w:guid w:val="{29BE4C80-9612-4E5F-AE54-1CFBCBD27A61}"/>
      </w:docPartPr>
      <w:docPartBody>
        <w:p w:rsidR="00BF37BA" w:rsidRDefault="002267FE">
          <w:pPr>
            <w:pStyle w:val="D8163F8CFF0E46DFB61A0211FAFCF053"/>
          </w:pPr>
          <w:r w:rsidRPr="00004AA9">
            <w:rPr>
              <w:rStyle w:val="PlaceholderText"/>
              <w:rFonts w:cs="Arial"/>
              <w:color w:val="FF0000"/>
            </w:rPr>
            <w:t xml:space="preserve">[Enter </w:t>
          </w:r>
          <w:r>
            <w:rPr>
              <w:rStyle w:val="PlaceholderText"/>
              <w:rFonts w:cs="Arial"/>
              <w:color w:val="FF0000"/>
            </w:rPr>
            <w:t xml:space="preserve">no more than two </w:t>
          </w:r>
          <w:r w:rsidRPr="00004AA9">
            <w:rPr>
              <w:rStyle w:val="PlaceholderText"/>
              <w:rFonts w:cs="Arial"/>
              <w:color w:val="FF0000"/>
            </w:rPr>
            <w:t>outcome</w:t>
          </w:r>
          <w:r>
            <w:rPr>
              <w:rStyle w:val="PlaceholderText"/>
              <w:rFonts w:cs="Arial"/>
              <w:color w:val="FF0000"/>
            </w:rPr>
            <w:t>s</w:t>
          </w:r>
          <w:r w:rsidRPr="00004AA9">
            <w:rPr>
              <w:rStyle w:val="PlaceholderText"/>
              <w:rFonts w:cs="Arial"/>
              <w:color w:val="FF0000"/>
            </w:rPr>
            <w:t>.]</w:t>
          </w:r>
        </w:p>
      </w:docPartBody>
    </w:docPart>
    <w:docPart>
      <w:docPartPr>
        <w:name w:val="233A409633D64425AC04C4C642E51B45"/>
        <w:category>
          <w:name w:val="General"/>
          <w:gallery w:val="placeholder"/>
        </w:category>
        <w:types>
          <w:type w:val="bbPlcHdr"/>
        </w:types>
        <w:behaviors>
          <w:behavior w:val="content"/>
        </w:behaviors>
        <w:guid w:val="{5045DA9D-23CF-4CAB-90DD-6106327DCD1F}"/>
      </w:docPartPr>
      <w:docPartBody>
        <w:p w:rsidR="00BF37BA" w:rsidRDefault="002267FE">
          <w:pPr>
            <w:pStyle w:val="233A409633D64425AC04C4C642E51B45"/>
          </w:pPr>
          <w:r w:rsidRPr="001C6B06">
            <w:rPr>
              <w:rStyle w:val="PlaceholderText"/>
              <w:color w:val="FF0000"/>
            </w:rPr>
            <w:t xml:space="preserve">[Select </w:t>
          </w:r>
          <w:r>
            <w:rPr>
              <w:rStyle w:val="PlaceholderText"/>
              <w:color w:val="FF0000"/>
            </w:rPr>
            <w:t>from dropdown menu</w:t>
          </w:r>
          <w:r w:rsidRPr="001C6B06">
            <w:rPr>
              <w:rStyle w:val="PlaceholderText"/>
              <w:color w:val="FF0000"/>
            </w:rPr>
            <w:t>.]</w:t>
          </w:r>
        </w:p>
      </w:docPartBody>
    </w:docPart>
    <w:docPart>
      <w:docPartPr>
        <w:name w:val="64F1A6517F6A4AC7BB6474819F3636D2"/>
        <w:category>
          <w:name w:val="General"/>
          <w:gallery w:val="placeholder"/>
        </w:category>
        <w:types>
          <w:type w:val="bbPlcHdr"/>
        </w:types>
        <w:behaviors>
          <w:behavior w:val="content"/>
        </w:behaviors>
        <w:guid w:val="{F6A033F5-8194-4C46-A603-E3E8B28DEDE2}"/>
      </w:docPartPr>
      <w:docPartBody>
        <w:p w:rsidR="00BF37BA" w:rsidRDefault="002267FE">
          <w:pPr>
            <w:pStyle w:val="64F1A6517F6A4AC7BB6474819F3636D2"/>
          </w:pPr>
          <w:r w:rsidRPr="00FD7D1C">
            <w:rPr>
              <w:rStyle w:val="PlaceholderText"/>
              <w:rFonts w:cs="Arial"/>
              <w:color w:val="FF0000"/>
            </w:rPr>
            <w:t>[Add general instructions or resources here (if any).]</w:t>
          </w:r>
        </w:p>
      </w:docPartBody>
    </w:docPart>
    <w:docPart>
      <w:docPartPr>
        <w:name w:val="DCE6654899BE409F9A214AFA4DE85BBA"/>
        <w:category>
          <w:name w:val="General"/>
          <w:gallery w:val="placeholder"/>
        </w:category>
        <w:types>
          <w:type w:val="bbPlcHdr"/>
        </w:types>
        <w:behaviors>
          <w:behavior w:val="content"/>
        </w:behaviors>
        <w:guid w:val="{3890289C-4103-4CAF-941E-901DCFF766E0}"/>
      </w:docPartPr>
      <w:docPartBody>
        <w:p w:rsidR="00BF37BA" w:rsidRDefault="002267FE">
          <w:pPr>
            <w:pStyle w:val="DCE6654899BE409F9A214AFA4DE85BBA"/>
          </w:pPr>
          <w:r w:rsidRPr="00985FE2">
            <w:rPr>
              <w:rStyle w:val="PlaceholderText"/>
              <w:color w:val="FF0000"/>
            </w:rPr>
            <w:t>[Add list here.]</w:t>
          </w:r>
        </w:p>
      </w:docPartBody>
    </w:docPart>
    <w:docPart>
      <w:docPartPr>
        <w:name w:val="CB16B7A4B956437B8B088FBD4706AA8F"/>
        <w:category>
          <w:name w:val="General"/>
          <w:gallery w:val="placeholder"/>
        </w:category>
        <w:types>
          <w:type w:val="bbPlcHdr"/>
        </w:types>
        <w:behaviors>
          <w:behavior w:val="content"/>
        </w:behaviors>
        <w:guid w:val="{71E9FBCA-ED43-47D6-90FB-51C13063CCB2}"/>
      </w:docPartPr>
      <w:docPartBody>
        <w:p w:rsidR="00BF37BA" w:rsidRDefault="002267FE">
          <w:pPr>
            <w:pStyle w:val="CB16B7A4B956437B8B088FBD4706AA8F"/>
          </w:pPr>
          <w:r w:rsidRPr="00A23C8A">
            <w:rPr>
              <w:rStyle w:val="PlaceholderText"/>
              <w:color w:val="FF0000"/>
            </w:rPr>
            <w:t>[Add assignment</w:t>
          </w:r>
          <w:r>
            <w:rPr>
              <w:rStyle w:val="PlaceholderText"/>
              <w:color w:val="FF0000"/>
            </w:rPr>
            <w:t>s</w:t>
          </w:r>
          <w:r w:rsidRPr="00A23C8A">
            <w:rPr>
              <w:rStyle w:val="PlaceholderText"/>
              <w:color w:val="FF0000"/>
            </w:rPr>
            <w:t>/instructions here.]</w:t>
          </w:r>
        </w:p>
      </w:docPartBody>
    </w:docPart>
    <w:docPart>
      <w:docPartPr>
        <w:name w:val="65A2F9E5406D4D8EB95B777DD7CDE6EB"/>
        <w:category>
          <w:name w:val="General"/>
          <w:gallery w:val="placeholder"/>
        </w:category>
        <w:types>
          <w:type w:val="bbPlcHdr"/>
        </w:types>
        <w:behaviors>
          <w:behavior w:val="content"/>
        </w:behaviors>
        <w:guid w:val="{66B557CB-3B7A-44DF-BCEC-C015116539F8}"/>
      </w:docPartPr>
      <w:docPartBody>
        <w:p w:rsidR="00BF37BA" w:rsidRDefault="002267FE">
          <w:pPr>
            <w:pStyle w:val="65A2F9E5406D4D8EB95B777DD7CDE6EB"/>
          </w:pPr>
          <w:r w:rsidRPr="008C2E00">
            <w:rPr>
              <w:rStyle w:val="PlaceholderText"/>
              <w:color w:val="FF0000"/>
            </w:rPr>
            <w:t xml:space="preserve">[Add </w:t>
          </w:r>
          <w:r>
            <w:rPr>
              <w:rStyle w:val="PlaceholderText"/>
              <w:color w:val="FF0000"/>
            </w:rPr>
            <w:t>alternative</w:t>
          </w:r>
          <w:r w:rsidRPr="008C2E00">
            <w:rPr>
              <w:rStyle w:val="PlaceholderText"/>
              <w:color w:val="FF0000"/>
            </w:rPr>
            <w:t xml:space="preserve"> text </w:t>
          </w:r>
          <w:r>
            <w:rPr>
              <w:rStyle w:val="PlaceholderText"/>
              <w:color w:val="FF0000"/>
            </w:rPr>
            <w:t xml:space="preserve">(if any) </w:t>
          </w:r>
          <w:r w:rsidRPr="008C2E00">
            <w:rPr>
              <w:rStyle w:val="PlaceholderText"/>
              <w:color w:val="FF0000"/>
            </w:rPr>
            <w:t xml:space="preserve">for </w:t>
          </w:r>
          <w:r w:rsidRPr="008C2E00">
            <w:rPr>
              <w:rStyle w:val="PlaceholderText"/>
              <w:b/>
              <w:color w:val="FF0000"/>
            </w:rPr>
            <w:t>Introduce Yourself</w:t>
          </w:r>
          <w:r w:rsidRPr="008C2E00">
            <w:rPr>
              <w:rStyle w:val="PlaceholderText"/>
              <w:color w:val="FF0000"/>
            </w:rPr>
            <w:t>.]</w:t>
          </w:r>
        </w:p>
      </w:docPartBody>
    </w:docPart>
    <w:docPart>
      <w:docPartPr>
        <w:name w:val="5297C9CAEF9645C6B4C2FB95CD73D97D"/>
        <w:category>
          <w:name w:val="General"/>
          <w:gallery w:val="placeholder"/>
        </w:category>
        <w:types>
          <w:type w:val="bbPlcHdr"/>
        </w:types>
        <w:behaviors>
          <w:behavior w:val="content"/>
        </w:behaviors>
        <w:guid w:val="{E33387AE-D6A4-47B6-824B-AB7A62EBA38C}"/>
      </w:docPartPr>
      <w:docPartBody>
        <w:p w:rsidR="00BF37BA" w:rsidRDefault="002267FE">
          <w:pPr>
            <w:pStyle w:val="5297C9CAEF9645C6B4C2FB95CD73D97D"/>
          </w:pPr>
          <w:r w:rsidRPr="008C2E00">
            <w:rPr>
              <w:rStyle w:val="PlaceholderText"/>
              <w:color w:val="FF0000"/>
            </w:rPr>
            <w:t xml:space="preserve">[Add </w:t>
          </w:r>
          <w:r>
            <w:rPr>
              <w:rStyle w:val="PlaceholderText"/>
              <w:color w:val="FF0000"/>
            </w:rPr>
            <w:t>alternative</w:t>
          </w:r>
          <w:r w:rsidRPr="008C2E00">
            <w:rPr>
              <w:rStyle w:val="PlaceholderText"/>
              <w:color w:val="FF0000"/>
            </w:rPr>
            <w:t xml:space="preserve"> text </w:t>
          </w:r>
          <w:r>
            <w:rPr>
              <w:rStyle w:val="PlaceholderText"/>
              <w:color w:val="FF0000"/>
            </w:rPr>
            <w:t xml:space="preserve">(if any) </w:t>
          </w:r>
          <w:r w:rsidRPr="008C2E00">
            <w:rPr>
              <w:rStyle w:val="PlaceholderText"/>
              <w:color w:val="FF0000"/>
            </w:rPr>
            <w:t xml:space="preserve">for </w:t>
          </w:r>
          <w:r w:rsidRPr="008C2E00">
            <w:rPr>
              <w:rStyle w:val="PlaceholderText"/>
              <w:b/>
              <w:color w:val="FF0000"/>
            </w:rPr>
            <w:t>Cyber Café</w:t>
          </w:r>
          <w:r w:rsidRPr="008C2E00">
            <w:rPr>
              <w:rStyle w:val="PlaceholderText"/>
              <w:color w:val="FF0000"/>
            </w:rPr>
            <w:t>].</w:t>
          </w:r>
        </w:p>
      </w:docPartBody>
    </w:docPart>
    <w:docPart>
      <w:docPartPr>
        <w:name w:val="9BA12B99243446EA9DB536328B482DDE"/>
        <w:category>
          <w:name w:val="General"/>
          <w:gallery w:val="placeholder"/>
        </w:category>
        <w:types>
          <w:type w:val="bbPlcHdr"/>
        </w:types>
        <w:behaviors>
          <w:behavior w:val="content"/>
        </w:behaviors>
        <w:guid w:val="{C5BC30B9-3964-4D38-AF44-E38E14524F27}"/>
      </w:docPartPr>
      <w:docPartBody>
        <w:p w:rsidR="00BF37BA" w:rsidRDefault="002267FE">
          <w:pPr>
            <w:pStyle w:val="9BA12B99243446EA9DB536328B482DDE"/>
          </w:pPr>
          <w:r w:rsidRPr="00355EB5">
            <w:rPr>
              <w:rStyle w:val="PlaceholderText"/>
              <w:color w:val="FF0000"/>
            </w:rPr>
            <w:t xml:space="preserve">[Discussion </w:t>
          </w:r>
          <w:r>
            <w:rPr>
              <w:rStyle w:val="PlaceholderText"/>
              <w:color w:val="FF0000"/>
            </w:rPr>
            <w:t>t</w:t>
          </w:r>
          <w:r w:rsidRPr="00355EB5">
            <w:rPr>
              <w:rStyle w:val="PlaceholderText"/>
              <w:color w:val="FF0000"/>
            </w:rPr>
            <w:t>itle</w:t>
          </w:r>
          <w:r>
            <w:rPr>
              <w:rStyle w:val="PlaceholderText"/>
              <w:color w:val="FF0000"/>
            </w:rPr>
            <w:t>.</w:t>
          </w:r>
          <w:r w:rsidRPr="00355EB5">
            <w:rPr>
              <w:rStyle w:val="PlaceholderText"/>
              <w:color w:val="FF0000"/>
            </w:rPr>
            <w:t>]</w:t>
          </w:r>
        </w:p>
      </w:docPartBody>
    </w:docPart>
    <w:docPart>
      <w:docPartPr>
        <w:name w:val="892245EB146F4668A4C365BD7BE495C7"/>
        <w:category>
          <w:name w:val="General"/>
          <w:gallery w:val="placeholder"/>
        </w:category>
        <w:types>
          <w:type w:val="bbPlcHdr"/>
        </w:types>
        <w:behaviors>
          <w:behavior w:val="content"/>
        </w:behaviors>
        <w:guid w:val="{208C7E38-197C-48B0-83F0-B5B28E7B1111}"/>
      </w:docPartPr>
      <w:docPartBody>
        <w:p w:rsidR="00BF37BA" w:rsidRDefault="002267FE">
          <w:pPr>
            <w:pStyle w:val="892245EB146F4668A4C365BD7BE495C7"/>
          </w:pPr>
          <w:r w:rsidRPr="00355EB5">
            <w:rPr>
              <w:rStyle w:val="PlaceholderText"/>
              <w:color w:val="FF0000"/>
            </w:rPr>
            <w:t>[Discussion text.]</w:t>
          </w:r>
        </w:p>
      </w:docPartBody>
    </w:docPart>
    <w:docPart>
      <w:docPartPr>
        <w:name w:val="40A107067F5D495093400740562A6B9A"/>
        <w:category>
          <w:name w:val="General"/>
          <w:gallery w:val="placeholder"/>
        </w:category>
        <w:types>
          <w:type w:val="bbPlcHdr"/>
        </w:types>
        <w:behaviors>
          <w:behavior w:val="content"/>
        </w:behaviors>
        <w:guid w:val="{CFCFEA50-449C-4422-8068-8E6230CF9E28}"/>
      </w:docPartPr>
      <w:docPartBody>
        <w:p w:rsidR="00BF37BA" w:rsidRDefault="002267FE">
          <w:pPr>
            <w:pStyle w:val="40A107067F5D495093400740562A6B9A"/>
          </w:pPr>
          <w:r w:rsidRPr="00355EB5">
            <w:rPr>
              <w:rStyle w:val="PlaceholderText"/>
              <w:color w:val="FF0000"/>
            </w:rPr>
            <w:t>[Discussion title.]</w:t>
          </w:r>
        </w:p>
      </w:docPartBody>
    </w:docPart>
    <w:docPart>
      <w:docPartPr>
        <w:name w:val="EAF1181F093C447BBF46AE2FF2C6F15E"/>
        <w:category>
          <w:name w:val="General"/>
          <w:gallery w:val="placeholder"/>
        </w:category>
        <w:types>
          <w:type w:val="bbPlcHdr"/>
        </w:types>
        <w:behaviors>
          <w:behavior w:val="content"/>
        </w:behaviors>
        <w:guid w:val="{57871812-05E4-45FA-A224-741399189564}"/>
      </w:docPartPr>
      <w:docPartBody>
        <w:p w:rsidR="00BF37BA" w:rsidRDefault="002267FE">
          <w:pPr>
            <w:pStyle w:val="EAF1181F093C447BBF46AE2FF2C6F15E"/>
          </w:pPr>
          <w:r w:rsidRPr="00355EB5">
            <w:rPr>
              <w:rStyle w:val="PlaceholderText"/>
              <w:color w:val="FF0000"/>
            </w:rPr>
            <w:t>[Discussion text.]</w:t>
          </w:r>
        </w:p>
      </w:docPartBody>
    </w:docPart>
    <w:docPart>
      <w:docPartPr>
        <w:name w:val="5BB8A3456C6F4B4DAD0F91BA4D39DC3A"/>
        <w:category>
          <w:name w:val="General"/>
          <w:gallery w:val="placeholder"/>
        </w:category>
        <w:types>
          <w:type w:val="bbPlcHdr"/>
        </w:types>
        <w:behaviors>
          <w:behavior w:val="content"/>
        </w:behaviors>
        <w:guid w:val="{F6AFA957-828A-4CAD-BA62-E98198527BA3}"/>
      </w:docPartPr>
      <w:docPartBody>
        <w:p w:rsidR="00BF37BA" w:rsidRDefault="002267FE">
          <w:pPr>
            <w:pStyle w:val="5BB8A3456C6F4B4DAD0F91BA4D39DC3A"/>
          </w:pPr>
          <w:r>
            <w:rPr>
              <w:rStyle w:val="PlaceholderText"/>
              <w:color w:val="FF0000"/>
            </w:rPr>
            <w:t>[E</w:t>
          </w:r>
          <w:r w:rsidRPr="00187BFA">
            <w:rPr>
              <w:rStyle w:val="PlaceholderText"/>
              <w:color w:val="FF0000"/>
            </w:rPr>
            <w:t xml:space="preserve">nter </w:t>
          </w:r>
          <w:r>
            <w:rPr>
              <w:rStyle w:val="PlaceholderText"/>
              <w:color w:val="FF0000"/>
            </w:rPr>
            <w:t xml:space="preserve">all six </w:t>
          </w:r>
          <w:r w:rsidRPr="00187BFA">
            <w:rPr>
              <w:rStyle w:val="PlaceholderText"/>
              <w:color w:val="FF0000"/>
            </w:rPr>
            <w:t>module titles here.</w:t>
          </w:r>
          <w:r>
            <w:rPr>
              <w:rStyle w:val="PlaceholderText"/>
              <w:color w:val="FF0000"/>
            </w:rPr>
            <w:t>]</w:t>
          </w:r>
        </w:p>
      </w:docPartBody>
    </w:docPart>
    <w:docPart>
      <w:docPartPr>
        <w:name w:val="DA0509E714B24C9C843FBDD258560AAD"/>
        <w:category>
          <w:name w:val="General"/>
          <w:gallery w:val="placeholder"/>
        </w:category>
        <w:types>
          <w:type w:val="bbPlcHdr"/>
        </w:types>
        <w:behaviors>
          <w:behavior w:val="content"/>
        </w:behaviors>
        <w:guid w:val="{239736A9-BFB2-454C-A124-6B2C041AA585}"/>
      </w:docPartPr>
      <w:docPartBody>
        <w:p w:rsidR="00BF37BA" w:rsidRDefault="002267FE">
          <w:pPr>
            <w:pStyle w:val="DA0509E714B24C9C843FBDD258560AAD"/>
          </w:pPr>
          <w:r w:rsidRPr="000C7B1E">
            <w:rPr>
              <w:rStyle w:val="PlaceholderText"/>
              <w:color w:val="FF0000"/>
            </w:rPr>
            <w:t>[Add outcome</w:t>
          </w:r>
          <w:r>
            <w:rPr>
              <w:rStyle w:val="PlaceholderText"/>
              <w:color w:val="FF0000"/>
            </w:rPr>
            <w:t>s</w:t>
          </w:r>
          <w:r w:rsidRPr="000C7B1E">
            <w:rPr>
              <w:rStyle w:val="PlaceholderText"/>
              <w:color w:val="FF0000"/>
            </w:rPr>
            <w:t>.]</w:t>
          </w:r>
        </w:p>
      </w:docPartBody>
    </w:docPart>
    <w:docPart>
      <w:docPartPr>
        <w:name w:val="DB1F7708D7D944C3935A7C727CD8C54F"/>
        <w:category>
          <w:name w:val="General"/>
          <w:gallery w:val="placeholder"/>
        </w:category>
        <w:types>
          <w:type w:val="bbPlcHdr"/>
        </w:types>
        <w:behaviors>
          <w:behavior w:val="content"/>
        </w:behaviors>
        <w:guid w:val="{42818819-5C20-4810-B105-FA91B1D9FF30}"/>
      </w:docPartPr>
      <w:docPartBody>
        <w:p w:rsidR="00BF37BA" w:rsidRDefault="002267FE">
          <w:pPr>
            <w:pStyle w:val="DB1F7708D7D944C3935A7C727CD8C54F"/>
          </w:pPr>
          <w:r w:rsidRPr="000C7B1E">
            <w:rPr>
              <w:rStyle w:val="PlaceholderText"/>
              <w:color w:val="FF0000"/>
            </w:rPr>
            <w:t>[Add outcome</w:t>
          </w:r>
          <w:r>
            <w:rPr>
              <w:rStyle w:val="PlaceholderText"/>
              <w:color w:val="FF0000"/>
            </w:rPr>
            <w:t>s</w:t>
          </w:r>
          <w:r w:rsidRPr="000C7B1E">
            <w:rPr>
              <w:rStyle w:val="PlaceholderText"/>
              <w:color w:val="FF0000"/>
            </w:rPr>
            <w:t>.]</w:t>
          </w:r>
        </w:p>
      </w:docPartBody>
    </w:docPart>
    <w:docPart>
      <w:docPartPr>
        <w:name w:val="484E3217ADE14815811E49C74A7C24BA"/>
        <w:category>
          <w:name w:val="General"/>
          <w:gallery w:val="placeholder"/>
        </w:category>
        <w:types>
          <w:type w:val="bbPlcHdr"/>
        </w:types>
        <w:behaviors>
          <w:behavior w:val="content"/>
        </w:behaviors>
        <w:guid w:val="{3CC963F8-F26C-46BC-AE36-86BD649287CE}"/>
      </w:docPartPr>
      <w:docPartBody>
        <w:p w:rsidR="00BF37BA" w:rsidRDefault="002267FE">
          <w:pPr>
            <w:pStyle w:val="484E3217ADE14815811E49C74A7C24BA"/>
          </w:pPr>
          <w:r w:rsidRPr="000C7B1E">
            <w:rPr>
              <w:rStyle w:val="PlaceholderText"/>
              <w:color w:val="FF0000"/>
            </w:rPr>
            <w:t>[Add outcome</w:t>
          </w:r>
          <w:r>
            <w:rPr>
              <w:rStyle w:val="PlaceholderText"/>
              <w:color w:val="FF0000"/>
            </w:rPr>
            <w:t>s</w:t>
          </w:r>
          <w:r w:rsidRPr="000C7B1E">
            <w:rPr>
              <w:rStyle w:val="PlaceholderText"/>
              <w:color w:val="FF0000"/>
            </w:rPr>
            <w:t>.]</w:t>
          </w:r>
        </w:p>
      </w:docPartBody>
    </w:docPart>
    <w:docPart>
      <w:docPartPr>
        <w:name w:val="01246CC47D094F6EA51C8D2A63B43400"/>
        <w:category>
          <w:name w:val="General"/>
          <w:gallery w:val="placeholder"/>
        </w:category>
        <w:types>
          <w:type w:val="bbPlcHdr"/>
        </w:types>
        <w:behaviors>
          <w:behavior w:val="content"/>
        </w:behaviors>
        <w:guid w:val="{856DA692-AFCD-410D-B140-05F2DA139CD3}"/>
      </w:docPartPr>
      <w:docPartBody>
        <w:p w:rsidR="00BF37BA" w:rsidRDefault="002267FE">
          <w:pPr>
            <w:pStyle w:val="01246CC47D094F6EA51C8D2A63B43400"/>
          </w:pPr>
          <w:r w:rsidRPr="00310F93">
            <w:rPr>
              <w:rStyle w:val="PlaceholderText"/>
              <w:color w:val="FF0000"/>
            </w:rPr>
            <w:t>[Insert text here.]</w:t>
          </w:r>
        </w:p>
      </w:docPartBody>
    </w:docPart>
    <w:docPart>
      <w:docPartPr>
        <w:name w:val="65ED79C627F04F81B1559B0678AB44F7"/>
        <w:category>
          <w:name w:val="General"/>
          <w:gallery w:val="placeholder"/>
        </w:category>
        <w:types>
          <w:type w:val="bbPlcHdr"/>
        </w:types>
        <w:behaviors>
          <w:behavior w:val="content"/>
        </w:behaviors>
        <w:guid w:val="{684E41C4-A36C-46E2-BB9E-70C376695684}"/>
      </w:docPartPr>
      <w:docPartBody>
        <w:p w:rsidR="00BF37BA" w:rsidRDefault="002267FE">
          <w:pPr>
            <w:pStyle w:val="65ED79C627F04F81B1559B0678AB44F7"/>
          </w:pPr>
          <w:r w:rsidRPr="006E7470">
            <w:rPr>
              <w:rStyle w:val="PlaceholderText"/>
              <w:color w:val="FF0000"/>
            </w:rPr>
            <w:t>[Insert text (if any) for Background page here.]</w:t>
          </w:r>
        </w:p>
      </w:docPartBody>
    </w:docPart>
    <w:docPart>
      <w:docPartPr>
        <w:name w:val="8DDAB528EB954DA8BC013457145D9BEC"/>
        <w:category>
          <w:name w:val="General"/>
          <w:gallery w:val="placeholder"/>
        </w:category>
        <w:types>
          <w:type w:val="bbPlcHdr"/>
        </w:types>
        <w:behaviors>
          <w:behavior w:val="content"/>
        </w:behaviors>
        <w:guid w:val="{298E6747-A027-4481-AF71-D096E438F986}"/>
      </w:docPartPr>
      <w:docPartBody>
        <w:p w:rsidR="00BF37BA" w:rsidRDefault="002267FE">
          <w:pPr>
            <w:pStyle w:val="8DDAB528EB954DA8BC013457145D9BEC"/>
          </w:pPr>
          <w:r w:rsidRPr="00616FD2">
            <w:rPr>
              <w:rStyle w:val="PlaceholderText"/>
              <w:color w:val="FF0000"/>
            </w:rPr>
            <w:t>[Place required reading entries here.]</w:t>
          </w:r>
        </w:p>
      </w:docPartBody>
    </w:docPart>
    <w:docPart>
      <w:docPartPr>
        <w:name w:val="1978C030BA77436784BB113A04BEC773"/>
        <w:category>
          <w:name w:val="General"/>
          <w:gallery w:val="placeholder"/>
        </w:category>
        <w:types>
          <w:type w:val="bbPlcHdr"/>
        </w:types>
        <w:behaviors>
          <w:behavior w:val="content"/>
        </w:behaviors>
        <w:guid w:val="{F53D45BD-3222-4D0A-BB9C-4B20745C2682}"/>
      </w:docPartPr>
      <w:docPartBody>
        <w:p w:rsidR="00BF37BA" w:rsidRDefault="002267FE">
          <w:pPr>
            <w:pStyle w:val="1978C030BA77436784BB113A04BEC773"/>
          </w:pPr>
          <w:r w:rsidRPr="00616FD2">
            <w:rPr>
              <w:rStyle w:val="PlaceholderText"/>
              <w:color w:val="FF0000"/>
            </w:rPr>
            <w:t>[Place optional reading entries here.]</w:t>
          </w:r>
        </w:p>
      </w:docPartBody>
    </w:docPart>
    <w:docPart>
      <w:docPartPr>
        <w:name w:val="CE889DE8B1374F7B8848CF7F3128A535"/>
        <w:category>
          <w:name w:val="General"/>
          <w:gallery w:val="placeholder"/>
        </w:category>
        <w:types>
          <w:type w:val="bbPlcHdr"/>
        </w:types>
        <w:behaviors>
          <w:behavior w:val="content"/>
        </w:behaviors>
        <w:guid w:val="{5036EEFF-0581-4626-9BC9-F729E237F9F2}"/>
      </w:docPartPr>
      <w:docPartBody>
        <w:p w:rsidR="00BF37BA" w:rsidRDefault="002267FE">
          <w:pPr>
            <w:pStyle w:val="CE889DE8B1374F7B8848CF7F3128A535"/>
          </w:pPr>
          <w:r>
            <w:rPr>
              <w:rStyle w:val="PlaceholderText"/>
              <w:color w:val="FF0000"/>
            </w:rPr>
            <w:t>[Assignment Overview is optional. Place text (if any) here</w:t>
          </w:r>
          <w:r w:rsidRPr="00047880">
            <w:rPr>
              <w:rStyle w:val="PlaceholderText"/>
              <w:color w:val="FF0000"/>
            </w:rPr>
            <w:t>.]</w:t>
          </w:r>
        </w:p>
      </w:docPartBody>
    </w:docPart>
    <w:docPart>
      <w:docPartPr>
        <w:name w:val="3C95EB58E89E46FB89F168C656546C88"/>
        <w:category>
          <w:name w:val="General"/>
          <w:gallery w:val="placeholder"/>
        </w:category>
        <w:types>
          <w:type w:val="bbPlcHdr"/>
        </w:types>
        <w:behaviors>
          <w:behavior w:val="content"/>
        </w:behaviors>
        <w:guid w:val="{F62325C4-6C0D-4CC8-8F27-F9DA79401E57}"/>
      </w:docPartPr>
      <w:docPartBody>
        <w:p w:rsidR="00BF37BA" w:rsidRDefault="002267FE">
          <w:pPr>
            <w:pStyle w:val="3C95EB58E89E46FB89F168C656546C88"/>
          </w:pPr>
          <w:r w:rsidRPr="00D84DC3">
            <w:rPr>
              <w:color w:val="FF0000"/>
            </w:rPr>
            <w:t>[Place text here.]</w:t>
          </w:r>
        </w:p>
      </w:docPartBody>
    </w:docPart>
    <w:docPart>
      <w:docPartPr>
        <w:name w:val="B1406FFFF6CC4AB7BE823B6EDF2A6F16"/>
        <w:category>
          <w:name w:val="General"/>
          <w:gallery w:val="placeholder"/>
        </w:category>
        <w:types>
          <w:type w:val="bbPlcHdr"/>
        </w:types>
        <w:behaviors>
          <w:behavior w:val="content"/>
        </w:behaviors>
        <w:guid w:val="{43C6A003-A21E-4EF0-B9BA-0F1E422C2D46}"/>
      </w:docPartPr>
      <w:docPartBody>
        <w:p w:rsidR="00BF37BA" w:rsidRDefault="002267FE">
          <w:pPr>
            <w:pStyle w:val="B1406FFFF6CC4AB7BE823B6EDF2A6F16"/>
          </w:pPr>
          <w:r w:rsidRPr="00D84DC3">
            <w:rPr>
              <w:color w:val="FF0000"/>
            </w:rPr>
            <w:t>[Place text here.]</w:t>
          </w:r>
        </w:p>
      </w:docPartBody>
    </w:docPart>
    <w:docPart>
      <w:docPartPr>
        <w:name w:val="5B84B9F758C04A2485ECFE5253AC9597"/>
        <w:category>
          <w:name w:val="General"/>
          <w:gallery w:val="placeholder"/>
        </w:category>
        <w:types>
          <w:type w:val="bbPlcHdr"/>
        </w:types>
        <w:behaviors>
          <w:behavior w:val="content"/>
        </w:behaviors>
        <w:guid w:val="{55536B42-233A-4CB5-8166-6952D7CB7414}"/>
      </w:docPartPr>
      <w:docPartBody>
        <w:p w:rsidR="00BF37BA" w:rsidRDefault="002267FE">
          <w:pPr>
            <w:pStyle w:val="5B84B9F758C04A2485ECFE5253AC9597"/>
          </w:pPr>
          <w:r w:rsidRPr="006E7470">
            <w:rPr>
              <w:rStyle w:val="PlaceholderText"/>
              <w:color w:val="FF0000"/>
            </w:rPr>
            <w:t>[Insert SLP instructions here.]</w:t>
          </w:r>
        </w:p>
      </w:docPartBody>
    </w:docPart>
    <w:docPart>
      <w:docPartPr>
        <w:name w:val="0891A8B74603400D85911C44085D4BB5"/>
        <w:category>
          <w:name w:val="General"/>
          <w:gallery w:val="placeholder"/>
        </w:category>
        <w:types>
          <w:type w:val="bbPlcHdr"/>
        </w:types>
        <w:behaviors>
          <w:behavior w:val="content"/>
        </w:behaviors>
        <w:guid w:val="{D5BA7513-3C77-4011-9BB5-EB178E80E6DD}"/>
      </w:docPartPr>
      <w:docPartBody>
        <w:p w:rsidR="00BF37BA" w:rsidRDefault="002267FE">
          <w:pPr>
            <w:pStyle w:val="0891A8B74603400D85911C44085D4BB5"/>
          </w:pPr>
          <w:r w:rsidRPr="00823B8F">
            <w:rPr>
              <w:rStyle w:val="PlaceholderText"/>
              <w:color w:val="FF0000"/>
            </w:rPr>
            <w:t>[Insert SLP Assignment Expectations</w:t>
          </w:r>
          <w:r>
            <w:rPr>
              <w:rStyle w:val="PlaceholderText"/>
              <w:color w:val="FF0000"/>
            </w:rPr>
            <w:t xml:space="preserve"> here</w:t>
          </w:r>
          <w:r w:rsidRPr="00823B8F">
            <w:rPr>
              <w:rStyle w:val="PlaceholderText"/>
              <w:color w:val="FF0000"/>
            </w:rPr>
            <w:t>.]</w:t>
          </w:r>
        </w:p>
      </w:docPartBody>
    </w:docPart>
    <w:docPart>
      <w:docPartPr>
        <w:name w:val="300ABA6E97994CE09FF94AAD2A6137EF"/>
        <w:category>
          <w:name w:val="General"/>
          <w:gallery w:val="placeholder"/>
        </w:category>
        <w:types>
          <w:type w:val="bbPlcHdr"/>
        </w:types>
        <w:behaviors>
          <w:behavior w:val="content"/>
        </w:behaviors>
        <w:guid w:val="{6DF55CBC-4C2D-4B9C-B781-6A6E0D6831F1}"/>
      </w:docPartPr>
      <w:docPartBody>
        <w:p w:rsidR="00BF37BA" w:rsidRDefault="002267FE">
          <w:pPr>
            <w:pStyle w:val="300ABA6E97994CE09FF94AAD2A6137EF"/>
          </w:pPr>
          <w:r w:rsidRPr="008C2E00">
            <w:rPr>
              <w:rStyle w:val="PlaceholderText"/>
              <w:color w:val="FF0000"/>
            </w:rPr>
            <w:t>[Enter Discussion title.]</w:t>
          </w:r>
        </w:p>
      </w:docPartBody>
    </w:docPart>
    <w:docPart>
      <w:docPartPr>
        <w:name w:val="6A2023B4B5B34DA58A8855C0D74B1D80"/>
        <w:category>
          <w:name w:val="General"/>
          <w:gallery w:val="placeholder"/>
        </w:category>
        <w:types>
          <w:type w:val="bbPlcHdr"/>
        </w:types>
        <w:behaviors>
          <w:behavior w:val="content"/>
        </w:behaviors>
        <w:guid w:val="{329227ED-BE75-478C-B46C-F3B08A3B72A0}"/>
      </w:docPartPr>
      <w:docPartBody>
        <w:p w:rsidR="00BF37BA" w:rsidRDefault="002267FE">
          <w:pPr>
            <w:pStyle w:val="6A2023B4B5B34DA58A8855C0D74B1D80"/>
          </w:pPr>
          <w:r w:rsidRPr="008C2E00">
            <w:rPr>
              <w:rStyle w:val="PlaceholderText"/>
              <w:color w:val="FF0000"/>
            </w:rPr>
            <w:t>[Enter Discussion text.]</w:t>
          </w:r>
        </w:p>
      </w:docPartBody>
    </w:docPart>
    <w:docPart>
      <w:docPartPr>
        <w:name w:val="51FA39B7C3844DBC8B8A270D7C49A6DA"/>
        <w:category>
          <w:name w:val="General"/>
          <w:gallery w:val="placeholder"/>
        </w:category>
        <w:types>
          <w:type w:val="bbPlcHdr"/>
        </w:types>
        <w:behaviors>
          <w:behavior w:val="content"/>
        </w:behaviors>
        <w:guid w:val="{BB6133EF-76F5-4E49-8EFD-9A14BE95F87B}"/>
      </w:docPartPr>
      <w:docPartBody>
        <w:p w:rsidR="00BF37BA" w:rsidRDefault="002267FE">
          <w:pPr>
            <w:pStyle w:val="51FA39B7C3844DBC8B8A270D7C49A6DA"/>
          </w:pPr>
          <w:r w:rsidRPr="008C2E00">
            <w:rPr>
              <w:rStyle w:val="PlaceholderText"/>
              <w:color w:val="FF0000"/>
            </w:rPr>
            <w:t>[Enter Discussion title.]</w:t>
          </w:r>
        </w:p>
      </w:docPartBody>
    </w:docPart>
    <w:docPart>
      <w:docPartPr>
        <w:name w:val="376A084E6871423BB6EE130CF403F23A"/>
        <w:category>
          <w:name w:val="General"/>
          <w:gallery w:val="placeholder"/>
        </w:category>
        <w:types>
          <w:type w:val="bbPlcHdr"/>
        </w:types>
        <w:behaviors>
          <w:behavior w:val="content"/>
        </w:behaviors>
        <w:guid w:val="{FB904EB8-20E4-495D-ADE2-C64A1D02F9C0}"/>
      </w:docPartPr>
      <w:docPartBody>
        <w:p w:rsidR="00BF37BA" w:rsidRDefault="002267FE">
          <w:pPr>
            <w:pStyle w:val="376A084E6871423BB6EE130CF403F23A"/>
          </w:pPr>
          <w:r w:rsidRPr="0089030F">
            <w:rPr>
              <w:rStyle w:val="PlaceholderText"/>
              <w:color w:val="FF0000"/>
            </w:rPr>
            <w:t>[Enter Discussion text.]</w:t>
          </w:r>
        </w:p>
      </w:docPartBody>
    </w:docPart>
    <w:docPart>
      <w:docPartPr>
        <w:name w:val="5194A7A037EC4A7DA114358E31220271"/>
        <w:category>
          <w:name w:val="General"/>
          <w:gallery w:val="placeholder"/>
        </w:category>
        <w:types>
          <w:type w:val="bbPlcHdr"/>
        </w:types>
        <w:behaviors>
          <w:behavior w:val="content"/>
        </w:behaviors>
        <w:guid w:val="{2DE0EDF2-6645-42C5-B0A2-548C40E8B168}"/>
      </w:docPartPr>
      <w:docPartBody>
        <w:p w:rsidR="00BF37BA" w:rsidRDefault="002267FE">
          <w:pPr>
            <w:pStyle w:val="5194A7A037EC4A7DA114358E31220271"/>
          </w:pPr>
          <w:r w:rsidRPr="000C7B1E">
            <w:rPr>
              <w:rStyle w:val="PlaceholderText"/>
              <w:color w:val="FF0000"/>
            </w:rPr>
            <w:t>[Add outcomes.]</w:t>
          </w:r>
        </w:p>
      </w:docPartBody>
    </w:docPart>
    <w:docPart>
      <w:docPartPr>
        <w:name w:val="4FE56ECFC9C445A280A948E00765175F"/>
        <w:category>
          <w:name w:val="General"/>
          <w:gallery w:val="placeholder"/>
        </w:category>
        <w:types>
          <w:type w:val="bbPlcHdr"/>
        </w:types>
        <w:behaviors>
          <w:behavior w:val="content"/>
        </w:behaviors>
        <w:guid w:val="{D277EE3C-312D-4E02-8E6B-AA93EA27DE74}"/>
      </w:docPartPr>
      <w:docPartBody>
        <w:p w:rsidR="00BF37BA" w:rsidRDefault="002267FE">
          <w:pPr>
            <w:pStyle w:val="4FE56ECFC9C445A280A948E00765175F"/>
          </w:pPr>
          <w:r w:rsidRPr="000C7B1E">
            <w:rPr>
              <w:rStyle w:val="PlaceholderText"/>
              <w:color w:val="FF0000"/>
            </w:rPr>
            <w:t>[Add outcomes.]</w:t>
          </w:r>
        </w:p>
      </w:docPartBody>
    </w:docPart>
    <w:docPart>
      <w:docPartPr>
        <w:name w:val="55A6FCEBB20B4C86B30F52BAE8AF23F5"/>
        <w:category>
          <w:name w:val="General"/>
          <w:gallery w:val="placeholder"/>
        </w:category>
        <w:types>
          <w:type w:val="bbPlcHdr"/>
        </w:types>
        <w:behaviors>
          <w:behavior w:val="content"/>
        </w:behaviors>
        <w:guid w:val="{5C0B5F5E-BF02-425A-93BF-868C9577DB28}"/>
      </w:docPartPr>
      <w:docPartBody>
        <w:p w:rsidR="00BF37BA" w:rsidRDefault="002267FE">
          <w:pPr>
            <w:pStyle w:val="55A6FCEBB20B4C86B30F52BAE8AF23F5"/>
          </w:pPr>
          <w:r w:rsidRPr="000C7B1E">
            <w:rPr>
              <w:rStyle w:val="PlaceholderText"/>
              <w:color w:val="FF0000"/>
            </w:rPr>
            <w:t>[Add outcomes.]</w:t>
          </w:r>
        </w:p>
      </w:docPartBody>
    </w:docPart>
    <w:docPart>
      <w:docPartPr>
        <w:name w:val="3538A96AA98140D5BF0576F3A449FDD0"/>
        <w:category>
          <w:name w:val="General"/>
          <w:gallery w:val="placeholder"/>
        </w:category>
        <w:types>
          <w:type w:val="bbPlcHdr"/>
        </w:types>
        <w:behaviors>
          <w:behavior w:val="content"/>
        </w:behaviors>
        <w:guid w:val="{42245C2F-6875-4CE1-AFD9-6EB4E742016A}"/>
      </w:docPartPr>
      <w:docPartBody>
        <w:p w:rsidR="00BF37BA" w:rsidRDefault="002267FE">
          <w:pPr>
            <w:pStyle w:val="3538A96AA98140D5BF0576F3A449FDD0"/>
          </w:pPr>
          <w:r w:rsidRPr="00310F93">
            <w:rPr>
              <w:rStyle w:val="PlaceholderText"/>
              <w:color w:val="FF0000"/>
            </w:rPr>
            <w:t>[Insert text here.]</w:t>
          </w:r>
        </w:p>
      </w:docPartBody>
    </w:docPart>
    <w:docPart>
      <w:docPartPr>
        <w:name w:val="65E3CD6BF05748E4A5D0DECA6DDA8178"/>
        <w:category>
          <w:name w:val="General"/>
          <w:gallery w:val="placeholder"/>
        </w:category>
        <w:types>
          <w:type w:val="bbPlcHdr"/>
        </w:types>
        <w:behaviors>
          <w:behavior w:val="content"/>
        </w:behaviors>
        <w:guid w:val="{A8F8DC1F-3E93-4752-9AFA-2D5671F99012}"/>
      </w:docPartPr>
      <w:docPartBody>
        <w:p w:rsidR="00BF37BA" w:rsidRDefault="002267FE">
          <w:pPr>
            <w:pStyle w:val="65E3CD6BF05748E4A5D0DECA6DDA8178"/>
          </w:pPr>
          <w:r w:rsidRPr="006E7470">
            <w:rPr>
              <w:rStyle w:val="PlaceholderText"/>
              <w:color w:val="FF0000"/>
            </w:rPr>
            <w:t>[Insert text (if any) for Background page here.]</w:t>
          </w:r>
        </w:p>
      </w:docPartBody>
    </w:docPart>
    <w:docPart>
      <w:docPartPr>
        <w:name w:val="F2A236C20DE841A5819E9D636CD92643"/>
        <w:category>
          <w:name w:val="General"/>
          <w:gallery w:val="placeholder"/>
        </w:category>
        <w:types>
          <w:type w:val="bbPlcHdr"/>
        </w:types>
        <w:behaviors>
          <w:behavior w:val="content"/>
        </w:behaviors>
        <w:guid w:val="{506AFDE3-10F4-4CEA-BDF8-E554A0E35ACB}"/>
      </w:docPartPr>
      <w:docPartBody>
        <w:p w:rsidR="00BF37BA" w:rsidRDefault="002267FE">
          <w:pPr>
            <w:pStyle w:val="F2A236C20DE841A5819E9D636CD92643"/>
          </w:pPr>
          <w:r w:rsidRPr="00616FD2">
            <w:rPr>
              <w:rStyle w:val="PlaceholderText"/>
              <w:color w:val="FF0000"/>
            </w:rPr>
            <w:t>[Place required reading entries here.]</w:t>
          </w:r>
        </w:p>
      </w:docPartBody>
    </w:docPart>
    <w:docPart>
      <w:docPartPr>
        <w:name w:val="91FF491B20DF4508837B14205C0F2B7D"/>
        <w:category>
          <w:name w:val="General"/>
          <w:gallery w:val="placeholder"/>
        </w:category>
        <w:types>
          <w:type w:val="bbPlcHdr"/>
        </w:types>
        <w:behaviors>
          <w:behavior w:val="content"/>
        </w:behaviors>
        <w:guid w:val="{0DA0CD4B-ABB8-4BA3-BC56-2C1600DDF32A}"/>
      </w:docPartPr>
      <w:docPartBody>
        <w:p w:rsidR="00BF37BA" w:rsidRDefault="002267FE">
          <w:pPr>
            <w:pStyle w:val="91FF491B20DF4508837B14205C0F2B7D"/>
          </w:pPr>
          <w:r w:rsidRPr="00616FD2">
            <w:rPr>
              <w:rStyle w:val="PlaceholderText"/>
              <w:color w:val="FF0000"/>
            </w:rPr>
            <w:t>[Place optional reading entries here.]</w:t>
          </w:r>
        </w:p>
      </w:docPartBody>
    </w:docPart>
    <w:docPart>
      <w:docPartPr>
        <w:name w:val="7DA6E39F55FD49FAB3E0F562B52D9C67"/>
        <w:category>
          <w:name w:val="General"/>
          <w:gallery w:val="placeholder"/>
        </w:category>
        <w:types>
          <w:type w:val="bbPlcHdr"/>
        </w:types>
        <w:behaviors>
          <w:behavior w:val="content"/>
        </w:behaviors>
        <w:guid w:val="{9BD2A69C-DD86-48E9-9552-B438730DB70E}"/>
      </w:docPartPr>
      <w:docPartBody>
        <w:p w:rsidR="00BF37BA" w:rsidRDefault="002267FE">
          <w:pPr>
            <w:pStyle w:val="7DA6E39F55FD49FAB3E0F562B52D9C67"/>
          </w:pPr>
          <w:r w:rsidRPr="00810363">
            <w:rPr>
              <w:rStyle w:val="PlaceholderText"/>
              <w:color w:val="FF0000"/>
            </w:rPr>
            <w:t>[</w:t>
          </w:r>
          <w:r>
            <w:rPr>
              <w:rStyle w:val="PlaceholderText"/>
              <w:color w:val="FF0000"/>
            </w:rPr>
            <w:t xml:space="preserve">Assignment Overview is optional. </w:t>
          </w:r>
          <w:r w:rsidRPr="00810363">
            <w:rPr>
              <w:rStyle w:val="PlaceholderText"/>
              <w:color w:val="FF0000"/>
            </w:rPr>
            <w:t xml:space="preserve">Place text </w:t>
          </w:r>
          <w:r>
            <w:rPr>
              <w:rStyle w:val="PlaceholderText"/>
              <w:color w:val="FF0000"/>
            </w:rPr>
            <w:t xml:space="preserve">(if any) </w:t>
          </w:r>
          <w:r w:rsidRPr="00810363">
            <w:rPr>
              <w:rStyle w:val="PlaceholderText"/>
              <w:color w:val="FF0000"/>
            </w:rPr>
            <w:t>here.]</w:t>
          </w:r>
        </w:p>
      </w:docPartBody>
    </w:docPart>
    <w:docPart>
      <w:docPartPr>
        <w:name w:val="2F201B53EF5D4767976264529941B6A2"/>
        <w:category>
          <w:name w:val="General"/>
          <w:gallery w:val="placeholder"/>
        </w:category>
        <w:types>
          <w:type w:val="bbPlcHdr"/>
        </w:types>
        <w:behaviors>
          <w:behavior w:val="content"/>
        </w:behaviors>
        <w:guid w:val="{C209862E-3B19-401A-BE9E-CB91C27E9788}"/>
      </w:docPartPr>
      <w:docPartBody>
        <w:p w:rsidR="00BF37BA" w:rsidRDefault="002267FE">
          <w:pPr>
            <w:pStyle w:val="2F201B53EF5D4767976264529941B6A2"/>
          </w:pPr>
          <w:r w:rsidRPr="00D84DC3">
            <w:rPr>
              <w:color w:val="FF0000"/>
            </w:rPr>
            <w:t>[Place text here.]</w:t>
          </w:r>
        </w:p>
      </w:docPartBody>
    </w:docPart>
    <w:docPart>
      <w:docPartPr>
        <w:name w:val="1375772EBE684BF0864DF7776BE07196"/>
        <w:category>
          <w:name w:val="General"/>
          <w:gallery w:val="placeholder"/>
        </w:category>
        <w:types>
          <w:type w:val="bbPlcHdr"/>
        </w:types>
        <w:behaviors>
          <w:behavior w:val="content"/>
        </w:behaviors>
        <w:guid w:val="{97E1D40B-5758-41F8-93FA-C20DE7E5BF04}"/>
      </w:docPartPr>
      <w:docPartBody>
        <w:p w:rsidR="00BF37BA" w:rsidRDefault="002267FE">
          <w:pPr>
            <w:pStyle w:val="1375772EBE684BF0864DF7776BE07196"/>
          </w:pPr>
          <w:r w:rsidRPr="00D84DC3">
            <w:rPr>
              <w:color w:val="FF0000"/>
            </w:rPr>
            <w:t>[Place text here.]</w:t>
          </w:r>
        </w:p>
      </w:docPartBody>
    </w:docPart>
    <w:docPart>
      <w:docPartPr>
        <w:name w:val="D2A91905361D4D7EB226E01364B6A475"/>
        <w:category>
          <w:name w:val="General"/>
          <w:gallery w:val="placeholder"/>
        </w:category>
        <w:types>
          <w:type w:val="bbPlcHdr"/>
        </w:types>
        <w:behaviors>
          <w:behavior w:val="content"/>
        </w:behaviors>
        <w:guid w:val="{814E3D71-73FD-4959-AFAA-927FED832152}"/>
      </w:docPartPr>
      <w:docPartBody>
        <w:p w:rsidR="00BF37BA" w:rsidRDefault="002267FE">
          <w:pPr>
            <w:pStyle w:val="D2A91905361D4D7EB226E01364B6A475"/>
          </w:pPr>
          <w:r w:rsidRPr="006E7470">
            <w:rPr>
              <w:rStyle w:val="PlaceholderText"/>
              <w:color w:val="FF0000"/>
            </w:rPr>
            <w:t>[Insert SLP instructions here.]</w:t>
          </w:r>
        </w:p>
      </w:docPartBody>
    </w:docPart>
    <w:docPart>
      <w:docPartPr>
        <w:name w:val="F7DDBFFB95B14418989BD1A7EAD7AFCF"/>
        <w:category>
          <w:name w:val="General"/>
          <w:gallery w:val="placeholder"/>
        </w:category>
        <w:types>
          <w:type w:val="bbPlcHdr"/>
        </w:types>
        <w:behaviors>
          <w:behavior w:val="content"/>
        </w:behaviors>
        <w:guid w:val="{9D38237E-EB97-4986-BDD7-122BB7CED246}"/>
      </w:docPartPr>
      <w:docPartBody>
        <w:p w:rsidR="00BF37BA" w:rsidRDefault="002267FE">
          <w:pPr>
            <w:pStyle w:val="F7DDBFFB95B14418989BD1A7EAD7AFCF"/>
          </w:pPr>
          <w:r w:rsidRPr="00823B8F">
            <w:rPr>
              <w:rStyle w:val="PlaceholderText"/>
              <w:color w:val="FF0000"/>
            </w:rPr>
            <w:t xml:space="preserve">[Insert SLP </w:t>
          </w:r>
          <w:r>
            <w:rPr>
              <w:rStyle w:val="PlaceholderText"/>
              <w:color w:val="FF0000"/>
            </w:rPr>
            <w:t xml:space="preserve">Assignment Expectations </w:t>
          </w:r>
          <w:r w:rsidRPr="00823B8F">
            <w:rPr>
              <w:rStyle w:val="PlaceholderText"/>
              <w:color w:val="FF0000"/>
            </w:rPr>
            <w:t>here.]</w:t>
          </w:r>
        </w:p>
      </w:docPartBody>
    </w:docPart>
    <w:docPart>
      <w:docPartPr>
        <w:name w:val="946D35C43D3B439E841EFA29B290229A"/>
        <w:category>
          <w:name w:val="General"/>
          <w:gallery w:val="placeholder"/>
        </w:category>
        <w:types>
          <w:type w:val="bbPlcHdr"/>
        </w:types>
        <w:behaviors>
          <w:behavior w:val="content"/>
        </w:behaviors>
        <w:guid w:val="{96504ADD-B03B-4FFD-A5E3-8ED05DB38011}"/>
      </w:docPartPr>
      <w:docPartBody>
        <w:p w:rsidR="00BF37BA" w:rsidRDefault="002267FE">
          <w:pPr>
            <w:pStyle w:val="946D35C43D3B439E841EFA29B290229A"/>
          </w:pPr>
          <w:r w:rsidRPr="008C2E00">
            <w:rPr>
              <w:rStyle w:val="PlaceholderText"/>
              <w:color w:val="FF0000"/>
            </w:rPr>
            <w:t>[Enter Discussion title.]</w:t>
          </w:r>
        </w:p>
      </w:docPartBody>
    </w:docPart>
    <w:docPart>
      <w:docPartPr>
        <w:name w:val="8C6DCACC2FD740CB80ABC1E7D37FB6A9"/>
        <w:category>
          <w:name w:val="General"/>
          <w:gallery w:val="placeholder"/>
        </w:category>
        <w:types>
          <w:type w:val="bbPlcHdr"/>
        </w:types>
        <w:behaviors>
          <w:behavior w:val="content"/>
        </w:behaviors>
        <w:guid w:val="{2A6C8B77-D4E0-455C-A9C8-F0B1BB8AB4D7}"/>
      </w:docPartPr>
      <w:docPartBody>
        <w:p w:rsidR="00BF37BA" w:rsidRDefault="002267FE">
          <w:pPr>
            <w:pStyle w:val="8C6DCACC2FD740CB80ABC1E7D37FB6A9"/>
          </w:pPr>
          <w:r w:rsidRPr="008C2E00">
            <w:rPr>
              <w:rStyle w:val="PlaceholderText"/>
              <w:color w:val="FF0000"/>
            </w:rPr>
            <w:t>[Enter Discussion text.]</w:t>
          </w:r>
        </w:p>
      </w:docPartBody>
    </w:docPart>
    <w:docPart>
      <w:docPartPr>
        <w:name w:val="3C40D1B2BFB8418A958A3D3343442035"/>
        <w:category>
          <w:name w:val="General"/>
          <w:gallery w:val="placeholder"/>
        </w:category>
        <w:types>
          <w:type w:val="bbPlcHdr"/>
        </w:types>
        <w:behaviors>
          <w:behavior w:val="content"/>
        </w:behaviors>
        <w:guid w:val="{F81AD9BD-748E-4BAD-8220-27DF2A2F3CC2}"/>
      </w:docPartPr>
      <w:docPartBody>
        <w:p w:rsidR="00BF37BA" w:rsidRDefault="002267FE">
          <w:pPr>
            <w:pStyle w:val="3C40D1B2BFB8418A958A3D3343442035"/>
          </w:pPr>
          <w:r w:rsidRPr="008C2E00">
            <w:rPr>
              <w:rStyle w:val="PlaceholderText"/>
              <w:color w:val="FF0000"/>
            </w:rPr>
            <w:t>[Enter Discussion title.]</w:t>
          </w:r>
        </w:p>
      </w:docPartBody>
    </w:docPart>
    <w:docPart>
      <w:docPartPr>
        <w:name w:val="F5F52A68E6F44648A9C9C31AE722F71F"/>
        <w:category>
          <w:name w:val="General"/>
          <w:gallery w:val="placeholder"/>
        </w:category>
        <w:types>
          <w:type w:val="bbPlcHdr"/>
        </w:types>
        <w:behaviors>
          <w:behavior w:val="content"/>
        </w:behaviors>
        <w:guid w:val="{A0761BA7-FFF1-402E-88C2-3B7C47600074}"/>
      </w:docPartPr>
      <w:docPartBody>
        <w:p w:rsidR="00BF37BA" w:rsidRDefault="002267FE">
          <w:pPr>
            <w:pStyle w:val="F5F52A68E6F44648A9C9C31AE722F71F"/>
          </w:pPr>
          <w:r w:rsidRPr="008C2E00">
            <w:rPr>
              <w:rStyle w:val="PlaceholderText"/>
              <w:color w:val="FF0000"/>
            </w:rPr>
            <w:t>[Enter Discussion text.]</w:t>
          </w:r>
        </w:p>
      </w:docPartBody>
    </w:docPart>
    <w:docPart>
      <w:docPartPr>
        <w:name w:val="183DEF227FBC4E1EBDE817F54DF505EC"/>
        <w:category>
          <w:name w:val="General"/>
          <w:gallery w:val="placeholder"/>
        </w:category>
        <w:types>
          <w:type w:val="bbPlcHdr"/>
        </w:types>
        <w:behaviors>
          <w:behavior w:val="content"/>
        </w:behaviors>
        <w:guid w:val="{A8F01124-76D4-4E68-8F00-C379C31EE6FE}"/>
      </w:docPartPr>
      <w:docPartBody>
        <w:p w:rsidR="00BF37BA" w:rsidRDefault="002267FE">
          <w:pPr>
            <w:pStyle w:val="183DEF227FBC4E1EBDE817F54DF505EC"/>
          </w:pPr>
          <w:r w:rsidRPr="00097642">
            <w:rPr>
              <w:rStyle w:val="PlaceholderText"/>
              <w:color w:val="FF0000"/>
            </w:rPr>
            <w:t>[Add outcomes.]</w:t>
          </w:r>
        </w:p>
      </w:docPartBody>
    </w:docPart>
    <w:docPart>
      <w:docPartPr>
        <w:name w:val="51AC8939D98E4349A1A1CB1D01FA71DD"/>
        <w:category>
          <w:name w:val="General"/>
          <w:gallery w:val="placeholder"/>
        </w:category>
        <w:types>
          <w:type w:val="bbPlcHdr"/>
        </w:types>
        <w:behaviors>
          <w:behavior w:val="content"/>
        </w:behaviors>
        <w:guid w:val="{D5FB4409-5794-4D20-B40B-6E5315520303}"/>
      </w:docPartPr>
      <w:docPartBody>
        <w:p w:rsidR="00BF37BA" w:rsidRDefault="002267FE">
          <w:pPr>
            <w:pStyle w:val="51AC8939D98E4349A1A1CB1D01FA71DD"/>
          </w:pPr>
          <w:r w:rsidRPr="00097642">
            <w:rPr>
              <w:rStyle w:val="PlaceholderText"/>
              <w:color w:val="FF0000"/>
            </w:rPr>
            <w:t>[Add outcomes.]</w:t>
          </w:r>
        </w:p>
      </w:docPartBody>
    </w:docPart>
    <w:docPart>
      <w:docPartPr>
        <w:name w:val="8ECC0ED8410F46A4BFFE1E1BC56D9EC2"/>
        <w:category>
          <w:name w:val="General"/>
          <w:gallery w:val="placeholder"/>
        </w:category>
        <w:types>
          <w:type w:val="bbPlcHdr"/>
        </w:types>
        <w:behaviors>
          <w:behavior w:val="content"/>
        </w:behaviors>
        <w:guid w:val="{EB36292D-300D-4A8C-98EE-C7E0DFB6066A}"/>
      </w:docPartPr>
      <w:docPartBody>
        <w:p w:rsidR="00BF37BA" w:rsidRDefault="002267FE">
          <w:pPr>
            <w:pStyle w:val="8ECC0ED8410F46A4BFFE1E1BC56D9EC2"/>
          </w:pPr>
          <w:r w:rsidRPr="00097642">
            <w:rPr>
              <w:rStyle w:val="PlaceholderText"/>
              <w:color w:val="FF0000"/>
            </w:rPr>
            <w:t>[Add outcomes.]</w:t>
          </w:r>
        </w:p>
      </w:docPartBody>
    </w:docPart>
    <w:docPart>
      <w:docPartPr>
        <w:name w:val="3F4CAB6E0A3542AEB27E161A9F400A67"/>
        <w:category>
          <w:name w:val="General"/>
          <w:gallery w:val="placeholder"/>
        </w:category>
        <w:types>
          <w:type w:val="bbPlcHdr"/>
        </w:types>
        <w:behaviors>
          <w:behavior w:val="content"/>
        </w:behaviors>
        <w:guid w:val="{D86BD615-4D8A-4662-A5B4-AF8E8012984E}"/>
      </w:docPartPr>
      <w:docPartBody>
        <w:p w:rsidR="00BF37BA" w:rsidRDefault="002267FE">
          <w:pPr>
            <w:pStyle w:val="3F4CAB6E0A3542AEB27E161A9F400A67"/>
          </w:pPr>
          <w:r w:rsidRPr="00310F93">
            <w:rPr>
              <w:rStyle w:val="PlaceholderText"/>
              <w:color w:val="FF0000"/>
            </w:rPr>
            <w:t>[Insert text here.]</w:t>
          </w:r>
        </w:p>
      </w:docPartBody>
    </w:docPart>
    <w:docPart>
      <w:docPartPr>
        <w:name w:val="BEDE785F29D0419598E35201F4B33A92"/>
        <w:category>
          <w:name w:val="General"/>
          <w:gallery w:val="placeholder"/>
        </w:category>
        <w:types>
          <w:type w:val="bbPlcHdr"/>
        </w:types>
        <w:behaviors>
          <w:behavior w:val="content"/>
        </w:behaviors>
        <w:guid w:val="{4D2BD19A-91A1-483B-880D-76C5DDDCB369}"/>
      </w:docPartPr>
      <w:docPartBody>
        <w:p w:rsidR="00BF37BA" w:rsidRDefault="002267FE">
          <w:pPr>
            <w:pStyle w:val="BEDE785F29D0419598E35201F4B33A92"/>
          </w:pPr>
          <w:r w:rsidRPr="00BE5171">
            <w:rPr>
              <w:rStyle w:val="PlaceholderText"/>
              <w:color w:val="FF0000"/>
            </w:rPr>
            <w:t>[Insert text (if any) for Background page here.]</w:t>
          </w:r>
        </w:p>
      </w:docPartBody>
    </w:docPart>
    <w:docPart>
      <w:docPartPr>
        <w:name w:val="E836FB549D164EB4BD9C2FAF9C9BE652"/>
        <w:category>
          <w:name w:val="General"/>
          <w:gallery w:val="placeholder"/>
        </w:category>
        <w:types>
          <w:type w:val="bbPlcHdr"/>
        </w:types>
        <w:behaviors>
          <w:behavior w:val="content"/>
        </w:behaviors>
        <w:guid w:val="{5BEA89DD-A9CA-4212-9719-1484697B3188}"/>
      </w:docPartPr>
      <w:docPartBody>
        <w:p w:rsidR="00BF37BA" w:rsidRDefault="002267FE">
          <w:pPr>
            <w:pStyle w:val="E836FB549D164EB4BD9C2FAF9C9BE652"/>
          </w:pPr>
          <w:r w:rsidRPr="00FD4038">
            <w:rPr>
              <w:rStyle w:val="PlaceholderText"/>
              <w:color w:val="FF0000"/>
            </w:rPr>
            <w:t>[Place required reading entries here.]</w:t>
          </w:r>
        </w:p>
      </w:docPartBody>
    </w:docPart>
    <w:docPart>
      <w:docPartPr>
        <w:name w:val="D4F52A0716EB421284F6057B2F89DCC4"/>
        <w:category>
          <w:name w:val="General"/>
          <w:gallery w:val="placeholder"/>
        </w:category>
        <w:types>
          <w:type w:val="bbPlcHdr"/>
        </w:types>
        <w:behaviors>
          <w:behavior w:val="content"/>
        </w:behaviors>
        <w:guid w:val="{01F0D1BF-6D98-41E2-AD14-80BD928D9923}"/>
      </w:docPartPr>
      <w:docPartBody>
        <w:p w:rsidR="00BF37BA" w:rsidRDefault="002267FE">
          <w:pPr>
            <w:pStyle w:val="D4F52A0716EB421284F6057B2F89DCC4"/>
          </w:pPr>
          <w:r w:rsidRPr="00FD4038">
            <w:rPr>
              <w:rStyle w:val="PlaceholderText"/>
              <w:color w:val="FF0000"/>
            </w:rPr>
            <w:t>[Place required reading entries here.]</w:t>
          </w:r>
        </w:p>
      </w:docPartBody>
    </w:docPart>
    <w:docPart>
      <w:docPartPr>
        <w:name w:val="C97C20E221E74986BEA1D2CF82407B01"/>
        <w:category>
          <w:name w:val="General"/>
          <w:gallery w:val="placeholder"/>
        </w:category>
        <w:types>
          <w:type w:val="bbPlcHdr"/>
        </w:types>
        <w:behaviors>
          <w:behavior w:val="content"/>
        </w:behaviors>
        <w:guid w:val="{B0B8097B-0F46-4D10-BA41-623553D14645}"/>
      </w:docPartPr>
      <w:docPartBody>
        <w:p w:rsidR="00BF37BA" w:rsidRDefault="002267FE">
          <w:pPr>
            <w:pStyle w:val="C97C20E221E74986BEA1D2CF82407B01"/>
          </w:pPr>
          <w:r w:rsidRPr="00810363">
            <w:rPr>
              <w:rStyle w:val="PlaceholderText"/>
              <w:color w:val="FF0000"/>
            </w:rPr>
            <w:t>[</w:t>
          </w:r>
          <w:r>
            <w:rPr>
              <w:rStyle w:val="PlaceholderText"/>
              <w:color w:val="FF0000"/>
            </w:rPr>
            <w:t xml:space="preserve">Assignment Overview is optional. </w:t>
          </w:r>
          <w:r w:rsidRPr="00810363">
            <w:rPr>
              <w:rStyle w:val="PlaceholderText"/>
              <w:color w:val="FF0000"/>
            </w:rPr>
            <w:t xml:space="preserve">Place text </w:t>
          </w:r>
          <w:r>
            <w:rPr>
              <w:rStyle w:val="PlaceholderText"/>
              <w:color w:val="FF0000"/>
            </w:rPr>
            <w:t xml:space="preserve">(if any) </w:t>
          </w:r>
          <w:r w:rsidRPr="00810363">
            <w:rPr>
              <w:rStyle w:val="PlaceholderText"/>
              <w:color w:val="FF0000"/>
            </w:rPr>
            <w:t>here.]</w:t>
          </w:r>
        </w:p>
      </w:docPartBody>
    </w:docPart>
    <w:docPart>
      <w:docPartPr>
        <w:name w:val="D8CA4E10EC2342DB94D94F574D9073CC"/>
        <w:category>
          <w:name w:val="General"/>
          <w:gallery w:val="placeholder"/>
        </w:category>
        <w:types>
          <w:type w:val="bbPlcHdr"/>
        </w:types>
        <w:behaviors>
          <w:behavior w:val="content"/>
        </w:behaviors>
        <w:guid w:val="{E993F00F-2EA8-4559-8A2C-2CA689549A80}"/>
      </w:docPartPr>
      <w:docPartBody>
        <w:p w:rsidR="00BF37BA" w:rsidRDefault="002267FE">
          <w:pPr>
            <w:pStyle w:val="D8CA4E10EC2342DB94D94F574D9073CC"/>
          </w:pPr>
          <w:r w:rsidRPr="00D84DC3">
            <w:rPr>
              <w:color w:val="FF0000"/>
            </w:rPr>
            <w:t>[Place text here.]</w:t>
          </w:r>
        </w:p>
      </w:docPartBody>
    </w:docPart>
    <w:docPart>
      <w:docPartPr>
        <w:name w:val="CF36AAD8049E46FFBC62C96E05C05C6B"/>
        <w:category>
          <w:name w:val="General"/>
          <w:gallery w:val="placeholder"/>
        </w:category>
        <w:types>
          <w:type w:val="bbPlcHdr"/>
        </w:types>
        <w:behaviors>
          <w:behavior w:val="content"/>
        </w:behaviors>
        <w:guid w:val="{589CDE42-E18E-4AAC-BF9B-CABAF974F016}"/>
      </w:docPartPr>
      <w:docPartBody>
        <w:p w:rsidR="00BF37BA" w:rsidRDefault="002267FE">
          <w:pPr>
            <w:pStyle w:val="CF36AAD8049E46FFBC62C96E05C05C6B"/>
          </w:pPr>
          <w:r w:rsidRPr="00D84DC3">
            <w:rPr>
              <w:color w:val="FF0000"/>
            </w:rPr>
            <w:t>[Place text here.]</w:t>
          </w:r>
        </w:p>
      </w:docPartBody>
    </w:docPart>
    <w:docPart>
      <w:docPartPr>
        <w:name w:val="F5ED57FBBB31454DA2AD1A94309D0927"/>
        <w:category>
          <w:name w:val="General"/>
          <w:gallery w:val="placeholder"/>
        </w:category>
        <w:types>
          <w:type w:val="bbPlcHdr"/>
        </w:types>
        <w:behaviors>
          <w:behavior w:val="content"/>
        </w:behaviors>
        <w:guid w:val="{DDDE82A2-ED95-4903-8C90-1BF094062A90}"/>
      </w:docPartPr>
      <w:docPartBody>
        <w:p w:rsidR="00BF37BA" w:rsidRDefault="002267FE">
          <w:pPr>
            <w:pStyle w:val="F5ED57FBBB31454DA2AD1A94309D0927"/>
          </w:pPr>
          <w:r w:rsidRPr="00BE5171">
            <w:rPr>
              <w:rStyle w:val="PlaceholderText"/>
              <w:color w:val="FF0000"/>
            </w:rPr>
            <w:t>[Insert SLP instructions here.]</w:t>
          </w:r>
        </w:p>
      </w:docPartBody>
    </w:docPart>
    <w:docPart>
      <w:docPartPr>
        <w:name w:val="7026D67EE02940B89C21BBEB786A3B8B"/>
        <w:category>
          <w:name w:val="General"/>
          <w:gallery w:val="placeholder"/>
        </w:category>
        <w:types>
          <w:type w:val="bbPlcHdr"/>
        </w:types>
        <w:behaviors>
          <w:behavior w:val="content"/>
        </w:behaviors>
        <w:guid w:val="{C19C3BC9-276A-454A-8DA3-5B36DF012095}"/>
      </w:docPartPr>
      <w:docPartBody>
        <w:p w:rsidR="00BF37BA" w:rsidRDefault="002267FE">
          <w:pPr>
            <w:pStyle w:val="7026D67EE02940B89C21BBEB786A3B8B"/>
          </w:pPr>
          <w:r w:rsidRPr="00823B8F">
            <w:rPr>
              <w:rStyle w:val="PlaceholderText"/>
              <w:color w:val="FF0000"/>
            </w:rPr>
            <w:t xml:space="preserve">[Insert SLP </w:t>
          </w:r>
          <w:r>
            <w:rPr>
              <w:rStyle w:val="PlaceholderText"/>
              <w:color w:val="FF0000"/>
            </w:rPr>
            <w:t xml:space="preserve">Assignment Expectations </w:t>
          </w:r>
          <w:r w:rsidRPr="00823B8F">
            <w:rPr>
              <w:rStyle w:val="PlaceholderText"/>
              <w:color w:val="FF0000"/>
            </w:rPr>
            <w:t>here.]</w:t>
          </w:r>
        </w:p>
      </w:docPartBody>
    </w:docPart>
    <w:docPart>
      <w:docPartPr>
        <w:name w:val="EECCDAA6B2B5482DAE03FC4A52CC477D"/>
        <w:category>
          <w:name w:val="General"/>
          <w:gallery w:val="placeholder"/>
        </w:category>
        <w:types>
          <w:type w:val="bbPlcHdr"/>
        </w:types>
        <w:behaviors>
          <w:behavior w:val="content"/>
        </w:behaviors>
        <w:guid w:val="{B9B5C885-138D-4838-B103-C3A066CA134C}"/>
      </w:docPartPr>
      <w:docPartBody>
        <w:p w:rsidR="00BF37BA" w:rsidRDefault="002267FE">
          <w:pPr>
            <w:pStyle w:val="EECCDAA6B2B5482DAE03FC4A52CC477D"/>
          </w:pPr>
          <w:r w:rsidRPr="008C2E00">
            <w:rPr>
              <w:rStyle w:val="PlaceholderText"/>
              <w:color w:val="FF0000"/>
            </w:rPr>
            <w:t>[Enter Discussion title.]</w:t>
          </w:r>
        </w:p>
      </w:docPartBody>
    </w:docPart>
    <w:docPart>
      <w:docPartPr>
        <w:name w:val="0A8E36267AD24A83ACF67F6284F16E9F"/>
        <w:category>
          <w:name w:val="General"/>
          <w:gallery w:val="placeholder"/>
        </w:category>
        <w:types>
          <w:type w:val="bbPlcHdr"/>
        </w:types>
        <w:behaviors>
          <w:behavior w:val="content"/>
        </w:behaviors>
        <w:guid w:val="{7B2276C0-4BB7-40B0-81C6-6A16B139064B}"/>
      </w:docPartPr>
      <w:docPartBody>
        <w:p w:rsidR="00BF37BA" w:rsidRDefault="002267FE">
          <w:pPr>
            <w:pStyle w:val="0A8E36267AD24A83ACF67F6284F16E9F"/>
          </w:pPr>
          <w:r w:rsidRPr="008C2E00">
            <w:rPr>
              <w:rStyle w:val="PlaceholderText"/>
              <w:color w:val="FF0000"/>
            </w:rPr>
            <w:t>[Enter Discussion text.]</w:t>
          </w:r>
        </w:p>
      </w:docPartBody>
    </w:docPart>
    <w:docPart>
      <w:docPartPr>
        <w:name w:val="BF4F6E08A68141E3945F26C8A0DE77F7"/>
        <w:category>
          <w:name w:val="General"/>
          <w:gallery w:val="placeholder"/>
        </w:category>
        <w:types>
          <w:type w:val="bbPlcHdr"/>
        </w:types>
        <w:behaviors>
          <w:behavior w:val="content"/>
        </w:behaviors>
        <w:guid w:val="{631627F3-8D7D-4443-AF9F-E18DCE83CCB5}"/>
      </w:docPartPr>
      <w:docPartBody>
        <w:p w:rsidR="00BF37BA" w:rsidRDefault="002267FE">
          <w:pPr>
            <w:pStyle w:val="BF4F6E08A68141E3945F26C8A0DE77F7"/>
          </w:pPr>
          <w:r w:rsidRPr="008C2E00">
            <w:rPr>
              <w:rStyle w:val="PlaceholderText"/>
              <w:color w:val="FF0000"/>
            </w:rPr>
            <w:t>[Enter Discussion title.]</w:t>
          </w:r>
        </w:p>
      </w:docPartBody>
    </w:docPart>
    <w:docPart>
      <w:docPartPr>
        <w:name w:val="2310DA5A2CC24BBA9D3C30310AC0425B"/>
        <w:category>
          <w:name w:val="General"/>
          <w:gallery w:val="placeholder"/>
        </w:category>
        <w:types>
          <w:type w:val="bbPlcHdr"/>
        </w:types>
        <w:behaviors>
          <w:behavior w:val="content"/>
        </w:behaviors>
        <w:guid w:val="{906A5DDA-B15C-4873-A55D-E02F5C20905A}"/>
      </w:docPartPr>
      <w:docPartBody>
        <w:p w:rsidR="00BF37BA" w:rsidRDefault="002267FE">
          <w:pPr>
            <w:pStyle w:val="2310DA5A2CC24BBA9D3C30310AC0425B"/>
          </w:pPr>
          <w:r w:rsidRPr="008C2E00">
            <w:rPr>
              <w:rStyle w:val="PlaceholderText"/>
              <w:color w:val="FF0000"/>
            </w:rPr>
            <w:t>[Enter Discussion text.]</w:t>
          </w:r>
        </w:p>
      </w:docPartBody>
    </w:docPart>
    <w:docPart>
      <w:docPartPr>
        <w:name w:val="7DBA29DFC2A04D14A636FCCD8E288F58"/>
        <w:category>
          <w:name w:val="General"/>
          <w:gallery w:val="placeholder"/>
        </w:category>
        <w:types>
          <w:type w:val="bbPlcHdr"/>
        </w:types>
        <w:behaviors>
          <w:behavior w:val="content"/>
        </w:behaviors>
        <w:guid w:val="{F47E239F-7F1A-45D6-BEC8-F0EE1FCCA58E}"/>
      </w:docPartPr>
      <w:docPartBody>
        <w:p w:rsidR="00BF37BA" w:rsidRDefault="002267FE">
          <w:pPr>
            <w:pStyle w:val="7DBA29DFC2A04D14A636FCCD8E288F58"/>
          </w:pPr>
          <w:r w:rsidRPr="004E5EB5">
            <w:rPr>
              <w:rStyle w:val="PlaceholderText"/>
              <w:color w:val="FF0000"/>
            </w:rPr>
            <w:t>[Add outcomes.]</w:t>
          </w:r>
        </w:p>
      </w:docPartBody>
    </w:docPart>
    <w:docPart>
      <w:docPartPr>
        <w:name w:val="0AB01F1781D043869582154574D92B10"/>
        <w:category>
          <w:name w:val="General"/>
          <w:gallery w:val="placeholder"/>
        </w:category>
        <w:types>
          <w:type w:val="bbPlcHdr"/>
        </w:types>
        <w:behaviors>
          <w:behavior w:val="content"/>
        </w:behaviors>
        <w:guid w:val="{2607783F-95F3-49BD-8824-A0122074C9D2}"/>
      </w:docPartPr>
      <w:docPartBody>
        <w:p w:rsidR="00BF37BA" w:rsidRDefault="002267FE">
          <w:pPr>
            <w:pStyle w:val="0AB01F1781D043869582154574D92B10"/>
          </w:pPr>
          <w:r w:rsidRPr="004E5EB5">
            <w:rPr>
              <w:rStyle w:val="PlaceholderText"/>
              <w:color w:val="FF0000"/>
            </w:rPr>
            <w:t>[Add outcomes.]</w:t>
          </w:r>
        </w:p>
      </w:docPartBody>
    </w:docPart>
    <w:docPart>
      <w:docPartPr>
        <w:name w:val="A4F180E8C948474CB97B59A568DFA925"/>
        <w:category>
          <w:name w:val="General"/>
          <w:gallery w:val="placeholder"/>
        </w:category>
        <w:types>
          <w:type w:val="bbPlcHdr"/>
        </w:types>
        <w:behaviors>
          <w:behavior w:val="content"/>
        </w:behaviors>
        <w:guid w:val="{B8A37E9B-4B63-4717-9388-CDB83D7D1172}"/>
      </w:docPartPr>
      <w:docPartBody>
        <w:p w:rsidR="00BF37BA" w:rsidRDefault="002267FE">
          <w:pPr>
            <w:pStyle w:val="A4F180E8C948474CB97B59A568DFA925"/>
          </w:pPr>
          <w:r w:rsidRPr="004E5EB5">
            <w:rPr>
              <w:rStyle w:val="PlaceholderText"/>
              <w:color w:val="FF0000"/>
            </w:rPr>
            <w:t>[Add outcomes.]</w:t>
          </w:r>
        </w:p>
      </w:docPartBody>
    </w:docPart>
    <w:docPart>
      <w:docPartPr>
        <w:name w:val="CCE7FA230F4B4F6EA909E854DCA03520"/>
        <w:category>
          <w:name w:val="General"/>
          <w:gallery w:val="placeholder"/>
        </w:category>
        <w:types>
          <w:type w:val="bbPlcHdr"/>
        </w:types>
        <w:behaviors>
          <w:behavior w:val="content"/>
        </w:behaviors>
        <w:guid w:val="{7108FFB5-BA48-427D-BADB-FDA1C50EA8C1}"/>
      </w:docPartPr>
      <w:docPartBody>
        <w:p w:rsidR="00BF37BA" w:rsidRDefault="002267FE">
          <w:pPr>
            <w:pStyle w:val="CCE7FA230F4B4F6EA909E854DCA03520"/>
          </w:pPr>
          <w:r w:rsidRPr="00310F93">
            <w:rPr>
              <w:rStyle w:val="PlaceholderText"/>
              <w:color w:val="FF0000"/>
            </w:rPr>
            <w:t>[Insert text here.]</w:t>
          </w:r>
        </w:p>
      </w:docPartBody>
    </w:docPart>
    <w:docPart>
      <w:docPartPr>
        <w:name w:val="0308A3651C814192B0732F0373D861E6"/>
        <w:category>
          <w:name w:val="General"/>
          <w:gallery w:val="placeholder"/>
        </w:category>
        <w:types>
          <w:type w:val="bbPlcHdr"/>
        </w:types>
        <w:behaviors>
          <w:behavior w:val="content"/>
        </w:behaviors>
        <w:guid w:val="{4D2C58F0-BC50-4F86-8611-E659B2E81B83}"/>
      </w:docPartPr>
      <w:docPartBody>
        <w:p w:rsidR="00BF37BA" w:rsidRDefault="002267FE">
          <w:pPr>
            <w:pStyle w:val="0308A3651C814192B0732F0373D861E6"/>
          </w:pPr>
          <w:r w:rsidRPr="00BE5171">
            <w:rPr>
              <w:rStyle w:val="PlaceholderText"/>
              <w:color w:val="FF0000"/>
            </w:rPr>
            <w:t>[Insert text (if any) for Background page here.]</w:t>
          </w:r>
        </w:p>
      </w:docPartBody>
    </w:docPart>
    <w:docPart>
      <w:docPartPr>
        <w:name w:val="876F1D99093F4935A6B4624D9EA88D4A"/>
        <w:category>
          <w:name w:val="General"/>
          <w:gallery w:val="placeholder"/>
        </w:category>
        <w:types>
          <w:type w:val="bbPlcHdr"/>
        </w:types>
        <w:behaviors>
          <w:behavior w:val="content"/>
        </w:behaviors>
        <w:guid w:val="{3B5F74D1-447C-48DA-B490-82B06E5E449E}"/>
      </w:docPartPr>
      <w:docPartBody>
        <w:p w:rsidR="00BF37BA" w:rsidRDefault="002267FE">
          <w:pPr>
            <w:pStyle w:val="876F1D99093F4935A6B4624D9EA88D4A"/>
          </w:pPr>
          <w:r w:rsidRPr="00103FA1">
            <w:rPr>
              <w:rStyle w:val="PlaceholderText"/>
              <w:color w:val="FF0000"/>
            </w:rPr>
            <w:t>[Place required reading entries here.]</w:t>
          </w:r>
        </w:p>
      </w:docPartBody>
    </w:docPart>
    <w:docPart>
      <w:docPartPr>
        <w:name w:val="1386BB91F1D6477E8FEE60F5EB520E94"/>
        <w:category>
          <w:name w:val="General"/>
          <w:gallery w:val="placeholder"/>
        </w:category>
        <w:types>
          <w:type w:val="bbPlcHdr"/>
        </w:types>
        <w:behaviors>
          <w:behavior w:val="content"/>
        </w:behaviors>
        <w:guid w:val="{D8329C90-BEA5-490C-86B0-7C9EE3831A25}"/>
      </w:docPartPr>
      <w:docPartBody>
        <w:p w:rsidR="00BF37BA" w:rsidRDefault="002267FE">
          <w:pPr>
            <w:pStyle w:val="1386BB91F1D6477E8FEE60F5EB520E94"/>
          </w:pPr>
          <w:r w:rsidRPr="00103FA1">
            <w:rPr>
              <w:rStyle w:val="PlaceholderText"/>
              <w:color w:val="FF0000"/>
            </w:rPr>
            <w:t>[Place optional reading entries here.]</w:t>
          </w:r>
        </w:p>
      </w:docPartBody>
    </w:docPart>
    <w:docPart>
      <w:docPartPr>
        <w:name w:val="E25507B062B64C90949C1CD2AC2A28D7"/>
        <w:category>
          <w:name w:val="General"/>
          <w:gallery w:val="placeholder"/>
        </w:category>
        <w:types>
          <w:type w:val="bbPlcHdr"/>
        </w:types>
        <w:behaviors>
          <w:behavior w:val="content"/>
        </w:behaviors>
        <w:guid w:val="{FD288B00-D915-432C-BA6A-D850B123AA1D}"/>
      </w:docPartPr>
      <w:docPartBody>
        <w:p w:rsidR="00BF37BA" w:rsidRDefault="002267FE">
          <w:pPr>
            <w:pStyle w:val="E25507B062B64C90949C1CD2AC2A28D7"/>
          </w:pPr>
          <w:r w:rsidRPr="00810363">
            <w:rPr>
              <w:rStyle w:val="PlaceholderText"/>
              <w:color w:val="FF0000"/>
            </w:rPr>
            <w:t>[</w:t>
          </w:r>
          <w:r>
            <w:rPr>
              <w:rStyle w:val="PlaceholderText"/>
              <w:color w:val="FF0000"/>
            </w:rPr>
            <w:t xml:space="preserve">Assignment Overview is optional. </w:t>
          </w:r>
          <w:r w:rsidRPr="00810363">
            <w:rPr>
              <w:rStyle w:val="PlaceholderText"/>
              <w:color w:val="FF0000"/>
            </w:rPr>
            <w:t xml:space="preserve">Place text </w:t>
          </w:r>
          <w:r>
            <w:rPr>
              <w:rStyle w:val="PlaceholderText"/>
              <w:color w:val="FF0000"/>
            </w:rPr>
            <w:t xml:space="preserve">(if any) </w:t>
          </w:r>
          <w:r w:rsidRPr="00810363">
            <w:rPr>
              <w:rStyle w:val="PlaceholderText"/>
              <w:color w:val="FF0000"/>
            </w:rPr>
            <w:t>here.]</w:t>
          </w:r>
        </w:p>
      </w:docPartBody>
    </w:docPart>
    <w:docPart>
      <w:docPartPr>
        <w:name w:val="17DC1FF46E72443D935229EC0BB9419D"/>
        <w:category>
          <w:name w:val="General"/>
          <w:gallery w:val="placeholder"/>
        </w:category>
        <w:types>
          <w:type w:val="bbPlcHdr"/>
        </w:types>
        <w:behaviors>
          <w:behavior w:val="content"/>
        </w:behaviors>
        <w:guid w:val="{744497E4-FF83-4E38-8699-0AF20DF56049}"/>
      </w:docPartPr>
      <w:docPartBody>
        <w:p w:rsidR="00BF37BA" w:rsidRDefault="002267FE">
          <w:pPr>
            <w:pStyle w:val="17DC1FF46E72443D935229EC0BB9419D"/>
          </w:pPr>
          <w:r w:rsidRPr="00D84DC3">
            <w:rPr>
              <w:color w:val="FF0000"/>
            </w:rPr>
            <w:t>[Place text here.]</w:t>
          </w:r>
        </w:p>
      </w:docPartBody>
    </w:docPart>
    <w:docPart>
      <w:docPartPr>
        <w:name w:val="00FD83EBC2CA490C986A081C47849F11"/>
        <w:category>
          <w:name w:val="General"/>
          <w:gallery w:val="placeholder"/>
        </w:category>
        <w:types>
          <w:type w:val="bbPlcHdr"/>
        </w:types>
        <w:behaviors>
          <w:behavior w:val="content"/>
        </w:behaviors>
        <w:guid w:val="{22EE6835-13BC-4573-ADEC-898BF20F045C}"/>
      </w:docPartPr>
      <w:docPartBody>
        <w:p w:rsidR="00BF37BA" w:rsidRDefault="002267FE">
          <w:pPr>
            <w:pStyle w:val="00FD83EBC2CA490C986A081C47849F11"/>
          </w:pPr>
          <w:r w:rsidRPr="00D84DC3">
            <w:rPr>
              <w:color w:val="FF0000"/>
            </w:rPr>
            <w:t>[Place text here.]</w:t>
          </w:r>
        </w:p>
      </w:docPartBody>
    </w:docPart>
    <w:docPart>
      <w:docPartPr>
        <w:name w:val="210D115D6667423FA6B259F4F3E6CD4F"/>
        <w:category>
          <w:name w:val="General"/>
          <w:gallery w:val="placeholder"/>
        </w:category>
        <w:types>
          <w:type w:val="bbPlcHdr"/>
        </w:types>
        <w:behaviors>
          <w:behavior w:val="content"/>
        </w:behaviors>
        <w:guid w:val="{8F9E2671-5EA6-48FC-B691-870C843A0E85}"/>
      </w:docPartPr>
      <w:docPartBody>
        <w:p w:rsidR="00BF37BA" w:rsidRDefault="002267FE">
          <w:pPr>
            <w:pStyle w:val="210D115D6667423FA6B259F4F3E6CD4F"/>
          </w:pPr>
          <w:r w:rsidRPr="00BE5171">
            <w:rPr>
              <w:rStyle w:val="PlaceholderText"/>
              <w:color w:val="FF0000"/>
            </w:rPr>
            <w:t>[Insert SLP instructions here.]</w:t>
          </w:r>
        </w:p>
      </w:docPartBody>
    </w:docPart>
    <w:docPart>
      <w:docPartPr>
        <w:name w:val="1967D59B45AA4B328261C5725ACC00B2"/>
        <w:category>
          <w:name w:val="General"/>
          <w:gallery w:val="placeholder"/>
        </w:category>
        <w:types>
          <w:type w:val="bbPlcHdr"/>
        </w:types>
        <w:behaviors>
          <w:behavior w:val="content"/>
        </w:behaviors>
        <w:guid w:val="{171C43C7-9FC0-4F8D-8CEA-5EAB1474D761}"/>
      </w:docPartPr>
      <w:docPartBody>
        <w:p w:rsidR="00BF37BA" w:rsidRDefault="002267FE">
          <w:pPr>
            <w:pStyle w:val="1967D59B45AA4B328261C5725ACC00B2"/>
          </w:pPr>
          <w:r w:rsidRPr="00823B8F">
            <w:rPr>
              <w:rStyle w:val="PlaceholderText"/>
              <w:color w:val="FF0000"/>
            </w:rPr>
            <w:t xml:space="preserve">[Insert SLP </w:t>
          </w:r>
          <w:r>
            <w:rPr>
              <w:rStyle w:val="PlaceholderText"/>
              <w:color w:val="FF0000"/>
            </w:rPr>
            <w:t xml:space="preserve">Assignment Expectations </w:t>
          </w:r>
          <w:r w:rsidRPr="00823B8F">
            <w:rPr>
              <w:rStyle w:val="PlaceholderText"/>
              <w:color w:val="FF0000"/>
            </w:rPr>
            <w:t>here.]</w:t>
          </w:r>
        </w:p>
      </w:docPartBody>
    </w:docPart>
    <w:docPart>
      <w:docPartPr>
        <w:name w:val="4072BEE16E3B489FBA31FE3FA93DCCF9"/>
        <w:category>
          <w:name w:val="General"/>
          <w:gallery w:val="placeholder"/>
        </w:category>
        <w:types>
          <w:type w:val="bbPlcHdr"/>
        </w:types>
        <w:behaviors>
          <w:behavior w:val="content"/>
        </w:behaviors>
        <w:guid w:val="{1AE61076-C25A-4DA7-B6CA-647CD826A114}"/>
      </w:docPartPr>
      <w:docPartBody>
        <w:p w:rsidR="00BF37BA" w:rsidRDefault="002267FE">
          <w:pPr>
            <w:pStyle w:val="4072BEE16E3B489FBA31FE3FA93DCCF9"/>
          </w:pPr>
          <w:r w:rsidRPr="008C2E00">
            <w:rPr>
              <w:rStyle w:val="PlaceholderText"/>
              <w:color w:val="FF0000"/>
            </w:rPr>
            <w:t>[Enter Discussion title.]</w:t>
          </w:r>
        </w:p>
      </w:docPartBody>
    </w:docPart>
    <w:docPart>
      <w:docPartPr>
        <w:name w:val="E6CC64884B2F42FF88CA4BE840E10626"/>
        <w:category>
          <w:name w:val="General"/>
          <w:gallery w:val="placeholder"/>
        </w:category>
        <w:types>
          <w:type w:val="bbPlcHdr"/>
        </w:types>
        <w:behaviors>
          <w:behavior w:val="content"/>
        </w:behaviors>
        <w:guid w:val="{186612D3-01AC-4C93-BD21-026B43D7FAAE}"/>
      </w:docPartPr>
      <w:docPartBody>
        <w:p w:rsidR="00BF37BA" w:rsidRDefault="002267FE">
          <w:pPr>
            <w:pStyle w:val="E6CC64884B2F42FF88CA4BE840E10626"/>
          </w:pPr>
          <w:r w:rsidRPr="008C2E00">
            <w:rPr>
              <w:rStyle w:val="PlaceholderText"/>
              <w:color w:val="FF0000"/>
            </w:rPr>
            <w:t>[Enter Discussion text.]</w:t>
          </w:r>
        </w:p>
      </w:docPartBody>
    </w:docPart>
    <w:docPart>
      <w:docPartPr>
        <w:name w:val="72D635F9E1BB41B48270A830A0FA871F"/>
        <w:category>
          <w:name w:val="General"/>
          <w:gallery w:val="placeholder"/>
        </w:category>
        <w:types>
          <w:type w:val="bbPlcHdr"/>
        </w:types>
        <w:behaviors>
          <w:behavior w:val="content"/>
        </w:behaviors>
        <w:guid w:val="{CF629421-173B-44E5-BD6D-A3D807CB44C7}"/>
      </w:docPartPr>
      <w:docPartBody>
        <w:p w:rsidR="00BF37BA" w:rsidRDefault="002267FE">
          <w:pPr>
            <w:pStyle w:val="72D635F9E1BB41B48270A830A0FA871F"/>
          </w:pPr>
          <w:r w:rsidRPr="008C2E00">
            <w:rPr>
              <w:rStyle w:val="PlaceholderText"/>
              <w:color w:val="FF0000"/>
            </w:rPr>
            <w:t>[Enter Discussion title.]</w:t>
          </w:r>
        </w:p>
      </w:docPartBody>
    </w:docPart>
    <w:docPart>
      <w:docPartPr>
        <w:name w:val="E2AF6AA94ECE41BCA04F1E10777F37D8"/>
        <w:category>
          <w:name w:val="General"/>
          <w:gallery w:val="placeholder"/>
        </w:category>
        <w:types>
          <w:type w:val="bbPlcHdr"/>
        </w:types>
        <w:behaviors>
          <w:behavior w:val="content"/>
        </w:behaviors>
        <w:guid w:val="{7094D1FE-4897-4DE7-B65F-168B1185C0D0}"/>
      </w:docPartPr>
      <w:docPartBody>
        <w:p w:rsidR="00BF37BA" w:rsidRDefault="002267FE">
          <w:pPr>
            <w:pStyle w:val="E2AF6AA94ECE41BCA04F1E10777F37D8"/>
          </w:pPr>
          <w:r w:rsidRPr="008C2E00">
            <w:rPr>
              <w:rStyle w:val="PlaceholderText"/>
              <w:color w:val="FF0000"/>
            </w:rPr>
            <w:t>[Enter Discussion text.]</w:t>
          </w:r>
        </w:p>
      </w:docPartBody>
    </w:docPart>
    <w:docPart>
      <w:docPartPr>
        <w:name w:val="368D96D62C394424BF921E5220F44F80"/>
        <w:category>
          <w:name w:val="General"/>
          <w:gallery w:val="placeholder"/>
        </w:category>
        <w:types>
          <w:type w:val="bbPlcHdr"/>
        </w:types>
        <w:behaviors>
          <w:behavior w:val="content"/>
        </w:behaviors>
        <w:guid w:val="{2ADB532C-0108-49EF-B301-DBA9ED293051}"/>
      </w:docPartPr>
      <w:docPartBody>
        <w:p w:rsidR="00BF37BA" w:rsidRDefault="002267FE">
          <w:pPr>
            <w:pStyle w:val="368D96D62C394424BF921E5220F44F80"/>
          </w:pPr>
          <w:r w:rsidRPr="004E5EB5">
            <w:rPr>
              <w:rStyle w:val="PlaceholderText"/>
              <w:color w:val="FF0000"/>
            </w:rPr>
            <w:t>[Add outcomes.]</w:t>
          </w:r>
        </w:p>
      </w:docPartBody>
    </w:docPart>
    <w:docPart>
      <w:docPartPr>
        <w:name w:val="6AE87175BA68466A96FB09173F5D2463"/>
        <w:category>
          <w:name w:val="General"/>
          <w:gallery w:val="placeholder"/>
        </w:category>
        <w:types>
          <w:type w:val="bbPlcHdr"/>
        </w:types>
        <w:behaviors>
          <w:behavior w:val="content"/>
        </w:behaviors>
        <w:guid w:val="{ADAA4DD4-DDA5-45FB-999F-A7C65E276A2C}"/>
      </w:docPartPr>
      <w:docPartBody>
        <w:p w:rsidR="00BF37BA" w:rsidRDefault="002267FE">
          <w:pPr>
            <w:pStyle w:val="6AE87175BA68466A96FB09173F5D2463"/>
          </w:pPr>
          <w:r w:rsidRPr="004E5EB5">
            <w:rPr>
              <w:rStyle w:val="PlaceholderText"/>
              <w:color w:val="FF0000"/>
            </w:rPr>
            <w:t>[Add outcomes.]</w:t>
          </w:r>
        </w:p>
      </w:docPartBody>
    </w:docPart>
    <w:docPart>
      <w:docPartPr>
        <w:name w:val="9CFF1FD05DCC4D9093AC5FFDF37F47F9"/>
        <w:category>
          <w:name w:val="General"/>
          <w:gallery w:val="placeholder"/>
        </w:category>
        <w:types>
          <w:type w:val="bbPlcHdr"/>
        </w:types>
        <w:behaviors>
          <w:behavior w:val="content"/>
        </w:behaviors>
        <w:guid w:val="{FD158D4B-63E3-436E-B3E4-59273E4BEFFD}"/>
      </w:docPartPr>
      <w:docPartBody>
        <w:p w:rsidR="00BF37BA" w:rsidRDefault="002267FE">
          <w:pPr>
            <w:pStyle w:val="9CFF1FD05DCC4D9093AC5FFDF37F47F9"/>
          </w:pPr>
          <w:r w:rsidRPr="004E5EB5">
            <w:rPr>
              <w:rStyle w:val="PlaceholderText"/>
              <w:color w:val="FF0000"/>
            </w:rPr>
            <w:t>[Add outcomes.]</w:t>
          </w:r>
        </w:p>
      </w:docPartBody>
    </w:docPart>
    <w:docPart>
      <w:docPartPr>
        <w:name w:val="A9FC47C40D2A496AB7157F604E9A17AE"/>
        <w:category>
          <w:name w:val="General"/>
          <w:gallery w:val="placeholder"/>
        </w:category>
        <w:types>
          <w:type w:val="bbPlcHdr"/>
        </w:types>
        <w:behaviors>
          <w:behavior w:val="content"/>
        </w:behaviors>
        <w:guid w:val="{E16C5B2C-3439-469D-B4FB-9E52BEF14F7C}"/>
      </w:docPartPr>
      <w:docPartBody>
        <w:p w:rsidR="00BF37BA" w:rsidRDefault="002267FE">
          <w:pPr>
            <w:pStyle w:val="A9FC47C40D2A496AB7157F604E9A17AE"/>
          </w:pPr>
          <w:r w:rsidRPr="00310F93">
            <w:rPr>
              <w:rStyle w:val="PlaceholderText"/>
              <w:color w:val="FF0000"/>
            </w:rPr>
            <w:t>[Insert text here.]</w:t>
          </w:r>
        </w:p>
      </w:docPartBody>
    </w:docPart>
    <w:docPart>
      <w:docPartPr>
        <w:name w:val="C3E0FC67D86B44B4873F5ACC9D345CC5"/>
        <w:category>
          <w:name w:val="General"/>
          <w:gallery w:val="placeholder"/>
        </w:category>
        <w:types>
          <w:type w:val="bbPlcHdr"/>
        </w:types>
        <w:behaviors>
          <w:behavior w:val="content"/>
        </w:behaviors>
        <w:guid w:val="{F11239A1-9304-45D2-A9D4-90FBFD0ACAC8}"/>
      </w:docPartPr>
      <w:docPartBody>
        <w:p w:rsidR="00BF37BA" w:rsidRDefault="002267FE">
          <w:pPr>
            <w:pStyle w:val="C3E0FC67D86B44B4873F5ACC9D345CC5"/>
          </w:pPr>
          <w:r w:rsidRPr="00BE5171">
            <w:rPr>
              <w:rStyle w:val="PlaceholderText"/>
              <w:color w:val="FF0000"/>
            </w:rPr>
            <w:t>[Insert text (if any) for Background page here.]</w:t>
          </w:r>
        </w:p>
      </w:docPartBody>
    </w:docPart>
    <w:docPart>
      <w:docPartPr>
        <w:name w:val="616132885E3D411F8B0CD5B5D47B767C"/>
        <w:category>
          <w:name w:val="General"/>
          <w:gallery w:val="placeholder"/>
        </w:category>
        <w:types>
          <w:type w:val="bbPlcHdr"/>
        </w:types>
        <w:behaviors>
          <w:behavior w:val="content"/>
        </w:behaviors>
        <w:guid w:val="{9717B909-DAC8-4580-A593-633126BB559E}"/>
      </w:docPartPr>
      <w:docPartBody>
        <w:p w:rsidR="00BF37BA" w:rsidRDefault="002267FE">
          <w:pPr>
            <w:pStyle w:val="616132885E3D411F8B0CD5B5D47B767C"/>
          </w:pPr>
          <w:r w:rsidRPr="00103FA1">
            <w:rPr>
              <w:rStyle w:val="PlaceholderText"/>
              <w:color w:val="FF0000"/>
            </w:rPr>
            <w:t>[Place required reading entries here.]</w:t>
          </w:r>
        </w:p>
      </w:docPartBody>
    </w:docPart>
    <w:docPart>
      <w:docPartPr>
        <w:name w:val="4B9B19B45DA84169ADD4FDEE8CEB59A6"/>
        <w:category>
          <w:name w:val="General"/>
          <w:gallery w:val="placeholder"/>
        </w:category>
        <w:types>
          <w:type w:val="bbPlcHdr"/>
        </w:types>
        <w:behaviors>
          <w:behavior w:val="content"/>
        </w:behaviors>
        <w:guid w:val="{C4AE6C8B-73D5-4415-8A8C-A4061A20C1B6}"/>
      </w:docPartPr>
      <w:docPartBody>
        <w:p w:rsidR="00BF37BA" w:rsidRDefault="002267FE">
          <w:pPr>
            <w:pStyle w:val="4B9B19B45DA84169ADD4FDEE8CEB59A6"/>
          </w:pPr>
          <w:r w:rsidRPr="00103FA1">
            <w:rPr>
              <w:rStyle w:val="PlaceholderText"/>
              <w:color w:val="FF0000"/>
            </w:rPr>
            <w:t>[Place optional reading entries here.]</w:t>
          </w:r>
        </w:p>
      </w:docPartBody>
    </w:docPart>
    <w:docPart>
      <w:docPartPr>
        <w:name w:val="3022FAB373EC4EDDAA0E5DA85B93DC65"/>
        <w:category>
          <w:name w:val="General"/>
          <w:gallery w:val="placeholder"/>
        </w:category>
        <w:types>
          <w:type w:val="bbPlcHdr"/>
        </w:types>
        <w:behaviors>
          <w:behavior w:val="content"/>
        </w:behaviors>
        <w:guid w:val="{D3CB588C-1557-4790-8D5F-1C7EB3024E2A}"/>
      </w:docPartPr>
      <w:docPartBody>
        <w:p w:rsidR="00BF37BA" w:rsidRDefault="002267FE">
          <w:pPr>
            <w:pStyle w:val="3022FAB373EC4EDDAA0E5DA85B93DC65"/>
          </w:pPr>
          <w:r w:rsidRPr="00810363">
            <w:rPr>
              <w:rStyle w:val="PlaceholderText"/>
              <w:color w:val="FF0000"/>
            </w:rPr>
            <w:t>[</w:t>
          </w:r>
          <w:r>
            <w:rPr>
              <w:rStyle w:val="PlaceholderText"/>
              <w:color w:val="FF0000"/>
            </w:rPr>
            <w:t xml:space="preserve">Assignment Overview is optional. </w:t>
          </w:r>
          <w:r w:rsidRPr="00810363">
            <w:rPr>
              <w:rStyle w:val="PlaceholderText"/>
              <w:color w:val="FF0000"/>
            </w:rPr>
            <w:t xml:space="preserve">Place text </w:t>
          </w:r>
          <w:r>
            <w:rPr>
              <w:rStyle w:val="PlaceholderText"/>
              <w:color w:val="FF0000"/>
            </w:rPr>
            <w:t xml:space="preserve">(if any) </w:t>
          </w:r>
          <w:r w:rsidRPr="00810363">
            <w:rPr>
              <w:rStyle w:val="PlaceholderText"/>
              <w:color w:val="FF0000"/>
            </w:rPr>
            <w:t>here.]</w:t>
          </w:r>
        </w:p>
      </w:docPartBody>
    </w:docPart>
    <w:docPart>
      <w:docPartPr>
        <w:name w:val="2483888A609B4D95B5674D80E7654830"/>
        <w:category>
          <w:name w:val="General"/>
          <w:gallery w:val="placeholder"/>
        </w:category>
        <w:types>
          <w:type w:val="bbPlcHdr"/>
        </w:types>
        <w:behaviors>
          <w:behavior w:val="content"/>
        </w:behaviors>
        <w:guid w:val="{A208A73D-ECB5-4AB2-9A74-CE7E82235510}"/>
      </w:docPartPr>
      <w:docPartBody>
        <w:p w:rsidR="00BF37BA" w:rsidRDefault="002267FE">
          <w:pPr>
            <w:pStyle w:val="2483888A609B4D95B5674D80E7654830"/>
          </w:pPr>
          <w:r w:rsidRPr="00D84DC3">
            <w:rPr>
              <w:color w:val="FF0000"/>
            </w:rPr>
            <w:t>[Place text here.]</w:t>
          </w:r>
        </w:p>
      </w:docPartBody>
    </w:docPart>
    <w:docPart>
      <w:docPartPr>
        <w:name w:val="DBCDE53EC9524706807904CA8A018E2C"/>
        <w:category>
          <w:name w:val="General"/>
          <w:gallery w:val="placeholder"/>
        </w:category>
        <w:types>
          <w:type w:val="bbPlcHdr"/>
        </w:types>
        <w:behaviors>
          <w:behavior w:val="content"/>
        </w:behaviors>
        <w:guid w:val="{C4914CDF-4813-4BCA-A249-AB46AB3233A3}"/>
      </w:docPartPr>
      <w:docPartBody>
        <w:p w:rsidR="00BF37BA" w:rsidRDefault="002267FE">
          <w:pPr>
            <w:pStyle w:val="DBCDE53EC9524706807904CA8A018E2C"/>
          </w:pPr>
          <w:r w:rsidRPr="00D84DC3">
            <w:rPr>
              <w:color w:val="FF0000"/>
            </w:rPr>
            <w:t>[Place text here.]</w:t>
          </w:r>
        </w:p>
      </w:docPartBody>
    </w:docPart>
    <w:docPart>
      <w:docPartPr>
        <w:name w:val="9A83850FC129472FB19FCC2E8A4EC806"/>
        <w:category>
          <w:name w:val="General"/>
          <w:gallery w:val="placeholder"/>
        </w:category>
        <w:types>
          <w:type w:val="bbPlcHdr"/>
        </w:types>
        <w:behaviors>
          <w:behavior w:val="content"/>
        </w:behaviors>
        <w:guid w:val="{C9A95BE3-D46A-4A04-8F2D-61513C9D237E}"/>
      </w:docPartPr>
      <w:docPartBody>
        <w:p w:rsidR="00BF37BA" w:rsidRDefault="002267FE">
          <w:pPr>
            <w:pStyle w:val="9A83850FC129472FB19FCC2E8A4EC806"/>
          </w:pPr>
          <w:r w:rsidRPr="00BE5171">
            <w:rPr>
              <w:rStyle w:val="PlaceholderText"/>
              <w:color w:val="FF0000"/>
            </w:rPr>
            <w:t>[Insert SLP instructions here.]</w:t>
          </w:r>
        </w:p>
      </w:docPartBody>
    </w:docPart>
    <w:docPart>
      <w:docPartPr>
        <w:name w:val="9EB4C0A152764D868E3C3CA6DD5800E3"/>
        <w:category>
          <w:name w:val="General"/>
          <w:gallery w:val="placeholder"/>
        </w:category>
        <w:types>
          <w:type w:val="bbPlcHdr"/>
        </w:types>
        <w:behaviors>
          <w:behavior w:val="content"/>
        </w:behaviors>
        <w:guid w:val="{B7BE950C-0F53-4341-BAA8-FC6AD2089F31}"/>
      </w:docPartPr>
      <w:docPartBody>
        <w:p w:rsidR="00BF37BA" w:rsidRDefault="002267FE">
          <w:pPr>
            <w:pStyle w:val="9EB4C0A152764D868E3C3CA6DD5800E3"/>
          </w:pPr>
          <w:r w:rsidRPr="00823B8F">
            <w:rPr>
              <w:rStyle w:val="PlaceholderText"/>
              <w:color w:val="FF0000"/>
            </w:rPr>
            <w:t xml:space="preserve">[Insert SLP </w:t>
          </w:r>
          <w:r>
            <w:rPr>
              <w:rStyle w:val="PlaceholderText"/>
              <w:color w:val="FF0000"/>
            </w:rPr>
            <w:t xml:space="preserve">Assignment Expectations </w:t>
          </w:r>
          <w:r w:rsidRPr="00823B8F">
            <w:rPr>
              <w:rStyle w:val="PlaceholderText"/>
              <w:color w:val="FF0000"/>
            </w:rPr>
            <w:t>here.]</w:t>
          </w:r>
        </w:p>
      </w:docPartBody>
    </w:docPart>
    <w:docPart>
      <w:docPartPr>
        <w:name w:val="E64E4AAD69944013A3244BABA1E062B2"/>
        <w:category>
          <w:name w:val="General"/>
          <w:gallery w:val="placeholder"/>
        </w:category>
        <w:types>
          <w:type w:val="bbPlcHdr"/>
        </w:types>
        <w:behaviors>
          <w:behavior w:val="content"/>
        </w:behaviors>
        <w:guid w:val="{9D9095ED-BD3A-4C73-B5B8-4BA998EDAB23}"/>
      </w:docPartPr>
      <w:docPartBody>
        <w:p w:rsidR="00BF37BA" w:rsidRDefault="002267FE">
          <w:pPr>
            <w:pStyle w:val="E64E4AAD69944013A3244BABA1E062B2"/>
          </w:pPr>
          <w:r w:rsidRPr="008C2E00">
            <w:rPr>
              <w:rStyle w:val="PlaceholderText"/>
              <w:color w:val="FF0000"/>
            </w:rPr>
            <w:t>[Enter Discussion title.]</w:t>
          </w:r>
        </w:p>
      </w:docPartBody>
    </w:docPart>
    <w:docPart>
      <w:docPartPr>
        <w:name w:val="F7BADD49653545C4AE25C89BE9DD4A98"/>
        <w:category>
          <w:name w:val="General"/>
          <w:gallery w:val="placeholder"/>
        </w:category>
        <w:types>
          <w:type w:val="bbPlcHdr"/>
        </w:types>
        <w:behaviors>
          <w:behavior w:val="content"/>
        </w:behaviors>
        <w:guid w:val="{F11F808A-F008-4742-BD91-4CFB32123A8B}"/>
      </w:docPartPr>
      <w:docPartBody>
        <w:p w:rsidR="00BF37BA" w:rsidRDefault="002267FE">
          <w:pPr>
            <w:pStyle w:val="F7BADD49653545C4AE25C89BE9DD4A98"/>
          </w:pPr>
          <w:r w:rsidRPr="008C2E00">
            <w:rPr>
              <w:rStyle w:val="PlaceholderText"/>
              <w:color w:val="FF0000"/>
            </w:rPr>
            <w:t>[Enter Discussion text.]</w:t>
          </w:r>
        </w:p>
      </w:docPartBody>
    </w:docPart>
    <w:docPart>
      <w:docPartPr>
        <w:name w:val="C94066908EC644DEB84AA2E467BED1DA"/>
        <w:category>
          <w:name w:val="General"/>
          <w:gallery w:val="placeholder"/>
        </w:category>
        <w:types>
          <w:type w:val="bbPlcHdr"/>
        </w:types>
        <w:behaviors>
          <w:behavior w:val="content"/>
        </w:behaviors>
        <w:guid w:val="{04F8F2C0-ACEB-40F9-AA3B-F4457FEC823E}"/>
      </w:docPartPr>
      <w:docPartBody>
        <w:p w:rsidR="00BF37BA" w:rsidRDefault="002267FE">
          <w:pPr>
            <w:pStyle w:val="C94066908EC644DEB84AA2E467BED1DA"/>
          </w:pPr>
          <w:r w:rsidRPr="008C2E00">
            <w:rPr>
              <w:rStyle w:val="PlaceholderText"/>
              <w:color w:val="FF0000"/>
            </w:rPr>
            <w:t>[Enter Discussion title.]</w:t>
          </w:r>
        </w:p>
      </w:docPartBody>
    </w:docPart>
    <w:docPart>
      <w:docPartPr>
        <w:name w:val="1BAC544C45D54FB0B8977013ACFD19BA"/>
        <w:category>
          <w:name w:val="General"/>
          <w:gallery w:val="placeholder"/>
        </w:category>
        <w:types>
          <w:type w:val="bbPlcHdr"/>
        </w:types>
        <w:behaviors>
          <w:behavior w:val="content"/>
        </w:behaviors>
        <w:guid w:val="{7591DB32-0A1F-4B8C-A92A-9EEA0F2DA39F}"/>
      </w:docPartPr>
      <w:docPartBody>
        <w:p w:rsidR="00BF37BA" w:rsidRDefault="002267FE">
          <w:pPr>
            <w:pStyle w:val="1BAC544C45D54FB0B8977013ACFD19BA"/>
          </w:pPr>
          <w:r w:rsidRPr="008C2E00">
            <w:rPr>
              <w:rStyle w:val="PlaceholderText"/>
              <w:color w:val="FF0000"/>
            </w:rPr>
            <w:t>[Enter Discussion text.]</w:t>
          </w:r>
        </w:p>
      </w:docPartBody>
    </w:docPart>
    <w:docPart>
      <w:docPartPr>
        <w:name w:val="781C1750A31E49539397820211C6C23F"/>
        <w:category>
          <w:name w:val="General"/>
          <w:gallery w:val="placeholder"/>
        </w:category>
        <w:types>
          <w:type w:val="bbPlcHdr"/>
        </w:types>
        <w:behaviors>
          <w:behavior w:val="content"/>
        </w:behaviors>
        <w:guid w:val="{6FA5E760-A16A-471A-83A6-FDACAED6FF4A}"/>
      </w:docPartPr>
      <w:docPartBody>
        <w:p w:rsidR="00BF37BA" w:rsidRDefault="002267FE">
          <w:pPr>
            <w:pStyle w:val="781C1750A31E49539397820211C6C23F"/>
          </w:pPr>
          <w:r w:rsidRPr="004E5EB5">
            <w:rPr>
              <w:rStyle w:val="PlaceholderText"/>
              <w:color w:val="FF0000"/>
            </w:rPr>
            <w:t xml:space="preserve">[Add </w:t>
          </w:r>
          <w:r>
            <w:rPr>
              <w:rStyle w:val="PlaceholderText"/>
              <w:color w:val="FF0000"/>
            </w:rPr>
            <w:t xml:space="preserve">other </w:t>
          </w:r>
          <w:r w:rsidRPr="004E5EB5">
            <w:rPr>
              <w:rStyle w:val="PlaceholderText"/>
              <w:color w:val="FF0000"/>
            </w:rPr>
            <w:t>outcomes</w:t>
          </w:r>
          <w:r>
            <w:rPr>
              <w:rStyle w:val="PlaceholderText"/>
              <w:color w:val="FF0000"/>
            </w:rPr>
            <w:t>, if any</w:t>
          </w:r>
          <w:r w:rsidRPr="004E5EB5">
            <w:rPr>
              <w:rStyle w:val="PlaceholderText"/>
              <w:color w:val="FF0000"/>
            </w:rPr>
            <w:t>.]</w:t>
          </w:r>
        </w:p>
      </w:docPartBody>
    </w:docPart>
    <w:docPart>
      <w:docPartPr>
        <w:name w:val="D48723A1D4E3425EBC139E6143F827A4"/>
        <w:category>
          <w:name w:val="General"/>
          <w:gallery w:val="placeholder"/>
        </w:category>
        <w:types>
          <w:type w:val="bbPlcHdr"/>
        </w:types>
        <w:behaviors>
          <w:behavior w:val="content"/>
        </w:behaviors>
        <w:guid w:val="{CD514E95-9CB7-4D6A-A524-47C1F048EA6E}"/>
      </w:docPartPr>
      <w:docPartBody>
        <w:p w:rsidR="00BF37BA" w:rsidRDefault="002267FE">
          <w:pPr>
            <w:pStyle w:val="D48723A1D4E3425EBC139E6143F827A4"/>
          </w:pPr>
          <w:r w:rsidRPr="004E5EB5">
            <w:rPr>
              <w:rStyle w:val="PlaceholderText"/>
              <w:color w:val="FF0000"/>
            </w:rPr>
            <w:t xml:space="preserve">[Add </w:t>
          </w:r>
          <w:r>
            <w:rPr>
              <w:rStyle w:val="PlaceholderText"/>
              <w:color w:val="FF0000"/>
            </w:rPr>
            <w:t xml:space="preserve">other </w:t>
          </w:r>
          <w:r w:rsidRPr="004E5EB5">
            <w:rPr>
              <w:rStyle w:val="PlaceholderText"/>
              <w:color w:val="FF0000"/>
            </w:rPr>
            <w:t>outcomes</w:t>
          </w:r>
          <w:r>
            <w:rPr>
              <w:rStyle w:val="PlaceholderText"/>
              <w:color w:val="FF0000"/>
            </w:rPr>
            <w:t>, if any</w:t>
          </w:r>
          <w:r w:rsidRPr="004E5EB5">
            <w:rPr>
              <w:rStyle w:val="PlaceholderText"/>
              <w:color w:val="FF0000"/>
            </w:rPr>
            <w:t>.]</w:t>
          </w:r>
        </w:p>
      </w:docPartBody>
    </w:docPart>
    <w:docPart>
      <w:docPartPr>
        <w:name w:val="3C135470CC3049BABC6FE8625072AB8A"/>
        <w:category>
          <w:name w:val="General"/>
          <w:gallery w:val="placeholder"/>
        </w:category>
        <w:types>
          <w:type w:val="bbPlcHdr"/>
        </w:types>
        <w:behaviors>
          <w:behavior w:val="content"/>
        </w:behaviors>
        <w:guid w:val="{E8201DB2-4D55-401B-90BE-52AC8296E335}"/>
      </w:docPartPr>
      <w:docPartBody>
        <w:p w:rsidR="00BF37BA" w:rsidRDefault="002267FE">
          <w:pPr>
            <w:pStyle w:val="3C135470CC3049BABC6FE8625072AB8A"/>
          </w:pPr>
          <w:r w:rsidRPr="00310F93">
            <w:rPr>
              <w:rStyle w:val="PlaceholderText"/>
              <w:color w:val="FF0000"/>
            </w:rPr>
            <w:t>[Insert text here.]</w:t>
          </w:r>
        </w:p>
      </w:docPartBody>
    </w:docPart>
    <w:docPart>
      <w:docPartPr>
        <w:name w:val="4E20383B82BA4C4D93DADC7B774633C0"/>
        <w:category>
          <w:name w:val="General"/>
          <w:gallery w:val="placeholder"/>
        </w:category>
        <w:types>
          <w:type w:val="bbPlcHdr"/>
        </w:types>
        <w:behaviors>
          <w:behavior w:val="content"/>
        </w:behaviors>
        <w:guid w:val="{DDDB80B3-2795-450C-88F4-FAA0BB4787DD}"/>
      </w:docPartPr>
      <w:docPartBody>
        <w:p w:rsidR="00BF37BA" w:rsidRDefault="002267FE">
          <w:pPr>
            <w:pStyle w:val="4E20383B82BA4C4D93DADC7B774633C0"/>
          </w:pPr>
          <w:r w:rsidRPr="00310F93">
            <w:rPr>
              <w:rStyle w:val="PlaceholderText"/>
              <w:color w:val="FF0000"/>
            </w:rPr>
            <w:t>[Insert text here.]</w:t>
          </w:r>
        </w:p>
      </w:docPartBody>
    </w:docPart>
    <w:docPart>
      <w:docPartPr>
        <w:name w:val="9943BBD48C614DF0B6AB1D6B8F5F18BC"/>
        <w:category>
          <w:name w:val="General"/>
          <w:gallery w:val="placeholder"/>
        </w:category>
        <w:types>
          <w:type w:val="bbPlcHdr"/>
        </w:types>
        <w:behaviors>
          <w:behavior w:val="content"/>
        </w:behaviors>
        <w:guid w:val="{A4873BD8-618A-4B3E-8F23-5FC75933EF35}"/>
      </w:docPartPr>
      <w:docPartBody>
        <w:p w:rsidR="00BF37BA" w:rsidRDefault="002267FE">
          <w:pPr>
            <w:pStyle w:val="9943BBD48C614DF0B6AB1D6B8F5F18BC"/>
          </w:pPr>
          <w:r w:rsidRPr="00310F93">
            <w:rPr>
              <w:rStyle w:val="PlaceholderText"/>
              <w:color w:val="FF0000"/>
            </w:rPr>
            <w:t>[Insert text here.]</w:t>
          </w:r>
        </w:p>
      </w:docPartBody>
    </w:docPart>
    <w:docPart>
      <w:docPartPr>
        <w:name w:val="DA9E763901014618997AF7D4EB599AD8"/>
        <w:category>
          <w:name w:val="General"/>
          <w:gallery w:val="placeholder"/>
        </w:category>
        <w:types>
          <w:type w:val="bbPlcHdr"/>
        </w:types>
        <w:behaviors>
          <w:behavior w:val="content"/>
        </w:behaviors>
        <w:guid w:val="{990CF925-90A5-44E2-A4DE-C17658AA02BB}"/>
      </w:docPartPr>
      <w:docPartBody>
        <w:p w:rsidR="00BF37BA" w:rsidRDefault="002267FE">
          <w:pPr>
            <w:pStyle w:val="DA9E763901014618997AF7D4EB599AD8"/>
          </w:pPr>
          <w:r w:rsidRPr="008C2E00">
            <w:rPr>
              <w:rStyle w:val="PlaceholderText"/>
              <w:color w:val="FF0000"/>
            </w:rPr>
            <w:t>[Enter Discussion title.]</w:t>
          </w:r>
        </w:p>
      </w:docPartBody>
    </w:docPart>
    <w:docPart>
      <w:docPartPr>
        <w:name w:val="D543F2CF8AFB429F922FFDF61EB75A1B"/>
        <w:category>
          <w:name w:val="General"/>
          <w:gallery w:val="placeholder"/>
        </w:category>
        <w:types>
          <w:type w:val="bbPlcHdr"/>
        </w:types>
        <w:behaviors>
          <w:behavior w:val="content"/>
        </w:behaviors>
        <w:guid w:val="{FDC6F77B-8DA5-4CA3-BF76-E97E7B2BEF3C}"/>
      </w:docPartPr>
      <w:docPartBody>
        <w:p w:rsidR="00BF37BA" w:rsidRDefault="002267FE">
          <w:pPr>
            <w:pStyle w:val="D543F2CF8AFB429F922FFDF61EB75A1B"/>
          </w:pPr>
          <w:r w:rsidRPr="008C2E00">
            <w:rPr>
              <w:rStyle w:val="PlaceholderText"/>
              <w:color w:val="FF0000"/>
            </w:rPr>
            <w:t>[Enter Discussion text.]</w:t>
          </w:r>
        </w:p>
      </w:docPartBody>
    </w:docPart>
    <w:docPart>
      <w:docPartPr>
        <w:name w:val="8D89868270554BD487A645FF3D4BF3C1"/>
        <w:category>
          <w:name w:val="General"/>
          <w:gallery w:val="placeholder"/>
        </w:category>
        <w:types>
          <w:type w:val="bbPlcHdr"/>
        </w:types>
        <w:behaviors>
          <w:behavior w:val="content"/>
        </w:behaviors>
        <w:guid w:val="{A3C5D987-9156-4FA1-AA86-30863F891017}"/>
      </w:docPartPr>
      <w:docPartBody>
        <w:p w:rsidR="00BF37BA" w:rsidRDefault="002267FE">
          <w:pPr>
            <w:pStyle w:val="8D89868270554BD487A645FF3D4BF3C1"/>
          </w:pPr>
          <w:r w:rsidRPr="00810363">
            <w:rPr>
              <w:rStyle w:val="PlaceholderText"/>
              <w:color w:val="FF0000"/>
            </w:rPr>
            <w:t>[Provide course number(s) and rubric name(s) here.]</w:t>
          </w:r>
        </w:p>
      </w:docPartBody>
    </w:docPart>
    <w:docPart>
      <w:docPartPr>
        <w:name w:val="F82D6E3C27F84B319424EA6E543D46C7"/>
        <w:category>
          <w:name w:val="General"/>
          <w:gallery w:val="placeholder"/>
        </w:category>
        <w:types>
          <w:type w:val="bbPlcHdr"/>
        </w:types>
        <w:behaviors>
          <w:behavior w:val="content"/>
        </w:behaviors>
        <w:guid w:val="{9FAEA184-893E-4979-A365-67848D4CB2B3}"/>
      </w:docPartPr>
      <w:docPartBody>
        <w:p w:rsidR="00BF37BA" w:rsidRDefault="002267FE">
          <w:pPr>
            <w:pStyle w:val="F82D6E3C27F84B319424EA6E543D46C7"/>
          </w:pPr>
          <w:r w:rsidRPr="00FE6137">
            <w:rPr>
              <w:rStyle w:val="PlaceholderText"/>
              <w:color w:val="FF0000"/>
            </w:rPr>
            <w:t>[</w:t>
          </w:r>
          <w:r>
            <w:rPr>
              <w:rStyle w:val="PlaceholderText"/>
              <w:color w:val="FF0000"/>
            </w:rPr>
            <w:t>Enter the first rubric title.</w:t>
          </w:r>
          <w:r w:rsidRPr="00FE6137">
            <w:rPr>
              <w:rStyle w:val="PlaceholderText"/>
              <w:color w:val="FF0000"/>
            </w:rPr>
            <w:t>]</w:t>
          </w:r>
        </w:p>
      </w:docPartBody>
    </w:docPart>
    <w:docPart>
      <w:docPartPr>
        <w:name w:val="69180DC975E34026AF36627D25D4B867"/>
        <w:category>
          <w:name w:val="General"/>
          <w:gallery w:val="placeholder"/>
        </w:category>
        <w:types>
          <w:type w:val="bbPlcHdr"/>
        </w:types>
        <w:behaviors>
          <w:behavior w:val="content"/>
        </w:behaviors>
        <w:guid w:val="{ACC7C3C1-9046-4525-98E3-375B2A20033C}"/>
      </w:docPartPr>
      <w:docPartBody>
        <w:p w:rsidR="00BF37BA" w:rsidRDefault="00BF37BA" w:rsidP="00BF37BA">
          <w:pPr>
            <w:pStyle w:val="69180DC975E34026AF36627D25D4B867"/>
          </w:pPr>
          <w:r w:rsidRPr="00310F93">
            <w:rPr>
              <w:rStyle w:val="PlaceholderText"/>
              <w:color w:val="FF0000"/>
            </w:rPr>
            <w:t>[Insert text here.]</w:t>
          </w:r>
        </w:p>
      </w:docPartBody>
    </w:docPart>
    <w:docPart>
      <w:docPartPr>
        <w:name w:val="EB3310B9FA4E47B692D3C6F5B0392F6C"/>
        <w:category>
          <w:name w:val="General"/>
          <w:gallery w:val="placeholder"/>
        </w:category>
        <w:types>
          <w:type w:val="bbPlcHdr"/>
        </w:types>
        <w:behaviors>
          <w:behavior w:val="content"/>
        </w:behaviors>
        <w:guid w:val="{3C5A512C-3C6F-4DED-950A-460E42926AF4}"/>
      </w:docPartPr>
      <w:docPartBody>
        <w:p w:rsidR="00BF37BA" w:rsidRDefault="00BF37BA" w:rsidP="00BF37BA">
          <w:pPr>
            <w:pStyle w:val="EB3310B9FA4E47B692D3C6F5B0392F6C"/>
          </w:pPr>
          <w:r w:rsidRPr="00310F93">
            <w:rPr>
              <w:rStyle w:val="PlaceholderText"/>
              <w:color w:val="FF0000"/>
            </w:rPr>
            <w:t>[Insert text here.]</w:t>
          </w:r>
        </w:p>
      </w:docPartBody>
    </w:docPart>
    <w:docPart>
      <w:docPartPr>
        <w:name w:val="58AB171647C244A8840AC581DA93CAF9"/>
        <w:category>
          <w:name w:val="General"/>
          <w:gallery w:val="placeholder"/>
        </w:category>
        <w:types>
          <w:type w:val="bbPlcHdr"/>
        </w:types>
        <w:behaviors>
          <w:behavior w:val="content"/>
        </w:behaviors>
        <w:guid w:val="{3141DC2A-64E0-431E-AB01-BD0254513AEB}"/>
      </w:docPartPr>
      <w:docPartBody>
        <w:p w:rsidR="00BF37BA" w:rsidRDefault="00BF37BA" w:rsidP="00BF37BA">
          <w:pPr>
            <w:pStyle w:val="58AB171647C244A8840AC581DA93CAF9"/>
          </w:pPr>
          <w:r w:rsidRPr="008A7049">
            <w:rPr>
              <w:rFonts w:cs="Arial"/>
              <w:color w:val="FF0000"/>
            </w:rPr>
            <w:t>[</w:t>
          </w:r>
          <w:r w:rsidRPr="008A7049">
            <w:rPr>
              <w:rStyle w:val="PlaceholderText"/>
              <w:rFonts w:cs="Arial"/>
              <w:color w:val="FF0000"/>
            </w:rPr>
            <w:t>Insert list of program outcomes here.]</w:t>
          </w:r>
        </w:p>
      </w:docPartBody>
    </w:docPart>
    <w:docPart>
      <w:docPartPr>
        <w:name w:val="9B7156943EBA46D790E6ABA54EA32531"/>
        <w:category>
          <w:name w:val="General"/>
          <w:gallery w:val="placeholder"/>
        </w:category>
        <w:types>
          <w:type w:val="bbPlcHdr"/>
        </w:types>
        <w:behaviors>
          <w:behavior w:val="content"/>
        </w:behaviors>
        <w:guid w:val="{97D72569-FA1A-4746-994D-BDA079FB9587}"/>
      </w:docPartPr>
      <w:docPartBody>
        <w:p w:rsidR="00BF37BA" w:rsidRDefault="00BF37BA" w:rsidP="00BF37BA">
          <w:pPr>
            <w:pStyle w:val="9B7156943EBA46D790E6ABA54EA32531"/>
          </w:pPr>
          <w:r w:rsidRPr="008A7049">
            <w:rPr>
              <w:rFonts w:cs="Arial"/>
              <w:color w:val="FF0000"/>
            </w:rPr>
            <w:t>[</w:t>
          </w:r>
          <w:r w:rsidRPr="008A7049">
            <w:rPr>
              <w:rStyle w:val="PlaceholderText"/>
              <w:rFonts w:cs="Arial"/>
              <w:color w:val="FF0000"/>
            </w:rPr>
            <w:t>Insert list of program outcomes here.]</w:t>
          </w:r>
        </w:p>
      </w:docPartBody>
    </w:docPart>
    <w:docPart>
      <w:docPartPr>
        <w:name w:val="635030B8DF25462EB930D26B71E62B67"/>
        <w:category>
          <w:name w:val="General"/>
          <w:gallery w:val="placeholder"/>
        </w:category>
        <w:types>
          <w:type w:val="bbPlcHdr"/>
        </w:types>
        <w:behaviors>
          <w:behavior w:val="content"/>
        </w:behaviors>
        <w:guid w:val="{DED9B7D4-9F33-456A-9FE7-25294FAE036F}"/>
      </w:docPartPr>
      <w:docPartBody>
        <w:p w:rsidR="00BF37BA" w:rsidRDefault="00BF37BA" w:rsidP="00BF37BA">
          <w:pPr>
            <w:pStyle w:val="635030B8DF25462EB930D26B71E62B67"/>
          </w:pPr>
          <w:r w:rsidRPr="00310F93">
            <w:rPr>
              <w:rStyle w:val="PlaceholderText"/>
              <w:color w:val="FF0000"/>
            </w:rPr>
            <w:t>[Insert text here.]</w:t>
          </w:r>
        </w:p>
      </w:docPartBody>
    </w:docPart>
    <w:docPart>
      <w:docPartPr>
        <w:name w:val="7457CB92F92C4259805ABEAE2089F4B8"/>
        <w:category>
          <w:name w:val="General"/>
          <w:gallery w:val="placeholder"/>
        </w:category>
        <w:types>
          <w:type w:val="bbPlcHdr"/>
        </w:types>
        <w:behaviors>
          <w:behavior w:val="content"/>
        </w:behaviors>
        <w:guid w:val="{21A579AC-A7DE-4B28-8E97-70BF8E36178E}"/>
      </w:docPartPr>
      <w:docPartBody>
        <w:p w:rsidR="00BF37BA" w:rsidRDefault="00BF37BA" w:rsidP="00BF37BA">
          <w:pPr>
            <w:pStyle w:val="7457CB92F92C4259805ABEAE2089F4B8"/>
          </w:pPr>
          <w:r w:rsidRPr="008A7049">
            <w:rPr>
              <w:rFonts w:cs="Arial"/>
              <w:color w:val="FF0000"/>
            </w:rPr>
            <w:t>[</w:t>
          </w:r>
          <w:r w:rsidRPr="008A7049">
            <w:rPr>
              <w:rStyle w:val="PlaceholderText"/>
              <w:rFonts w:cs="Arial"/>
              <w:color w:val="FF0000"/>
            </w:rPr>
            <w:t>Insert list of program outcomes here.]</w:t>
          </w:r>
        </w:p>
      </w:docPartBody>
    </w:docPart>
    <w:docPart>
      <w:docPartPr>
        <w:name w:val="515F62CD195F444C9FEF8D2D9CACD4AE"/>
        <w:category>
          <w:name w:val="General"/>
          <w:gallery w:val="placeholder"/>
        </w:category>
        <w:types>
          <w:type w:val="bbPlcHdr"/>
        </w:types>
        <w:behaviors>
          <w:behavior w:val="content"/>
        </w:behaviors>
        <w:guid w:val="{384DDCAD-1EE1-4212-A278-42E8DBF3EB8C}"/>
      </w:docPartPr>
      <w:docPartBody>
        <w:p w:rsidR="00BF37BA" w:rsidRDefault="00BF37BA" w:rsidP="00BF37BA">
          <w:pPr>
            <w:pStyle w:val="515F62CD195F444C9FEF8D2D9CACD4AE"/>
          </w:pPr>
          <w:r w:rsidRPr="008A7049">
            <w:rPr>
              <w:rFonts w:cs="Arial"/>
              <w:color w:val="FF0000"/>
            </w:rPr>
            <w:t>[</w:t>
          </w:r>
          <w:r w:rsidRPr="008A7049">
            <w:rPr>
              <w:rStyle w:val="PlaceholderText"/>
              <w:rFonts w:cs="Arial"/>
              <w:color w:val="FF0000"/>
            </w:rPr>
            <w:t>Insert list of program outcomes here.]</w:t>
          </w:r>
        </w:p>
      </w:docPartBody>
    </w:docPart>
    <w:docPart>
      <w:docPartPr>
        <w:name w:val="C1111A8F47B848FB98EAE5BA9E5E25D0"/>
        <w:category>
          <w:name w:val="General"/>
          <w:gallery w:val="placeholder"/>
        </w:category>
        <w:types>
          <w:type w:val="bbPlcHdr"/>
        </w:types>
        <w:behaviors>
          <w:behavior w:val="content"/>
        </w:behaviors>
        <w:guid w:val="{C0A123BA-BB82-4C1A-B769-EB558851FF77}"/>
      </w:docPartPr>
      <w:docPartBody>
        <w:p w:rsidR="00BF37BA" w:rsidRDefault="00BF37BA" w:rsidP="00BF37BA">
          <w:pPr>
            <w:pStyle w:val="C1111A8F47B848FB98EAE5BA9E5E25D0"/>
          </w:pPr>
          <w:r w:rsidRPr="00D84DC3">
            <w:rPr>
              <w:color w:val="FF0000"/>
            </w:rPr>
            <w:t>[Place text here.]</w:t>
          </w:r>
        </w:p>
      </w:docPartBody>
    </w:docPart>
    <w:docPart>
      <w:docPartPr>
        <w:name w:val="2E6FDE5D45984B33A676A9278C98D985"/>
        <w:category>
          <w:name w:val="General"/>
          <w:gallery w:val="placeholder"/>
        </w:category>
        <w:types>
          <w:type w:val="bbPlcHdr"/>
        </w:types>
        <w:behaviors>
          <w:behavior w:val="content"/>
        </w:behaviors>
        <w:guid w:val="{0E111932-C9AB-4A30-A422-A46D0A1D66BB}"/>
      </w:docPartPr>
      <w:docPartBody>
        <w:p w:rsidR="00BF37BA" w:rsidRDefault="00BF37BA" w:rsidP="00BF37BA">
          <w:pPr>
            <w:pStyle w:val="2E6FDE5D45984B33A676A9278C98D985"/>
          </w:pPr>
          <w:r w:rsidRPr="00D84DC3">
            <w:rPr>
              <w:color w:val="FF0000"/>
            </w:rPr>
            <w:t>[Place text here.]</w:t>
          </w:r>
        </w:p>
      </w:docPartBody>
    </w:docPart>
    <w:docPart>
      <w:docPartPr>
        <w:name w:val="BFFBA0A11B3C443DAEFFEDE058CD2C51"/>
        <w:category>
          <w:name w:val="General"/>
          <w:gallery w:val="placeholder"/>
        </w:category>
        <w:types>
          <w:type w:val="bbPlcHdr"/>
        </w:types>
        <w:behaviors>
          <w:behavior w:val="content"/>
        </w:behaviors>
        <w:guid w:val="{0E0BAEA5-713B-415F-B840-1B444FBB5D1F}"/>
      </w:docPartPr>
      <w:docPartBody>
        <w:p w:rsidR="00BF37BA" w:rsidRDefault="00BF37BA" w:rsidP="00BF37BA">
          <w:pPr>
            <w:pStyle w:val="BFFBA0A11B3C443DAEFFEDE058CD2C51"/>
          </w:pPr>
          <w:r w:rsidRPr="00D84DC3">
            <w:rPr>
              <w:color w:val="FF0000"/>
            </w:rPr>
            <w:t>[Place text here.]</w:t>
          </w:r>
        </w:p>
      </w:docPartBody>
    </w:docPart>
    <w:docPart>
      <w:docPartPr>
        <w:name w:val="A4E92760B7914BC49676D55FE26199BA"/>
        <w:category>
          <w:name w:val="General"/>
          <w:gallery w:val="placeholder"/>
        </w:category>
        <w:types>
          <w:type w:val="bbPlcHdr"/>
        </w:types>
        <w:behaviors>
          <w:behavior w:val="content"/>
        </w:behaviors>
        <w:guid w:val="{C6B743EB-8F71-4181-B93C-1DB679B64594}"/>
      </w:docPartPr>
      <w:docPartBody>
        <w:p w:rsidR="00BF37BA" w:rsidRDefault="00BF37BA" w:rsidP="00BF37BA">
          <w:pPr>
            <w:pStyle w:val="A4E92760B7914BC49676D55FE26199BA"/>
          </w:pPr>
          <w:r w:rsidRPr="00D84DC3">
            <w:rPr>
              <w:color w:val="FF0000"/>
            </w:rPr>
            <w:t>[Place text here.]</w:t>
          </w:r>
        </w:p>
      </w:docPartBody>
    </w:docPart>
    <w:docPart>
      <w:docPartPr>
        <w:name w:val="B4AB007F69BC4E8C8415C29344E23D4A"/>
        <w:category>
          <w:name w:val="General"/>
          <w:gallery w:val="placeholder"/>
        </w:category>
        <w:types>
          <w:type w:val="bbPlcHdr"/>
        </w:types>
        <w:behaviors>
          <w:behavior w:val="content"/>
        </w:behaviors>
        <w:guid w:val="{F7300CD5-0E80-4403-A9A8-6887B8ADFF42}"/>
      </w:docPartPr>
      <w:docPartBody>
        <w:p w:rsidR="00BF37BA" w:rsidRDefault="00BF37BA" w:rsidP="00BF37BA">
          <w:pPr>
            <w:pStyle w:val="B4AB007F69BC4E8C8415C29344E23D4A"/>
          </w:pPr>
          <w:r w:rsidRPr="00D84DC3">
            <w:rPr>
              <w:color w:val="FF0000"/>
            </w:rPr>
            <w:t>[Place text here.]</w:t>
          </w:r>
        </w:p>
      </w:docPartBody>
    </w:docPart>
    <w:docPart>
      <w:docPartPr>
        <w:name w:val="706E591C97F7453BBDBF7F3620ED7EB0"/>
        <w:category>
          <w:name w:val="General"/>
          <w:gallery w:val="placeholder"/>
        </w:category>
        <w:types>
          <w:type w:val="bbPlcHdr"/>
        </w:types>
        <w:behaviors>
          <w:behavior w:val="content"/>
        </w:behaviors>
        <w:guid w:val="{ABB24D5F-3189-44A3-B06F-FC2A355E9846}"/>
      </w:docPartPr>
      <w:docPartBody>
        <w:p w:rsidR="00BF37BA" w:rsidRDefault="00BF37BA" w:rsidP="00BF37BA">
          <w:pPr>
            <w:pStyle w:val="706E591C97F7453BBDBF7F3620ED7EB0"/>
          </w:pPr>
          <w:r w:rsidRPr="00D84DC3">
            <w:rPr>
              <w:color w:val="FF0000"/>
            </w:rPr>
            <w:t>[Place text here.]</w:t>
          </w:r>
        </w:p>
      </w:docPartBody>
    </w:docPart>
    <w:docPart>
      <w:docPartPr>
        <w:name w:val="BB405287626C42AEAE7D25D727443D5D"/>
        <w:category>
          <w:name w:val="General"/>
          <w:gallery w:val="placeholder"/>
        </w:category>
        <w:types>
          <w:type w:val="bbPlcHdr"/>
        </w:types>
        <w:behaviors>
          <w:behavior w:val="content"/>
        </w:behaviors>
        <w:guid w:val="{8DDE7F56-6366-4B6B-9782-218D47E27D93}"/>
      </w:docPartPr>
      <w:docPartBody>
        <w:p w:rsidR="00BF37BA" w:rsidRDefault="00BF37BA" w:rsidP="00BF37BA">
          <w:pPr>
            <w:pStyle w:val="BB405287626C42AEAE7D25D727443D5D"/>
          </w:pPr>
          <w:r w:rsidRPr="00D84DC3">
            <w:rPr>
              <w:color w:val="FF0000"/>
            </w:rPr>
            <w:t>[Place text here.]</w:t>
          </w:r>
        </w:p>
      </w:docPartBody>
    </w:docPart>
    <w:docPart>
      <w:docPartPr>
        <w:name w:val="6FA66837B97C4D35B6FD1A0FA8223BC2"/>
        <w:category>
          <w:name w:val="General"/>
          <w:gallery w:val="placeholder"/>
        </w:category>
        <w:types>
          <w:type w:val="bbPlcHdr"/>
        </w:types>
        <w:behaviors>
          <w:behavior w:val="content"/>
        </w:behaviors>
        <w:guid w:val="{38FECB4E-99B8-48DB-9453-A717FB09A721}"/>
      </w:docPartPr>
      <w:docPartBody>
        <w:p w:rsidR="00BF37BA" w:rsidRDefault="00BF37BA" w:rsidP="00BF37BA">
          <w:pPr>
            <w:pStyle w:val="6FA66837B97C4D35B6FD1A0FA8223BC2"/>
          </w:pPr>
          <w:r w:rsidRPr="00D84DC3">
            <w:rPr>
              <w:color w:val="FF0000"/>
            </w:rPr>
            <w:t>[Place text here.]</w:t>
          </w:r>
        </w:p>
      </w:docPartBody>
    </w:docPart>
    <w:docPart>
      <w:docPartPr>
        <w:name w:val="DB7C7EADAC4B4EF797E9D1C9C9DCA366"/>
        <w:category>
          <w:name w:val="General"/>
          <w:gallery w:val="placeholder"/>
        </w:category>
        <w:types>
          <w:type w:val="bbPlcHdr"/>
        </w:types>
        <w:behaviors>
          <w:behavior w:val="content"/>
        </w:behaviors>
        <w:guid w:val="{8B5A7947-0F40-4CDA-AB5E-01FAA933CFC7}"/>
      </w:docPartPr>
      <w:docPartBody>
        <w:p w:rsidR="008A581A" w:rsidRDefault="00BF37BA" w:rsidP="00BF37BA">
          <w:pPr>
            <w:pStyle w:val="DB7C7EADAC4B4EF797E9D1C9C9DCA366"/>
          </w:pPr>
          <w:r w:rsidRPr="00810363">
            <w:rPr>
              <w:rStyle w:val="PlaceholderText"/>
              <w:color w:val="FF0000"/>
            </w:rPr>
            <w:t>[Provide course number(s) and rubric name(s)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FE"/>
    <w:rsid w:val="002267FE"/>
    <w:rsid w:val="00521A46"/>
    <w:rsid w:val="008A581A"/>
    <w:rsid w:val="00BF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7BA"/>
    <w:rPr>
      <w:color w:val="808080"/>
    </w:rPr>
  </w:style>
  <w:style w:type="paragraph" w:customStyle="1" w:styleId="E84789996A01478982A0164BE14E4877">
    <w:name w:val="E84789996A01478982A0164BE14E4877"/>
  </w:style>
  <w:style w:type="paragraph" w:customStyle="1" w:styleId="083BA993D4C646C2A3EE6B1140A145A1">
    <w:name w:val="083BA993D4C646C2A3EE6B1140A145A1"/>
  </w:style>
  <w:style w:type="paragraph" w:customStyle="1" w:styleId="39D4F5A5432B49639B04A36B1F85F03E">
    <w:name w:val="39D4F5A5432B49639B04A36B1F85F03E"/>
  </w:style>
  <w:style w:type="paragraph" w:customStyle="1" w:styleId="7FAB570F98894929AF94B92B963DF748">
    <w:name w:val="7FAB570F98894929AF94B92B963DF748"/>
  </w:style>
  <w:style w:type="paragraph" w:customStyle="1" w:styleId="0E4867D7FEE243CB946E0946D811CF37">
    <w:name w:val="0E4867D7FEE243CB946E0946D811CF37"/>
  </w:style>
  <w:style w:type="paragraph" w:customStyle="1" w:styleId="058BACE732D24F068F660DD0E4B60D7D">
    <w:name w:val="058BACE732D24F068F660DD0E4B60D7D"/>
  </w:style>
  <w:style w:type="paragraph" w:customStyle="1" w:styleId="0376346482D44599BE87E930F41EB582">
    <w:name w:val="0376346482D44599BE87E930F41EB582"/>
  </w:style>
  <w:style w:type="paragraph" w:customStyle="1" w:styleId="40F862DA82FD4CCC83FF4AEB864A4ABB">
    <w:name w:val="40F862DA82FD4CCC83FF4AEB864A4ABB"/>
  </w:style>
  <w:style w:type="paragraph" w:customStyle="1" w:styleId="416D9D2C131F424D9AA8C31BA0188FCE">
    <w:name w:val="416D9D2C131F424D9AA8C31BA0188FCE"/>
  </w:style>
  <w:style w:type="paragraph" w:customStyle="1" w:styleId="BE0017419AD646DC8D47A5C65448E14F">
    <w:name w:val="BE0017419AD646DC8D47A5C65448E14F"/>
  </w:style>
  <w:style w:type="paragraph" w:customStyle="1" w:styleId="70E40B34D6A6408588CC5190F656E191">
    <w:name w:val="70E40B34D6A6408588CC5190F656E191"/>
  </w:style>
  <w:style w:type="paragraph" w:customStyle="1" w:styleId="ADA78EFDF3514504996C138522A4A2FF">
    <w:name w:val="ADA78EFDF3514504996C138522A4A2FF"/>
  </w:style>
  <w:style w:type="paragraph" w:customStyle="1" w:styleId="26122FA4AD2C4DEEAD3454DFABB3D785">
    <w:name w:val="26122FA4AD2C4DEEAD3454DFABB3D785"/>
  </w:style>
  <w:style w:type="paragraph" w:customStyle="1" w:styleId="0354A532D4294803A383475B70027FDE">
    <w:name w:val="0354A532D4294803A383475B70027FDE"/>
  </w:style>
  <w:style w:type="paragraph" w:customStyle="1" w:styleId="5702AD9374B9457B9D14DBF2821683BA">
    <w:name w:val="5702AD9374B9457B9D14DBF2821683BA"/>
  </w:style>
  <w:style w:type="paragraph" w:customStyle="1" w:styleId="771A0D057FA84AC09BECCF6A8364CFA8">
    <w:name w:val="771A0D057FA84AC09BECCF6A8364CFA8"/>
  </w:style>
  <w:style w:type="paragraph" w:customStyle="1" w:styleId="7FF136FF702749CAAACE2409259ED660">
    <w:name w:val="7FF136FF702749CAAACE2409259ED660"/>
  </w:style>
  <w:style w:type="paragraph" w:customStyle="1" w:styleId="14A319DF8ABD42ADA8924AB7E4DB82F0">
    <w:name w:val="14A319DF8ABD42ADA8924AB7E4DB82F0"/>
  </w:style>
  <w:style w:type="paragraph" w:customStyle="1" w:styleId="7C85A2A534F143A3AECDAD87E421EFFE">
    <w:name w:val="7C85A2A534F143A3AECDAD87E421EFFE"/>
  </w:style>
  <w:style w:type="paragraph" w:customStyle="1" w:styleId="D8163F8CFF0E46DFB61A0211FAFCF053">
    <w:name w:val="D8163F8CFF0E46DFB61A0211FAFCF053"/>
  </w:style>
  <w:style w:type="paragraph" w:customStyle="1" w:styleId="233A409633D64425AC04C4C642E51B45">
    <w:name w:val="233A409633D64425AC04C4C642E51B45"/>
  </w:style>
  <w:style w:type="paragraph" w:customStyle="1" w:styleId="64F1A6517F6A4AC7BB6474819F3636D2">
    <w:name w:val="64F1A6517F6A4AC7BB6474819F3636D2"/>
  </w:style>
  <w:style w:type="paragraph" w:customStyle="1" w:styleId="DCE6654899BE409F9A214AFA4DE85BBA">
    <w:name w:val="DCE6654899BE409F9A214AFA4DE85BBA"/>
  </w:style>
  <w:style w:type="paragraph" w:customStyle="1" w:styleId="CB16B7A4B956437B8B088FBD4706AA8F">
    <w:name w:val="CB16B7A4B956437B8B088FBD4706AA8F"/>
  </w:style>
  <w:style w:type="paragraph" w:customStyle="1" w:styleId="65A2F9E5406D4D8EB95B777DD7CDE6EB">
    <w:name w:val="65A2F9E5406D4D8EB95B777DD7CDE6EB"/>
  </w:style>
  <w:style w:type="paragraph" w:customStyle="1" w:styleId="5297C9CAEF9645C6B4C2FB95CD73D97D">
    <w:name w:val="5297C9CAEF9645C6B4C2FB95CD73D97D"/>
  </w:style>
  <w:style w:type="paragraph" w:customStyle="1" w:styleId="9BA12B99243446EA9DB536328B482DDE">
    <w:name w:val="9BA12B99243446EA9DB536328B482DDE"/>
  </w:style>
  <w:style w:type="paragraph" w:customStyle="1" w:styleId="892245EB146F4668A4C365BD7BE495C7">
    <w:name w:val="892245EB146F4668A4C365BD7BE495C7"/>
  </w:style>
  <w:style w:type="paragraph" w:customStyle="1" w:styleId="40A107067F5D495093400740562A6B9A">
    <w:name w:val="40A107067F5D495093400740562A6B9A"/>
  </w:style>
  <w:style w:type="paragraph" w:customStyle="1" w:styleId="EAF1181F093C447BBF46AE2FF2C6F15E">
    <w:name w:val="EAF1181F093C447BBF46AE2FF2C6F15E"/>
  </w:style>
  <w:style w:type="paragraph" w:customStyle="1" w:styleId="5BB8A3456C6F4B4DAD0F91BA4D39DC3A">
    <w:name w:val="5BB8A3456C6F4B4DAD0F91BA4D39DC3A"/>
  </w:style>
  <w:style w:type="paragraph" w:customStyle="1" w:styleId="DA0509E714B24C9C843FBDD258560AAD">
    <w:name w:val="DA0509E714B24C9C843FBDD258560AAD"/>
  </w:style>
  <w:style w:type="paragraph" w:customStyle="1" w:styleId="DB1F7708D7D944C3935A7C727CD8C54F">
    <w:name w:val="DB1F7708D7D944C3935A7C727CD8C54F"/>
  </w:style>
  <w:style w:type="paragraph" w:customStyle="1" w:styleId="484E3217ADE14815811E49C74A7C24BA">
    <w:name w:val="484E3217ADE14815811E49C74A7C24BA"/>
  </w:style>
  <w:style w:type="paragraph" w:customStyle="1" w:styleId="01246CC47D094F6EA51C8D2A63B43400">
    <w:name w:val="01246CC47D094F6EA51C8D2A63B43400"/>
  </w:style>
  <w:style w:type="paragraph" w:customStyle="1" w:styleId="65ED79C627F04F81B1559B0678AB44F7">
    <w:name w:val="65ED79C627F04F81B1559B0678AB44F7"/>
  </w:style>
  <w:style w:type="paragraph" w:customStyle="1" w:styleId="8DDAB528EB954DA8BC013457145D9BEC">
    <w:name w:val="8DDAB528EB954DA8BC013457145D9BEC"/>
  </w:style>
  <w:style w:type="paragraph" w:customStyle="1" w:styleId="1978C030BA77436784BB113A04BEC773">
    <w:name w:val="1978C030BA77436784BB113A04BEC773"/>
  </w:style>
  <w:style w:type="paragraph" w:customStyle="1" w:styleId="CE889DE8B1374F7B8848CF7F3128A535">
    <w:name w:val="CE889DE8B1374F7B8848CF7F3128A535"/>
  </w:style>
  <w:style w:type="paragraph" w:customStyle="1" w:styleId="3C95EB58E89E46FB89F168C656546C88">
    <w:name w:val="3C95EB58E89E46FB89F168C656546C88"/>
  </w:style>
  <w:style w:type="paragraph" w:customStyle="1" w:styleId="B1406FFFF6CC4AB7BE823B6EDF2A6F16">
    <w:name w:val="B1406FFFF6CC4AB7BE823B6EDF2A6F16"/>
  </w:style>
  <w:style w:type="paragraph" w:customStyle="1" w:styleId="5B84B9F758C04A2485ECFE5253AC9597">
    <w:name w:val="5B84B9F758C04A2485ECFE5253AC9597"/>
  </w:style>
  <w:style w:type="paragraph" w:customStyle="1" w:styleId="0891A8B74603400D85911C44085D4BB5">
    <w:name w:val="0891A8B74603400D85911C44085D4BB5"/>
  </w:style>
  <w:style w:type="paragraph" w:customStyle="1" w:styleId="300ABA6E97994CE09FF94AAD2A6137EF">
    <w:name w:val="300ABA6E97994CE09FF94AAD2A6137EF"/>
  </w:style>
  <w:style w:type="paragraph" w:customStyle="1" w:styleId="6A2023B4B5B34DA58A8855C0D74B1D80">
    <w:name w:val="6A2023B4B5B34DA58A8855C0D74B1D80"/>
  </w:style>
  <w:style w:type="paragraph" w:customStyle="1" w:styleId="51FA39B7C3844DBC8B8A270D7C49A6DA">
    <w:name w:val="51FA39B7C3844DBC8B8A270D7C49A6DA"/>
  </w:style>
  <w:style w:type="paragraph" w:customStyle="1" w:styleId="376A084E6871423BB6EE130CF403F23A">
    <w:name w:val="376A084E6871423BB6EE130CF403F23A"/>
  </w:style>
  <w:style w:type="paragraph" w:customStyle="1" w:styleId="5194A7A037EC4A7DA114358E31220271">
    <w:name w:val="5194A7A037EC4A7DA114358E31220271"/>
  </w:style>
  <w:style w:type="paragraph" w:customStyle="1" w:styleId="4FE56ECFC9C445A280A948E00765175F">
    <w:name w:val="4FE56ECFC9C445A280A948E00765175F"/>
  </w:style>
  <w:style w:type="paragraph" w:customStyle="1" w:styleId="55A6FCEBB20B4C86B30F52BAE8AF23F5">
    <w:name w:val="55A6FCEBB20B4C86B30F52BAE8AF23F5"/>
  </w:style>
  <w:style w:type="paragraph" w:customStyle="1" w:styleId="3538A96AA98140D5BF0576F3A449FDD0">
    <w:name w:val="3538A96AA98140D5BF0576F3A449FDD0"/>
  </w:style>
  <w:style w:type="paragraph" w:customStyle="1" w:styleId="65E3CD6BF05748E4A5D0DECA6DDA8178">
    <w:name w:val="65E3CD6BF05748E4A5D0DECA6DDA8178"/>
  </w:style>
  <w:style w:type="paragraph" w:customStyle="1" w:styleId="F2A236C20DE841A5819E9D636CD92643">
    <w:name w:val="F2A236C20DE841A5819E9D636CD92643"/>
  </w:style>
  <w:style w:type="paragraph" w:customStyle="1" w:styleId="91FF491B20DF4508837B14205C0F2B7D">
    <w:name w:val="91FF491B20DF4508837B14205C0F2B7D"/>
  </w:style>
  <w:style w:type="paragraph" w:customStyle="1" w:styleId="7DA6E39F55FD49FAB3E0F562B52D9C67">
    <w:name w:val="7DA6E39F55FD49FAB3E0F562B52D9C67"/>
  </w:style>
  <w:style w:type="paragraph" w:customStyle="1" w:styleId="2F201B53EF5D4767976264529941B6A2">
    <w:name w:val="2F201B53EF5D4767976264529941B6A2"/>
  </w:style>
  <w:style w:type="paragraph" w:customStyle="1" w:styleId="1375772EBE684BF0864DF7776BE07196">
    <w:name w:val="1375772EBE684BF0864DF7776BE07196"/>
  </w:style>
  <w:style w:type="paragraph" w:customStyle="1" w:styleId="D2A91905361D4D7EB226E01364B6A475">
    <w:name w:val="D2A91905361D4D7EB226E01364B6A475"/>
  </w:style>
  <w:style w:type="paragraph" w:customStyle="1" w:styleId="F7DDBFFB95B14418989BD1A7EAD7AFCF">
    <w:name w:val="F7DDBFFB95B14418989BD1A7EAD7AFCF"/>
  </w:style>
  <w:style w:type="paragraph" w:customStyle="1" w:styleId="946D35C43D3B439E841EFA29B290229A">
    <w:name w:val="946D35C43D3B439E841EFA29B290229A"/>
  </w:style>
  <w:style w:type="paragraph" w:customStyle="1" w:styleId="8C6DCACC2FD740CB80ABC1E7D37FB6A9">
    <w:name w:val="8C6DCACC2FD740CB80ABC1E7D37FB6A9"/>
  </w:style>
  <w:style w:type="paragraph" w:customStyle="1" w:styleId="3C40D1B2BFB8418A958A3D3343442035">
    <w:name w:val="3C40D1B2BFB8418A958A3D3343442035"/>
  </w:style>
  <w:style w:type="paragraph" w:customStyle="1" w:styleId="F5F52A68E6F44648A9C9C31AE722F71F">
    <w:name w:val="F5F52A68E6F44648A9C9C31AE722F71F"/>
  </w:style>
  <w:style w:type="paragraph" w:customStyle="1" w:styleId="183DEF227FBC4E1EBDE817F54DF505EC">
    <w:name w:val="183DEF227FBC4E1EBDE817F54DF505EC"/>
  </w:style>
  <w:style w:type="paragraph" w:customStyle="1" w:styleId="51AC8939D98E4349A1A1CB1D01FA71DD">
    <w:name w:val="51AC8939D98E4349A1A1CB1D01FA71DD"/>
  </w:style>
  <w:style w:type="paragraph" w:customStyle="1" w:styleId="8ECC0ED8410F46A4BFFE1E1BC56D9EC2">
    <w:name w:val="8ECC0ED8410F46A4BFFE1E1BC56D9EC2"/>
  </w:style>
  <w:style w:type="paragraph" w:customStyle="1" w:styleId="3F4CAB6E0A3542AEB27E161A9F400A67">
    <w:name w:val="3F4CAB6E0A3542AEB27E161A9F400A67"/>
  </w:style>
  <w:style w:type="paragraph" w:customStyle="1" w:styleId="BEDE785F29D0419598E35201F4B33A92">
    <w:name w:val="BEDE785F29D0419598E35201F4B33A92"/>
  </w:style>
  <w:style w:type="paragraph" w:customStyle="1" w:styleId="E836FB549D164EB4BD9C2FAF9C9BE652">
    <w:name w:val="E836FB549D164EB4BD9C2FAF9C9BE652"/>
  </w:style>
  <w:style w:type="paragraph" w:customStyle="1" w:styleId="D4F52A0716EB421284F6057B2F89DCC4">
    <w:name w:val="D4F52A0716EB421284F6057B2F89DCC4"/>
  </w:style>
  <w:style w:type="paragraph" w:customStyle="1" w:styleId="C97C20E221E74986BEA1D2CF82407B01">
    <w:name w:val="C97C20E221E74986BEA1D2CF82407B01"/>
  </w:style>
  <w:style w:type="paragraph" w:customStyle="1" w:styleId="D8CA4E10EC2342DB94D94F574D9073CC">
    <w:name w:val="D8CA4E10EC2342DB94D94F574D9073CC"/>
  </w:style>
  <w:style w:type="paragraph" w:customStyle="1" w:styleId="CF36AAD8049E46FFBC62C96E05C05C6B">
    <w:name w:val="CF36AAD8049E46FFBC62C96E05C05C6B"/>
  </w:style>
  <w:style w:type="paragraph" w:customStyle="1" w:styleId="F5ED57FBBB31454DA2AD1A94309D0927">
    <w:name w:val="F5ED57FBBB31454DA2AD1A94309D0927"/>
  </w:style>
  <w:style w:type="paragraph" w:customStyle="1" w:styleId="7026D67EE02940B89C21BBEB786A3B8B">
    <w:name w:val="7026D67EE02940B89C21BBEB786A3B8B"/>
  </w:style>
  <w:style w:type="paragraph" w:customStyle="1" w:styleId="EECCDAA6B2B5482DAE03FC4A52CC477D">
    <w:name w:val="EECCDAA6B2B5482DAE03FC4A52CC477D"/>
  </w:style>
  <w:style w:type="paragraph" w:customStyle="1" w:styleId="0A8E36267AD24A83ACF67F6284F16E9F">
    <w:name w:val="0A8E36267AD24A83ACF67F6284F16E9F"/>
  </w:style>
  <w:style w:type="paragraph" w:customStyle="1" w:styleId="BF4F6E08A68141E3945F26C8A0DE77F7">
    <w:name w:val="BF4F6E08A68141E3945F26C8A0DE77F7"/>
  </w:style>
  <w:style w:type="paragraph" w:customStyle="1" w:styleId="2310DA5A2CC24BBA9D3C30310AC0425B">
    <w:name w:val="2310DA5A2CC24BBA9D3C30310AC0425B"/>
  </w:style>
  <w:style w:type="paragraph" w:customStyle="1" w:styleId="7DBA29DFC2A04D14A636FCCD8E288F58">
    <w:name w:val="7DBA29DFC2A04D14A636FCCD8E288F58"/>
  </w:style>
  <w:style w:type="paragraph" w:customStyle="1" w:styleId="0AB01F1781D043869582154574D92B10">
    <w:name w:val="0AB01F1781D043869582154574D92B10"/>
  </w:style>
  <w:style w:type="paragraph" w:customStyle="1" w:styleId="A4F180E8C948474CB97B59A568DFA925">
    <w:name w:val="A4F180E8C948474CB97B59A568DFA925"/>
  </w:style>
  <w:style w:type="paragraph" w:customStyle="1" w:styleId="CCE7FA230F4B4F6EA909E854DCA03520">
    <w:name w:val="CCE7FA230F4B4F6EA909E854DCA03520"/>
  </w:style>
  <w:style w:type="paragraph" w:customStyle="1" w:styleId="0308A3651C814192B0732F0373D861E6">
    <w:name w:val="0308A3651C814192B0732F0373D861E6"/>
  </w:style>
  <w:style w:type="paragraph" w:customStyle="1" w:styleId="876F1D99093F4935A6B4624D9EA88D4A">
    <w:name w:val="876F1D99093F4935A6B4624D9EA88D4A"/>
  </w:style>
  <w:style w:type="paragraph" w:customStyle="1" w:styleId="1386BB91F1D6477E8FEE60F5EB520E94">
    <w:name w:val="1386BB91F1D6477E8FEE60F5EB520E94"/>
  </w:style>
  <w:style w:type="paragraph" w:customStyle="1" w:styleId="E25507B062B64C90949C1CD2AC2A28D7">
    <w:name w:val="E25507B062B64C90949C1CD2AC2A28D7"/>
  </w:style>
  <w:style w:type="paragraph" w:customStyle="1" w:styleId="17DC1FF46E72443D935229EC0BB9419D">
    <w:name w:val="17DC1FF46E72443D935229EC0BB9419D"/>
  </w:style>
  <w:style w:type="paragraph" w:customStyle="1" w:styleId="00FD83EBC2CA490C986A081C47849F11">
    <w:name w:val="00FD83EBC2CA490C986A081C47849F11"/>
  </w:style>
  <w:style w:type="paragraph" w:customStyle="1" w:styleId="210D115D6667423FA6B259F4F3E6CD4F">
    <w:name w:val="210D115D6667423FA6B259F4F3E6CD4F"/>
  </w:style>
  <w:style w:type="paragraph" w:customStyle="1" w:styleId="1967D59B45AA4B328261C5725ACC00B2">
    <w:name w:val="1967D59B45AA4B328261C5725ACC00B2"/>
  </w:style>
  <w:style w:type="paragraph" w:customStyle="1" w:styleId="4072BEE16E3B489FBA31FE3FA93DCCF9">
    <w:name w:val="4072BEE16E3B489FBA31FE3FA93DCCF9"/>
  </w:style>
  <w:style w:type="paragraph" w:customStyle="1" w:styleId="E6CC64884B2F42FF88CA4BE840E10626">
    <w:name w:val="E6CC64884B2F42FF88CA4BE840E10626"/>
  </w:style>
  <w:style w:type="paragraph" w:customStyle="1" w:styleId="72D635F9E1BB41B48270A830A0FA871F">
    <w:name w:val="72D635F9E1BB41B48270A830A0FA871F"/>
  </w:style>
  <w:style w:type="paragraph" w:customStyle="1" w:styleId="E2AF6AA94ECE41BCA04F1E10777F37D8">
    <w:name w:val="E2AF6AA94ECE41BCA04F1E10777F37D8"/>
  </w:style>
  <w:style w:type="paragraph" w:customStyle="1" w:styleId="368D96D62C394424BF921E5220F44F80">
    <w:name w:val="368D96D62C394424BF921E5220F44F80"/>
  </w:style>
  <w:style w:type="paragraph" w:customStyle="1" w:styleId="6AE87175BA68466A96FB09173F5D2463">
    <w:name w:val="6AE87175BA68466A96FB09173F5D2463"/>
  </w:style>
  <w:style w:type="paragraph" w:customStyle="1" w:styleId="9CFF1FD05DCC4D9093AC5FFDF37F47F9">
    <w:name w:val="9CFF1FD05DCC4D9093AC5FFDF37F47F9"/>
  </w:style>
  <w:style w:type="paragraph" w:customStyle="1" w:styleId="A9FC47C40D2A496AB7157F604E9A17AE">
    <w:name w:val="A9FC47C40D2A496AB7157F604E9A17AE"/>
  </w:style>
  <w:style w:type="paragraph" w:customStyle="1" w:styleId="C3E0FC67D86B44B4873F5ACC9D345CC5">
    <w:name w:val="C3E0FC67D86B44B4873F5ACC9D345CC5"/>
  </w:style>
  <w:style w:type="paragraph" w:customStyle="1" w:styleId="616132885E3D411F8B0CD5B5D47B767C">
    <w:name w:val="616132885E3D411F8B0CD5B5D47B767C"/>
  </w:style>
  <w:style w:type="paragraph" w:customStyle="1" w:styleId="4B9B19B45DA84169ADD4FDEE8CEB59A6">
    <w:name w:val="4B9B19B45DA84169ADD4FDEE8CEB59A6"/>
  </w:style>
  <w:style w:type="paragraph" w:customStyle="1" w:styleId="3022FAB373EC4EDDAA0E5DA85B93DC65">
    <w:name w:val="3022FAB373EC4EDDAA0E5DA85B93DC65"/>
  </w:style>
  <w:style w:type="paragraph" w:customStyle="1" w:styleId="2483888A609B4D95B5674D80E7654830">
    <w:name w:val="2483888A609B4D95B5674D80E7654830"/>
  </w:style>
  <w:style w:type="paragraph" w:customStyle="1" w:styleId="DBCDE53EC9524706807904CA8A018E2C">
    <w:name w:val="DBCDE53EC9524706807904CA8A018E2C"/>
  </w:style>
  <w:style w:type="paragraph" w:customStyle="1" w:styleId="9A83850FC129472FB19FCC2E8A4EC806">
    <w:name w:val="9A83850FC129472FB19FCC2E8A4EC806"/>
  </w:style>
  <w:style w:type="paragraph" w:customStyle="1" w:styleId="9EB4C0A152764D868E3C3CA6DD5800E3">
    <w:name w:val="9EB4C0A152764D868E3C3CA6DD5800E3"/>
  </w:style>
  <w:style w:type="paragraph" w:customStyle="1" w:styleId="E64E4AAD69944013A3244BABA1E062B2">
    <w:name w:val="E64E4AAD69944013A3244BABA1E062B2"/>
  </w:style>
  <w:style w:type="paragraph" w:customStyle="1" w:styleId="F7BADD49653545C4AE25C89BE9DD4A98">
    <w:name w:val="F7BADD49653545C4AE25C89BE9DD4A98"/>
  </w:style>
  <w:style w:type="paragraph" w:customStyle="1" w:styleId="C94066908EC644DEB84AA2E467BED1DA">
    <w:name w:val="C94066908EC644DEB84AA2E467BED1DA"/>
  </w:style>
  <w:style w:type="paragraph" w:customStyle="1" w:styleId="1BAC544C45D54FB0B8977013ACFD19BA">
    <w:name w:val="1BAC544C45D54FB0B8977013ACFD19BA"/>
  </w:style>
  <w:style w:type="paragraph" w:customStyle="1" w:styleId="781C1750A31E49539397820211C6C23F">
    <w:name w:val="781C1750A31E49539397820211C6C23F"/>
  </w:style>
  <w:style w:type="paragraph" w:customStyle="1" w:styleId="D48723A1D4E3425EBC139E6143F827A4">
    <w:name w:val="D48723A1D4E3425EBC139E6143F827A4"/>
  </w:style>
  <w:style w:type="paragraph" w:customStyle="1" w:styleId="3C135470CC3049BABC6FE8625072AB8A">
    <w:name w:val="3C135470CC3049BABC6FE8625072AB8A"/>
  </w:style>
  <w:style w:type="paragraph" w:customStyle="1" w:styleId="4E20383B82BA4C4D93DADC7B774633C0">
    <w:name w:val="4E20383B82BA4C4D93DADC7B774633C0"/>
  </w:style>
  <w:style w:type="paragraph" w:customStyle="1" w:styleId="9943BBD48C614DF0B6AB1D6B8F5F18BC">
    <w:name w:val="9943BBD48C614DF0B6AB1D6B8F5F18BC"/>
  </w:style>
  <w:style w:type="paragraph" w:customStyle="1" w:styleId="DA9E763901014618997AF7D4EB599AD8">
    <w:name w:val="DA9E763901014618997AF7D4EB599AD8"/>
  </w:style>
  <w:style w:type="paragraph" w:customStyle="1" w:styleId="D543F2CF8AFB429F922FFDF61EB75A1B">
    <w:name w:val="D543F2CF8AFB429F922FFDF61EB75A1B"/>
  </w:style>
  <w:style w:type="paragraph" w:customStyle="1" w:styleId="8D89868270554BD487A645FF3D4BF3C1">
    <w:name w:val="8D89868270554BD487A645FF3D4BF3C1"/>
  </w:style>
  <w:style w:type="paragraph" w:customStyle="1" w:styleId="F82D6E3C27F84B319424EA6E543D46C7">
    <w:name w:val="F82D6E3C27F84B319424EA6E543D46C7"/>
  </w:style>
  <w:style w:type="paragraph" w:customStyle="1" w:styleId="69180DC975E34026AF36627D25D4B867">
    <w:name w:val="69180DC975E34026AF36627D25D4B867"/>
    <w:rsid w:val="00BF37BA"/>
  </w:style>
  <w:style w:type="paragraph" w:customStyle="1" w:styleId="EB3310B9FA4E47B692D3C6F5B0392F6C">
    <w:name w:val="EB3310B9FA4E47B692D3C6F5B0392F6C"/>
    <w:rsid w:val="00BF37BA"/>
  </w:style>
  <w:style w:type="paragraph" w:customStyle="1" w:styleId="58AB171647C244A8840AC581DA93CAF9">
    <w:name w:val="58AB171647C244A8840AC581DA93CAF9"/>
    <w:rsid w:val="00BF37BA"/>
  </w:style>
  <w:style w:type="paragraph" w:customStyle="1" w:styleId="9B7156943EBA46D790E6ABA54EA32531">
    <w:name w:val="9B7156943EBA46D790E6ABA54EA32531"/>
    <w:rsid w:val="00BF37BA"/>
  </w:style>
  <w:style w:type="paragraph" w:customStyle="1" w:styleId="635030B8DF25462EB930D26B71E62B67">
    <w:name w:val="635030B8DF25462EB930D26B71E62B67"/>
    <w:rsid w:val="00BF37BA"/>
  </w:style>
  <w:style w:type="paragraph" w:customStyle="1" w:styleId="D5E0541553CB476EA54287BEAA754DC9">
    <w:name w:val="D5E0541553CB476EA54287BEAA754DC9"/>
    <w:rsid w:val="00BF37BA"/>
  </w:style>
  <w:style w:type="paragraph" w:customStyle="1" w:styleId="7457CB92F92C4259805ABEAE2089F4B8">
    <w:name w:val="7457CB92F92C4259805ABEAE2089F4B8"/>
    <w:rsid w:val="00BF37BA"/>
  </w:style>
  <w:style w:type="paragraph" w:customStyle="1" w:styleId="515F62CD195F444C9FEF8D2D9CACD4AE">
    <w:name w:val="515F62CD195F444C9FEF8D2D9CACD4AE"/>
    <w:rsid w:val="00BF37BA"/>
  </w:style>
  <w:style w:type="paragraph" w:customStyle="1" w:styleId="C1111A8F47B848FB98EAE5BA9E5E25D0">
    <w:name w:val="C1111A8F47B848FB98EAE5BA9E5E25D0"/>
    <w:rsid w:val="00BF37BA"/>
  </w:style>
  <w:style w:type="paragraph" w:customStyle="1" w:styleId="2E6FDE5D45984B33A676A9278C98D985">
    <w:name w:val="2E6FDE5D45984B33A676A9278C98D985"/>
    <w:rsid w:val="00BF37BA"/>
  </w:style>
  <w:style w:type="paragraph" w:customStyle="1" w:styleId="BFFBA0A11B3C443DAEFFEDE058CD2C51">
    <w:name w:val="BFFBA0A11B3C443DAEFFEDE058CD2C51"/>
    <w:rsid w:val="00BF37BA"/>
  </w:style>
  <w:style w:type="paragraph" w:customStyle="1" w:styleId="A4E92760B7914BC49676D55FE26199BA">
    <w:name w:val="A4E92760B7914BC49676D55FE26199BA"/>
    <w:rsid w:val="00BF37BA"/>
  </w:style>
  <w:style w:type="paragraph" w:customStyle="1" w:styleId="B4AB007F69BC4E8C8415C29344E23D4A">
    <w:name w:val="B4AB007F69BC4E8C8415C29344E23D4A"/>
    <w:rsid w:val="00BF37BA"/>
  </w:style>
  <w:style w:type="paragraph" w:customStyle="1" w:styleId="706E591C97F7453BBDBF7F3620ED7EB0">
    <w:name w:val="706E591C97F7453BBDBF7F3620ED7EB0"/>
    <w:rsid w:val="00BF37BA"/>
  </w:style>
  <w:style w:type="paragraph" w:customStyle="1" w:styleId="BB405287626C42AEAE7D25D727443D5D">
    <w:name w:val="BB405287626C42AEAE7D25D727443D5D"/>
    <w:rsid w:val="00BF37BA"/>
  </w:style>
  <w:style w:type="paragraph" w:customStyle="1" w:styleId="6FA66837B97C4D35B6FD1A0FA8223BC2">
    <w:name w:val="6FA66837B97C4D35B6FD1A0FA8223BC2"/>
    <w:rsid w:val="00BF37BA"/>
  </w:style>
  <w:style w:type="paragraph" w:customStyle="1" w:styleId="DB7C7EADAC4B4EF797E9D1C9C9DCA366">
    <w:name w:val="DB7C7EADAC4B4EF797E9D1C9C9DCA366"/>
    <w:rsid w:val="00BF3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624dbb86-cb93-4069-9cf5-637c760e04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570F6F3354C64DBEC52E4FD18E19BD" ma:contentTypeVersion="6" ma:contentTypeDescription="Create a new document." ma:contentTypeScope="" ma:versionID="f09661a2f69149944210643479fd74a5">
  <xsd:schema xmlns:xsd="http://www.w3.org/2001/XMLSchema" xmlns:xs="http://www.w3.org/2001/XMLSchema" xmlns:p="http://schemas.microsoft.com/office/2006/metadata/properties" xmlns:ns2="624dbb86-cb93-4069-9cf5-637c760e0475" xmlns:ns3="dd88976d-0527-4472-ada1-5d08a60ab96e" targetNamespace="http://schemas.microsoft.com/office/2006/metadata/properties" ma:root="true" ma:fieldsID="27dc238964369ee334177e0afa590889" ns2:_="" ns3:_="">
    <xsd:import namespace="624dbb86-cb93-4069-9cf5-637c760e0475"/>
    <xsd:import namespace="dd88976d-0527-4472-ada1-5d08a60ab9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escription0"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dbb86-cb93-4069-9cf5-637c760e0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2" nillable="true" ma:displayName="Description" ma:description="This provides a description of the document." ma:format="Dropdown" ma:internalName="Description0">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8976d-0527-4472-ada1-5d08a60ab9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3030A-4800-4E60-B5C6-7D8977929938}">
  <ds:schemaRefs>
    <ds:schemaRef ds:uri="http://schemas.microsoft.com/office/2006/metadata/properties"/>
    <ds:schemaRef ds:uri="http://schemas.microsoft.com/office/infopath/2007/PartnerControls"/>
    <ds:schemaRef ds:uri="624dbb86-cb93-4069-9cf5-637c760e0475"/>
  </ds:schemaRefs>
</ds:datastoreItem>
</file>

<file path=customXml/itemProps2.xml><?xml version="1.0" encoding="utf-8"?>
<ds:datastoreItem xmlns:ds="http://schemas.openxmlformats.org/officeDocument/2006/customXml" ds:itemID="{51CA942C-7799-4318-9ACF-7950B4F57494}">
  <ds:schemaRefs>
    <ds:schemaRef ds:uri="http://schemas.microsoft.com/sharepoint/v3/contenttype/forms"/>
  </ds:schemaRefs>
</ds:datastoreItem>
</file>

<file path=customXml/itemProps3.xml><?xml version="1.0" encoding="utf-8"?>
<ds:datastoreItem xmlns:ds="http://schemas.openxmlformats.org/officeDocument/2006/customXml" ds:itemID="{18BBA218-8F4A-4314-AE8E-5C14B9FBA4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dbb86-cb93-4069-9cf5-637c760e0475"/>
    <ds:schemaRef ds:uri="dd88976d-0527-4472-ada1-5d08a60ab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71ED85-90BD-4C63-9ED6-4493677B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6-module new or revision course template (1).dotx</Template>
  <TotalTime>0</TotalTime>
  <Pages>59</Pages>
  <Words>8520</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Shopple</dc:creator>
  <cp:lastModifiedBy>Stephnie Hopple</cp:lastModifiedBy>
  <cp:revision>2</cp:revision>
  <dcterms:created xsi:type="dcterms:W3CDTF">2019-03-14T14:55:00Z</dcterms:created>
  <dcterms:modified xsi:type="dcterms:W3CDTF">2019-03-14T14:55:00Z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0x0101004E570F6F3354C64DBEC52E4FD18E19BD</vt:lpwstr>
  </property>
</Properties>
</file>